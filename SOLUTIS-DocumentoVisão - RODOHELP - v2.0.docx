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1D8C1" w14:textId="77777777" w:rsidR="00A651CE" w:rsidRDefault="00AB2D4A" w:rsidP="00927AAA">
      <w:pPr>
        <w:pStyle w:val="TituloDocumento"/>
        <w:ind w:right="425"/>
        <w:rPr>
          <w:rFonts w:ascii="Arial" w:hAnsi="Arial"/>
        </w:rPr>
      </w:pPr>
      <w:proofErr w:type="spellStart"/>
      <w:r w:rsidRPr="00AB2D4A">
        <w:rPr>
          <w:rFonts w:ascii="Arial" w:hAnsi="Arial"/>
        </w:rPr>
        <w:t>Nextia</w:t>
      </w:r>
      <w:proofErr w:type="spellEnd"/>
      <w:r w:rsidR="00C43DD3">
        <w:rPr>
          <w:rFonts w:ascii="Arial" w:hAnsi="Arial"/>
        </w:rPr>
        <w:t>/PLUG</w:t>
      </w:r>
      <w:r w:rsidRPr="00AB2D4A">
        <w:rPr>
          <w:rFonts w:ascii="Arial" w:hAnsi="Arial"/>
        </w:rPr>
        <w:t xml:space="preserve"> </w:t>
      </w:r>
    </w:p>
    <w:p w14:paraId="45F9BAE2" w14:textId="7CA67ECB" w:rsidR="00315584" w:rsidRDefault="00AB2D4A" w:rsidP="00927AAA">
      <w:pPr>
        <w:pStyle w:val="TituloDocumento"/>
        <w:ind w:right="425"/>
        <w:rPr>
          <w:rFonts w:ascii="Arial" w:hAnsi="Arial"/>
        </w:rPr>
      </w:pPr>
      <w:r w:rsidRPr="00AB2D4A">
        <w:rPr>
          <w:rFonts w:ascii="Arial" w:hAnsi="Arial"/>
        </w:rPr>
        <w:t>–</w:t>
      </w:r>
      <w:r w:rsidR="00927AAA">
        <w:rPr>
          <w:rFonts w:ascii="Arial" w:hAnsi="Arial"/>
        </w:rPr>
        <w:t xml:space="preserve"> </w:t>
      </w:r>
      <w:r w:rsidRPr="00AB2D4A">
        <w:rPr>
          <w:rFonts w:ascii="Arial" w:hAnsi="Arial"/>
        </w:rPr>
        <w:t xml:space="preserve">Portal RODOHELP v </w:t>
      </w:r>
      <w:r w:rsidR="002551A3">
        <w:rPr>
          <w:rFonts w:ascii="Arial" w:hAnsi="Arial"/>
        </w:rPr>
        <w:t>2</w:t>
      </w:r>
      <w:r w:rsidRPr="00AB2D4A">
        <w:rPr>
          <w:rFonts w:ascii="Arial" w:hAnsi="Arial"/>
        </w:rPr>
        <w:t>.</w:t>
      </w:r>
      <w:r w:rsidR="002551A3">
        <w:rPr>
          <w:rFonts w:ascii="Arial" w:hAnsi="Arial"/>
        </w:rPr>
        <w:t>0</w:t>
      </w:r>
    </w:p>
    <w:p w14:paraId="423D7268" w14:textId="77777777" w:rsidR="00511460" w:rsidRPr="008B4024" w:rsidRDefault="00511460" w:rsidP="00A70DCA">
      <w:pPr>
        <w:pStyle w:val="TituloDocumento"/>
        <w:ind w:right="425"/>
        <w:rPr>
          <w:rFonts w:ascii="Arial" w:hAnsi="Arial"/>
        </w:rPr>
      </w:pPr>
    </w:p>
    <w:p w14:paraId="4238C95B" w14:textId="01AF2D45" w:rsidR="00FD388A" w:rsidRPr="008B4024" w:rsidRDefault="00D946D2" w:rsidP="00AB2D4A">
      <w:pPr>
        <w:pStyle w:val="NomeProjeto"/>
        <w:ind w:right="425"/>
        <w:rPr>
          <w:rFonts w:ascii="Arial" w:hAnsi="Arial"/>
          <w:b/>
          <w:bCs w:val="0"/>
          <w:sz w:val="44"/>
          <w:szCs w:val="44"/>
        </w:rPr>
      </w:pPr>
      <w:r w:rsidRPr="008B4024">
        <w:rPr>
          <w:rFonts w:ascii="Arial" w:hAnsi="Arial"/>
        </w:rPr>
        <w:fldChar w:fldCharType="begin"/>
      </w:r>
      <w:r w:rsidR="003A035F" w:rsidRPr="008B4024">
        <w:rPr>
          <w:rFonts w:ascii="Arial" w:hAnsi="Arial"/>
        </w:rPr>
        <w:instrText xml:space="preserve"> ASK  NomeProjeto "Informe o nome do projeto"  \* MERGEFORMAT </w:instrText>
      </w:r>
      <w:r w:rsidRPr="008B4024">
        <w:rPr>
          <w:rFonts w:ascii="Arial" w:hAnsi="Arial"/>
        </w:rPr>
        <w:fldChar w:fldCharType="separate"/>
      </w:r>
      <w:bookmarkStart w:id="0" w:name="NomeProjeto"/>
      <w:r w:rsidR="00983764" w:rsidRPr="008B4024">
        <w:rPr>
          <w:rFonts w:ascii="Arial" w:hAnsi="Arial"/>
        </w:rPr>
        <w:t>&lt;Nome do Projeto&gt;</w:t>
      </w:r>
      <w:bookmarkEnd w:id="0"/>
      <w:r w:rsidRPr="008B4024">
        <w:rPr>
          <w:rFonts w:ascii="Arial" w:hAnsi="Arial"/>
        </w:rPr>
        <w:fldChar w:fldCharType="end"/>
      </w:r>
      <w:r w:rsidR="00B719C7" w:rsidRPr="008B4024">
        <w:rPr>
          <w:rFonts w:ascii="Arial" w:hAnsi="Arial"/>
          <w:b/>
          <w:bCs w:val="0"/>
          <w:sz w:val="44"/>
          <w:szCs w:val="44"/>
        </w:rPr>
        <w:t xml:space="preserve"> </w:t>
      </w:r>
      <w:r w:rsidR="00AB2D4A">
        <w:rPr>
          <w:rFonts w:ascii="Arial" w:hAnsi="Arial"/>
          <w:b/>
          <w:bCs w:val="0"/>
          <w:sz w:val="44"/>
          <w:szCs w:val="44"/>
        </w:rPr>
        <w:t>Desenvolvimento de Melhorias e novas implementações.</w:t>
      </w:r>
    </w:p>
    <w:p w14:paraId="7E4E4484" w14:textId="3542C370" w:rsidR="00B719C7" w:rsidRPr="008B4024" w:rsidRDefault="00B719C7" w:rsidP="00A70DCA">
      <w:pPr>
        <w:pStyle w:val="NomeProjeto"/>
        <w:ind w:right="425"/>
        <w:rPr>
          <w:rFonts w:ascii="Arial" w:hAnsi="Arial"/>
        </w:rPr>
      </w:pPr>
    </w:p>
    <w:p w14:paraId="00957BD6" w14:textId="0624B528" w:rsidR="00D92E7F" w:rsidRPr="008B4024" w:rsidRDefault="00D946D2" w:rsidP="00D05EF3">
      <w:pPr>
        <w:pStyle w:val="NomeCliente"/>
        <w:ind w:right="425"/>
        <w:rPr>
          <w:rFonts w:ascii="Arial" w:hAnsi="Arial"/>
        </w:rPr>
        <w:sectPr w:rsidR="00D92E7F" w:rsidRPr="008B4024" w:rsidSect="00A70DCA">
          <w:headerReference w:type="default" r:id="rId11"/>
          <w:footerReference w:type="default" r:id="rId12"/>
          <w:headerReference w:type="first" r:id="rId13"/>
          <w:pgSz w:w="11907" w:h="16840" w:code="9"/>
          <w:pgMar w:top="1985" w:right="1559" w:bottom="1701" w:left="1418" w:header="1418" w:footer="567" w:gutter="0"/>
          <w:cols w:space="720"/>
          <w:vAlign w:val="center"/>
          <w:titlePg/>
        </w:sectPr>
      </w:pPr>
      <w:r w:rsidRPr="008B4024">
        <w:rPr>
          <w:rFonts w:ascii="Arial" w:hAnsi="Arial"/>
        </w:rPr>
        <w:fldChar w:fldCharType="begin"/>
      </w:r>
      <w:r w:rsidR="003A035F" w:rsidRPr="008B4024">
        <w:rPr>
          <w:rFonts w:ascii="Arial" w:hAnsi="Arial"/>
        </w:rPr>
        <w:instrText xml:space="preserve"> ASK  NomeCliente "Informe o nome do cliente"  \* MERGEFORMAT </w:instrText>
      </w:r>
      <w:r w:rsidRPr="008B4024">
        <w:rPr>
          <w:rFonts w:ascii="Arial" w:hAnsi="Arial"/>
        </w:rPr>
        <w:fldChar w:fldCharType="separate"/>
      </w:r>
      <w:bookmarkStart w:id="1" w:name="NomeCliente"/>
      <w:r w:rsidR="00983764" w:rsidRPr="008B4024">
        <w:rPr>
          <w:rFonts w:ascii="Arial" w:hAnsi="Arial"/>
        </w:rPr>
        <w:t>&lt;Nome do cliente&gt;</w:t>
      </w:r>
      <w:bookmarkEnd w:id="1"/>
      <w:r w:rsidRPr="008B4024">
        <w:rPr>
          <w:rFonts w:ascii="Arial" w:hAnsi="Arial"/>
        </w:rPr>
        <w:fldChar w:fldCharType="end"/>
      </w:r>
    </w:p>
    <w:p w14:paraId="25B6C817" w14:textId="77777777" w:rsidR="00055F60" w:rsidRDefault="00055F60" w:rsidP="003570CF">
      <w:pPr>
        <w:rPr>
          <w:rFonts w:cs="Arial"/>
        </w:rPr>
      </w:pPr>
    </w:p>
    <w:p w14:paraId="13EA83C3" w14:textId="77777777" w:rsidR="00055F60" w:rsidRDefault="00055F60" w:rsidP="003570CF">
      <w:pPr>
        <w:rPr>
          <w:rFonts w:cs="Arial"/>
        </w:rPr>
      </w:pPr>
    </w:p>
    <w:p w14:paraId="36643E64" w14:textId="49466F56" w:rsidR="00055F60" w:rsidRDefault="00B936A5" w:rsidP="003570CF">
      <w:pPr>
        <w:rPr>
          <w:rFonts w:cs="Arial"/>
        </w:rPr>
      </w:pPr>
      <w:r>
        <w:rPr>
          <w:rFonts w:ascii="Verdana" w:hAnsi="Verdana"/>
          <w:noProof/>
        </w:rPr>
        <w:object w:dxaOrig="1440" w:dyaOrig="1440" w14:anchorId="52853C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6pt;margin-top:14.1pt;width:224.35pt;height:51pt;z-index:251658240;mso-position-horizontal-relative:text;mso-position-vertical-relative:text">
            <v:imagedata r:id="rId14" o:title=""/>
          </v:shape>
          <o:OLEObject Type="Embed" ProgID="PBrush" ShapeID="_x0000_s1026" DrawAspect="Content" ObjectID="_1639977503" r:id="rId15"/>
        </w:object>
      </w:r>
    </w:p>
    <w:p w14:paraId="0C2449AE" w14:textId="77777777" w:rsidR="00055F60" w:rsidRDefault="00055F60" w:rsidP="003570CF">
      <w:pPr>
        <w:rPr>
          <w:rFonts w:cs="Arial"/>
        </w:rPr>
      </w:pPr>
    </w:p>
    <w:p w14:paraId="0273B714" w14:textId="77777777" w:rsidR="00055F60" w:rsidRDefault="00055F60" w:rsidP="003570CF">
      <w:pPr>
        <w:rPr>
          <w:rFonts w:cs="Arial"/>
        </w:rPr>
      </w:pPr>
    </w:p>
    <w:p w14:paraId="2A4F8BE7" w14:textId="77777777" w:rsidR="00055F60" w:rsidRDefault="00055F60" w:rsidP="003570CF">
      <w:pPr>
        <w:rPr>
          <w:rFonts w:cs="Arial"/>
        </w:rPr>
      </w:pPr>
    </w:p>
    <w:p w14:paraId="2D1FADEB" w14:textId="77777777" w:rsidR="00055F60" w:rsidRDefault="00055F60" w:rsidP="003570CF">
      <w:pPr>
        <w:rPr>
          <w:rFonts w:cs="Arial"/>
        </w:rPr>
      </w:pPr>
    </w:p>
    <w:p w14:paraId="1FFE6ADD" w14:textId="77777777" w:rsidR="007A7A92" w:rsidRDefault="007A7A92" w:rsidP="003570CF">
      <w:pPr>
        <w:rPr>
          <w:rFonts w:cs="Arial"/>
        </w:rPr>
      </w:pPr>
    </w:p>
    <w:p w14:paraId="5364BFA8" w14:textId="77777777" w:rsidR="007A7A92" w:rsidRDefault="007A7A92" w:rsidP="003570CF">
      <w:pPr>
        <w:rPr>
          <w:rFonts w:cs="Arial"/>
        </w:rPr>
      </w:pPr>
    </w:p>
    <w:p w14:paraId="78EE2275" w14:textId="77777777" w:rsidR="007A7A92" w:rsidRDefault="007A7A92" w:rsidP="003570CF">
      <w:pPr>
        <w:rPr>
          <w:rFonts w:cs="Arial"/>
        </w:rPr>
      </w:pPr>
    </w:p>
    <w:p w14:paraId="1B65A3D1" w14:textId="77777777" w:rsidR="007A7A92" w:rsidRDefault="007A7A92" w:rsidP="003570CF">
      <w:pPr>
        <w:rPr>
          <w:rFonts w:cs="Arial"/>
        </w:rPr>
      </w:pPr>
    </w:p>
    <w:p w14:paraId="2E1594E8" w14:textId="77777777" w:rsidR="007A7A92" w:rsidRDefault="007A7A92" w:rsidP="003570CF">
      <w:pPr>
        <w:rPr>
          <w:rFonts w:cs="Arial"/>
        </w:rPr>
      </w:pPr>
    </w:p>
    <w:p w14:paraId="15747788" w14:textId="77777777" w:rsidR="007A7A92" w:rsidRDefault="007A7A92" w:rsidP="003570CF">
      <w:pPr>
        <w:rPr>
          <w:rFonts w:cs="Arial"/>
        </w:rPr>
      </w:pPr>
    </w:p>
    <w:p w14:paraId="7F2663DC" w14:textId="77777777" w:rsidR="007A7A92" w:rsidRDefault="007A7A92" w:rsidP="003570CF">
      <w:pPr>
        <w:rPr>
          <w:rFonts w:cs="Arial"/>
        </w:rPr>
      </w:pPr>
    </w:p>
    <w:p w14:paraId="589E3B79" w14:textId="77777777" w:rsidR="007A7A92" w:rsidRDefault="007A7A92" w:rsidP="003570CF">
      <w:pPr>
        <w:rPr>
          <w:rFonts w:cs="Arial"/>
        </w:rPr>
      </w:pPr>
    </w:p>
    <w:p w14:paraId="7815390D" w14:textId="77777777" w:rsidR="007A7A92" w:rsidRDefault="007A7A92" w:rsidP="007A7A92">
      <w:pPr>
        <w:jc w:val="right"/>
        <w:rPr>
          <w:rFonts w:cs="Arial"/>
        </w:rPr>
      </w:pPr>
    </w:p>
    <w:p w14:paraId="204F179C" w14:textId="77777777" w:rsidR="007A7A92" w:rsidRDefault="007A7A92" w:rsidP="007A7A92">
      <w:pPr>
        <w:jc w:val="right"/>
        <w:rPr>
          <w:rFonts w:cs="Arial"/>
        </w:rPr>
      </w:pPr>
    </w:p>
    <w:p w14:paraId="3DA9F16F" w14:textId="77777777" w:rsidR="007A7A92" w:rsidRDefault="007A7A92" w:rsidP="007A7A92">
      <w:pPr>
        <w:jc w:val="right"/>
        <w:rPr>
          <w:rFonts w:cs="Arial"/>
        </w:rPr>
      </w:pPr>
    </w:p>
    <w:p w14:paraId="01927938" w14:textId="77777777" w:rsidR="007A7A92" w:rsidRDefault="007A7A92" w:rsidP="00AB2D4A">
      <w:pPr>
        <w:rPr>
          <w:rFonts w:cs="Arial"/>
        </w:rPr>
      </w:pPr>
    </w:p>
    <w:p w14:paraId="35B8748E" w14:textId="77777777" w:rsidR="007A7A92" w:rsidRDefault="007A7A92" w:rsidP="007A7A92">
      <w:pPr>
        <w:jc w:val="right"/>
        <w:rPr>
          <w:rFonts w:cs="Arial"/>
        </w:rPr>
      </w:pPr>
    </w:p>
    <w:p w14:paraId="2203D906" w14:textId="0BC11CD3" w:rsidR="003570CF" w:rsidRPr="008B4024" w:rsidRDefault="007901C0" w:rsidP="00C17E7E">
      <w:pP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</w:rPr>
        <w:t>2</w:t>
      </w:r>
      <w:r w:rsidR="0022424F">
        <w:rPr>
          <w:rFonts w:cs="Arial"/>
        </w:rPr>
        <w:t>8</w:t>
      </w:r>
      <w:r w:rsidR="00C17E7E">
        <w:rPr>
          <w:rFonts w:cs="Arial"/>
        </w:rPr>
        <w:t>/11/2019</w:t>
      </w:r>
      <w:r w:rsidR="00D76ABD" w:rsidRPr="008B4024">
        <w:rPr>
          <w:rFonts w:cs="Arial"/>
        </w:rPr>
        <w:br w:type="page"/>
      </w:r>
      <w:r w:rsidR="003570CF" w:rsidRPr="008B4024">
        <w:rPr>
          <w:rFonts w:cs="Arial"/>
          <w:b/>
          <w:bCs/>
          <w:sz w:val="24"/>
          <w:szCs w:val="24"/>
        </w:rPr>
        <w:lastRenderedPageBreak/>
        <w:t>Revisões do Documento</w:t>
      </w:r>
    </w:p>
    <w:p w14:paraId="08A97D6C" w14:textId="77777777" w:rsidR="003570CF" w:rsidRPr="008B4024" w:rsidRDefault="003570CF" w:rsidP="003570CF">
      <w:pPr>
        <w:rPr>
          <w:rFonts w:cs="Arial"/>
          <w:b/>
          <w:bCs/>
          <w:sz w:val="24"/>
          <w:szCs w:val="24"/>
        </w:rPr>
      </w:pPr>
    </w:p>
    <w:tbl>
      <w:tblPr>
        <w:tblW w:w="1020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"/>
        <w:gridCol w:w="1275"/>
        <w:gridCol w:w="2624"/>
        <w:gridCol w:w="5314"/>
      </w:tblGrid>
      <w:tr w:rsidR="00AA3521" w:rsidRPr="008B4024" w14:paraId="645F230C" w14:textId="77777777" w:rsidTr="000A3007">
        <w:trPr>
          <w:cantSplit/>
          <w:trHeight w:val="448"/>
          <w:jc w:val="center"/>
        </w:trPr>
        <w:tc>
          <w:tcPr>
            <w:tcW w:w="9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3F3F3"/>
            <w:vAlign w:val="center"/>
          </w:tcPr>
          <w:p w14:paraId="693D3B39" w14:textId="77777777" w:rsidR="00AA3521" w:rsidRPr="008B4024" w:rsidRDefault="00AA3521" w:rsidP="008B4024">
            <w:pPr>
              <w:jc w:val="center"/>
              <w:rPr>
                <w:rFonts w:cs="Arial"/>
                <w:b/>
                <w:bCs/>
              </w:rPr>
            </w:pPr>
            <w:r w:rsidRPr="008B4024">
              <w:rPr>
                <w:rFonts w:cs="Arial"/>
                <w:b/>
                <w:bCs/>
              </w:rPr>
              <w:t>Revisão</w:t>
            </w:r>
          </w:p>
        </w:tc>
        <w:tc>
          <w:tcPr>
            <w:tcW w:w="12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3F3F3"/>
            <w:vAlign w:val="center"/>
          </w:tcPr>
          <w:p w14:paraId="6D15F33D" w14:textId="77777777" w:rsidR="00AA3521" w:rsidRPr="008B4024" w:rsidRDefault="00AA3521" w:rsidP="008B4024">
            <w:pPr>
              <w:jc w:val="center"/>
              <w:rPr>
                <w:rFonts w:cs="Arial"/>
                <w:b/>
                <w:bCs/>
              </w:rPr>
            </w:pPr>
            <w:r w:rsidRPr="008B4024">
              <w:rPr>
                <w:rFonts w:cs="Arial"/>
                <w:b/>
                <w:bCs/>
              </w:rPr>
              <w:t>Data</w:t>
            </w:r>
          </w:p>
        </w:tc>
        <w:tc>
          <w:tcPr>
            <w:tcW w:w="26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3F3F3"/>
            <w:vAlign w:val="center"/>
          </w:tcPr>
          <w:p w14:paraId="7E215CD3" w14:textId="77777777" w:rsidR="00AA3521" w:rsidRPr="008B4024" w:rsidRDefault="00AA3521" w:rsidP="008B4024">
            <w:pPr>
              <w:jc w:val="center"/>
              <w:rPr>
                <w:rFonts w:cs="Arial"/>
                <w:b/>
                <w:bCs/>
              </w:rPr>
            </w:pPr>
            <w:r w:rsidRPr="008B4024">
              <w:rPr>
                <w:rFonts w:cs="Arial"/>
                <w:b/>
                <w:bCs/>
              </w:rPr>
              <w:t>Autores</w:t>
            </w:r>
          </w:p>
        </w:tc>
        <w:tc>
          <w:tcPr>
            <w:tcW w:w="53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3F3F3"/>
            <w:vAlign w:val="center"/>
          </w:tcPr>
          <w:p w14:paraId="60F2F99F" w14:textId="77777777" w:rsidR="00AA3521" w:rsidRPr="008B4024" w:rsidRDefault="00AA3521" w:rsidP="008B4024">
            <w:pPr>
              <w:jc w:val="center"/>
              <w:rPr>
                <w:rFonts w:cs="Arial"/>
                <w:b/>
                <w:bCs/>
              </w:rPr>
            </w:pPr>
            <w:r w:rsidRPr="008B4024">
              <w:rPr>
                <w:rFonts w:cs="Arial"/>
                <w:b/>
                <w:bCs/>
              </w:rPr>
              <w:t>Observações</w:t>
            </w:r>
          </w:p>
        </w:tc>
      </w:tr>
      <w:tr w:rsidR="006A20AF" w:rsidRPr="008B4024" w14:paraId="77E9A716" w14:textId="77777777" w:rsidTr="000A3007">
        <w:trPr>
          <w:cantSplit/>
          <w:trHeight w:val="448"/>
          <w:jc w:val="center"/>
        </w:trPr>
        <w:tc>
          <w:tcPr>
            <w:tcW w:w="9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30D07ED8" w14:textId="77777777" w:rsidR="006A20AF" w:rsidRPr="008B4024" w:rsidRDefault="00F10031" w:rsidP="0099490F">
            <w:pPr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1.0</w:t>
            </w:r>
          </w:p>
        </w:tc>
        <w:tc>
          <w:tcPr>
            <w:tcW w:w="12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499EE522" w14:textId="2A090801" w:rsidR="006A20AF" w:rsidRPr="008B4024" w:rsidRDefault="001217A1" w:rsidP="003C21FD">
            <w:pPr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1</w:t>
            </w:r>
            <w:r w:rsidR="003C21FD">
              <w:rPr>
                <w:rFonts w:cs="Arial"/>
                <w:bCs/>
                <w:sz w:val="20"/>
              </w:rPr>
              <w:t>2</w:t>
            </w:r>
            <w:r w:rsidR="00F10031">
              <w:rPr>
                <w:rFonts w:cs="Arial"/>
                <w:bCs/>
                <w:sz w:val="20"/>
              </w:rPr>
              <w:t>/</w:t>
            </w:r>
            <w:r>
              <w:rPr>
                <w:rFonts w:cs="Arial"/>
                <w:bCs/>
                <w:sz w:val="20"/>
              </w:rPr>
              <w:t>1</w:t>
            </w:r>
            <w:r w:rsidR="003C21FD">
              <w:rPr>
                <w:rFonts w:cs="Arial"/>
                <w:bCs/>
                <w:sz w:val="20"/>
              </w:rPr>
              <w:t>2</w:t>
            </w:r>
            <w:r w:rsidR="00F10031">
              <w:rPr>
                <w:rFonts w:cs="Arial"/>
                <w:bCs/>
                <w:sz w:val="20"/>
              </w:rPr>
              <w:t>/201</w:t>
            </w:r>
            <w:r w:rsidR="008A0BF4">
              <w:rPr>
                <w:rFonts w:cs="Arial"/>
                <w:bCs/>
                <w:sz w:val="20"/>
              </w:rPr>
              <w:t>9</w:t>
            </w:r>
          </w:p>
        </w:tc>
        <w:tc>
          <w:tcPr>
            <w:tcW w:w="26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6FC919D2" w14:textId="121D47F4" w:rsidR="006A20AF" w:rsidRPr="008B4024" w:rsidRDefault="001217A1" w:rsidP="00492BBF">
            <w:pPr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Cyro Salvatore</w:t>
            </w:r>
          </w:p>
        </w:tc>
        <w:tc>
          <w:tcPr>
            <w:tcW w:w="53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10F090A4" w14:textId="77777777" w:rsidR="00C11F5B" w:rsidRPr="008B4024" w:rsidRDefault="00F10031" w:rsidP="00AC33D7">
            <w:pPr>
              <w:jc w:val="lef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Versão inicial do documento.</w:t>
            </w:r>
          </w:p>
        </w:tc>
      </w:tr>
      <w:tr w:rsidR="002551A3" w:rsidRPr="008B4024" w14:paraId="6498CEB6" w14:textId="77777777" w:rsidTr="000A3007">
        <w:trPr>
          <w:cantSplit/>
          <w:trHeight w:val="448"/>
          <w:jc w:val="center"/>
        </w:trPr>
        <w:tc>
          <w:tcPr>
            <w:tcW w:w="9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7A3AF243" w14:textId="6EF111E1" w:rsidR="002551A3" w:rsidRDefault="002551A3" w:rsidP="002551A3">
            <w:pPr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2.0</w:t>
            </w:r>
          </w:p>
        </w:tc>
        <w:tc>
          <w:tcPr>
            <w:tcW w:w="12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426CEC9A" w14:textId="76841372" w:rsidR="002551A3" w:rsidRDefault="002551A3" w:rsidP="002551A3">
            <w:pPr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03/</w:t>
            </w:r>
            <w:r w:rsidR="003E53BD">
              <w:rPr>
                <w:rFonts w:cs="Arial"/>
                <w:bCs/>
                <w:sz w:val="20"/>
              </w:rPr>
              <w:t>01/2020</w:t>
            </w:r>
          </w:p>
        </w:tc>
        <w:tc>
          <w:tcPr>
            <w:tcW w:w="26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67BD97F3" w14:textId="76CE2DC2" w:rsidR="002551A3" w:rsidRDefault="002551A3" w:rsidP="002551A3">
            <w:pPr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Cyro Salvatore</w:t>
            </w:r>
          </w:p>
        </w:tc>
        <w:tc>
          <w:tcPr>
            <w:tcW w:w="53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6F7B3478" w14:textId="3F445493" w:rsidR="002551A3" w:rsidRDefault="003E53BD" w:rsidP="002551A3">
            <w:pPr>
              <w:jc w:val="lef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Retirada do escopo de construção dos consumos das API.</w:t>
            </w:r>
          </w:p>
        </w:tc>
      </w:tr>
      <w:tr w:rsidR="002551A3" w:rsidRPr="008B4024" w14:paraId="387438A7" w14:textId="77777777" w:rsidTr="000A3007">
        <w:trPr>
          <w:cantSplit/>
          <w:trHeight w:val="448"/>
          <w:jc w:val="center"/>
        </w:trPr>
        <w:tc>
          <w:tcPr>
            <w:tcW w:w="9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408CA9AE" w14:textId="3A6F6EBA" w:rsidR="002551A3" w:rsidRDefault="002551A3" w:rsidP="002551A3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12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6F565352" w14:textId="3FE47529" w:rsidR="002551A3" w:rsidRDefault="002551A3" w:rsidP="002551A3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6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5DC76C32" w14:textId="472A6153" w:rsidR="002551A3" w:rsidRDefault="002551A3" w:rsidP="002551A3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3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1FE53D7A" w14:textId="46124D40" w:rsidR="002551A3" w:rsidRDefault="002551A3" w:rsidP="002551A3">
            <w:pPr>
              <w:jc w:val="left"/>
              <w:rPr>
                <w:rFonts w:cs="Arial"/>
                <w:bCs/>
                <w:sz w:val="20"/>
              </w:rPr>
            </w:pPr>
          </w:p>
        </w:tc>
      </w:tr>
      <w:tr w:rsidR="002551A3" w:rsidRPr="008B4024" w14:paraId="45A409D9" w14:textId="77777777" w:rsidTr="000A3007">
        <w:trPr>
          <w:cantSplit/>
          <w:trHeight w:val="448"/>
          <w:jc w:val="center"/>
        </w:trPr>
        <w:tc>
          <w:tcPr>
            <w:tcW w:w="9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33E6EB4F" w14:textId="46A1426C" w:rsidR="002551A3" w:rsidRDefault="002551A3" w:rsidP="002551A3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12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3CDDFE01" w14:textId="416E7C3F" w:rsidR="002551A3" w:rsidRDefault="002551A3" w:rsidP="002551A3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6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2B665112" w14:textId="3981BE4E" w:rsidR="002551A3" w:rsidRDefault="002551A3" w:rsidP="002551A3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3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0F40D7D0" w14:textId="5FF79E53" w:rsidR="002551A3" w:rsidRDefault="002551A3" w:rsidP="002551A3">
            <w:pPr>
              <w:jc w:val="left"/>
              <w:rPr>
                <w:rFonts w:cs="Arial"/>
                <w:bCs/>
                <w:sz w:val="20"/>
              </w:rPr>
            </w:pPr>
          </w:p>
        </w:tc>
      </w:tr>
      <w:tr w:rsidR="002551A3" w:rsidRPr="008B4024" w14:paraId="4DB28F58" w14:textId="77777777" w:rsidTr="000A3007">
        <w:trPr>
          <w:cantSplit/>
          <w:trHeight w:val="448"/>
          <w:jc w:val="center"/>
        </w:trPr>
        <w:tc>
          <w:tcPr>
            <w:tcW w:w="9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38096FCE" w14:textId="53ECF58E" w:rsidR="002551A3" w:rsidRDefault="002551A3" w:rsidP="002551A3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12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5D12FA71" w14:textId="789A5648" w:rsidR="002551A3" w:rsidRDefault="002551A3" w:rsidP="002551A3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6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3C1E9B44" w14:textId="01C4DE8C" w:rsidR="002551A3" w:rsidRDefault="002551A3" w:rsidP="002551A3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3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 w:themeFill="background1"/>
          </w:tcPr>
          <w:p w14:paraId="7D374DDA" w14:textId="337DF24A" w:rsidR="002551A3" w:rsidRDefault="002551A3" w:rsidP="002551A3">
            <w:pPr>
              <w:jc w:val="left"/>
              <w:rPr>
                <w:rFonts w:cs="Arial"/>
                <w:bCs/>
                <w:sz w:val="20"/>
              </w:rPr>
            </w:pPr>
          </w:p>
        </w:tc>
      </w:tr>
    </w:tbl>
    <w:p w14:paraId="3BDDF7A9" w14:textId="77777777" w:rsidR="009F4236" w:rsidRPr="008B4024" w:rsidRDefault="00B82307" w:rsidP="008B4024">
      <w:pPr>
        <w:spacing w:before="0" w:after="0"/>
        <w:jc w:val="left"/>
        <w:rPr>
          <w:rFonts w:cs="Arial"/>
          <w:b/>
          <w:sz w:val="24"/>
          <w:szCs w:val="24"/>
        </w:rPr>
      </w:pPr>
      <w:r w:rsidRPr="008B4024">
        <w:rPr>
          <w:rFonts w:cs="Arial"/>
          <w:b/>
          <w:sz w:val="24"/>
          <w:szCs w:val="24"/>
        </w:rPr>
        <w:br w:type="page"/>
      </w:r>
      <w:r w:rsidR="003B1A20" w:rsidRPr="008B4024">
        <w:rPr>
          <w:rFonts w:cs="Arial"/>
          <w:b/>
          <w:sz w:val="24"/>
          <w:szCs w:val="24"/>
        </w:rPr>
        <w:lastRenderedPageBreak/>
        <w:t>Sumário</w:t>
      </w:r>
    </w:p>
    <w:p w14:paraId="4D72EA42" w14:textId="77777777" w:rsidR="00485F6B" w:rsidRPr="008B4024" w:rsidRDefault="00485F6B" w:rsidP="009F4236">
      <w:pPr>
        <w:jc w:val="center"/>
        <w:rPr>
          <w:rFonts w:cs="Arial"/>
          <w:b/>
          <w:szCs w:val="22"/>
        </w:rPr>
      </w:pPr>
    </w:p>
    <w:p w14:paraId="196D3673" w14:textId="2E7B789E" w:rsidR="00614A56" w:rsidRDefault="00D946D2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8B4024">
        <w:rPr>
          <w:rFonts w:cs="Arial"/>
        </w:rPr>
        <w:fldChar w:fldCharType="begin"/>
      </w:r>
      <w:r w:rsidR="003271BF" w:rsidRPr="008B4024">
        <w:rPr>
          <w:rFonts w:cs="Arial"/>
        </w:rPr>
        <w:instrText xml:space="preserve"> TOC \o "1-2</w:instrText>
      </w:r>
      <w:r w:rsidR="009B2A48" w:rsidRPr="008B4024">
        <w:rPr>
          <w:rFonts w:cs="Arial"/>
        </w:rPr>
        <w:instrText xml:space="preserve">" \h \z \u </w:instrText>
      </w:r>
      <w:r w:rsidRPr="008B4024">
        <w:rPr>
          <w:rFonts w:cs="Arial"/>
        </w:rPr>
        <w:fldChar w:fldCharType="separate"/>
      </w:r>
      <w:hyperlink w:anchor="_Toc27399711" w:history="1">
        <w:r w:rsidR="00614A56" w:rsidRPr="00EA5DA7">
          <w:rPr>
            <w:rStyle w:val="Hyperlink"/>
            <w:noProof/>
          </w:rPr>
          <w:t>1.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Produto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_Toc27399711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4</w:t>
        </w:r>
        <w:r w:rsidR="00614A56">
          <w:rPr>
            <w:noProof/>
            <w:webHidden/>
          </w:rPr>
          <w:fldChar w:fldCharType="end"/>
        </w:r>
      </w:hyperlink>
    </w:p>
    <w:p w14:paraId="0DCEA95B" w14:textId="1A8DC6F2" w:rsidR="00614A56" w:rsidRDefault="00B936A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7399712" w:history="1">
        <w:r w:rsidR="00614A56" w:rsidRPr="00EA5DA7">
          <w:rPr>
            <w:rStyle w:val="Hyperlink"/>
            <w:noProof/>
          </w:rPr>
          <w:t>2.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Objetivo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_Toc27399712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4</w:t>
        </w:r>
        <w:r w:rsidR="00614A56">
          <w:rPr>
            <w:noProof/>
            <w:webHidden/>
          </w:rPr>
          <w:fldChar w:fldCharType="end"/>
        </w:r>
      </w:hyperlink>
    </w:p>
    <w:p w14:paraId="4C43B7CA" w14:textId="12FD1A6F" w:rsidR="00614A56" w:rsidRDefault="00B936A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7399713" w:history="1">
        <w:r w:rsidR="00614A56" w:rsidRPr="00EA5DA7">
          <w:rPr>
            <w:rStyle w:val="Hyperlink"/>
            <w:noProof/>
          </w:rPr>
          <w:t>3.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Fatores Críticos de Sucesso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_Toc27399713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4</w:t>
        </w:r>
        <w:r w:rsidR="00614A56">
          <w:rPr>
            <w:noProof/>
            <w:webHidden/>
          </w:rPr>
          <w:fldChar w:fldCharType="end"/>
        </w:r>
      </w:hyperlink>
    </w:p>
    <w:p w14:paraId="5CEE8EE8" w14:textId="4E0677B0" w:rsidR="00614A56" w:rsidRDefault="00B936A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7399714" w:history="1">
        <w:r w:rsidR="00614A56" w:rsidRPr="00EA5DA7">
          <w:rPr>
            <w:rStyle w:val="Hyperlink"/>
            <w:noProof/>
          </w:rPr>
          <w:t>4.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Premissas e Restrições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_Toc27399714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4</w:t>
        </w:r>
        <w:r w:rsidR="00614A56">
          <w:rPr>
            <w:noProof/>
            <w:webHidden/>
          </w:rPr>
          <w:fldChar w:fldCharType="end"/>
        </w:r>
      </w:hyperlink>
    </w:p>
    <w:p w14:paraId="46ED41E8" w14:textId="1143E687" w:rsidR="00614A56" w:rsidRDefault="00B936A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7399715" w:history="1">
        <w:r w:rsidR="00614A56" w:rsidRPr="00EA5DA7">
          <w:rPr>
            <w:rStyle w:val="Hyperlink"/>
            <w:noProof/>
          </w:rPr>
          <w:t>5.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Usuários Importantes / Stakeholders / Recursos Humanos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_Toc27399715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4</w:t>
        </w:r>
        <w:r w:rsidR="00614A56">
          <w:rPr>
            <w:noProof/>
            <w:webHidden/>
          </w:rPr>
          <w:fldChar w:fldCharType="end"/>
        </w:r>
      </w:hyperlink>
    </w:p>
    <w:p w14:paraId="17064324" w14:textId="4AAF7364" w:rsidR="00614A56" w:rsidRDefault="00B936A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7399716" w:history="1">
        <w:r w:rsidR="00614A56" w:rsidRPr="00EA5DA7">
          <w:rPr>
            <w:rStyle w:val="Hyperlink"/>
            <w:noProof/>
          </w:rPr>
          <w:t>6.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Termos e definições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_Toc27399716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4</w:t>
        </w:r>
        <w:r w:rsidR="00614A56">
          <w:rPr>
            <w:noProof/>
            <w:webHidden/>
          </w:rPr>
          <w:fldChar w:fldCharType="end"/>
        </w:r>
      </w:hyperlink>
    </w:p>
    <w:p w14:paraId="664A7818" w14:textId="14A09F85" w:rsidR="00614A56" w:rsidRDefault="00B936A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7399717" w:history="1">
        <w:r w:rsidR="00614A56" w:rsidRPr="00EA5DA7">
          <w:rPr>
            <w:rStyle w:val="Hyperlink"/>
            <w:noProof/>
          </w:rPr>
          <w:t>7.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Escopo inicial do Produto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_Toc27399717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4</w:t>
        </w:r>
        <w:r w:rsidR="00614A56">
          <w:rPr>
            <w:noProof/>
            <w:webHidden/>
          </w:rPr>
          <w:fldChar w:fldCharType="end"/>
        </w:r>
      </w:hyperlink>
    </w:p>
    <w:p w14:paraId="51EE1D84" w14:textId="37DC4E65" w:rsidR="00614A56" w:rsidRDefault="00B936A5">
      <w:pPr>
        <w:pStyle w:val="Sumrio2"/>
        <w:rPr>
          <w:rFonts w:asciiTheme="minorHAnsi" w:eastAsiaTheme="minorEastAsia" w:hAnsiTheme="minorHAnsi" w:cstheme="minorBidi"/>
          <w:noProof/>
          <w:szCs w:val="22"/>
        </w:rPr>
      </w:pPr>
      <w:hyperlink w:anchor="_Toc27399718" w:history="1">
        <w:r w:rsidR="00614A56" w:rsidRPr="00EA5DA7">
          <w:rPr>
            <w:rStyle w:val="Hyperlink"/>
            <w:rFonts w:ascii="Symbol" w:hAnsi="Symbol"/>
            <w:noProof/>
          </w:rPr>
          <w:t>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Portal WEB – Tela de login.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_Toc27399718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4</w:t>
        </w:r>
        <w:r w:rsidR="00614A56">
          <w:rPr>
            <w:noProof/>
            <w:webHidden/>
          </w:rPr>
          <w:fldChar w:fldCharType="end"/>
        </w:r>
      </w:hyperlink>
    </w:p>
    <w:p w14:paraId="36EF20E7" w14:textId="1AA2018A" w:rsidR="00614A56" w:rsidRDefault="00B936A5">
      <w:pPr>
        <w:pStyle w:val="Sumrio2"/>
        <w:rPr>
          <w:rFonts w:asciiTheme="minorHAnsi" w:eastAsiaTheme="minorEastAsia" w:hAnsiTheme="minorHAnsi" w:cstheme="minorBidi"/>
          <w:noProof/>
          <w:szCs w:val="22"/>
        </w:rPr>
      </w:pPr>
      <w:hyperlink w:anchor="_Toc27399719" w:history="1">
        <w:r w:rsidR="00614A56" w:rsidRPr="00EA5DA7">
          <w:rPr>
            <w:rStyle w:val="Hyperlink"/>
            <w:rFonts w:ascii="Symbol" w:hAnsi="Symbol"/>
            <w:noProof/>
          </w:rPr>
          <w:t>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Portal WEB – Tela de login (Esqueci minha senha).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_Toc27399719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5</w:t>
        </w:r>
        <w:r w:rsidR="00614A56">
          <w:rPr>
            <w:noProof/>
            <w:webHidden/>
          </w:rPr>
          <w:fldChar w:fldCharType="end"/>
        </w:r>
      </w:hyperlink>
    </w:p>
    <w:p w14:paraId="0ECE107E" w14:textId="31E29365" w:rsidR="00614A56" w:rsidRDefault="00B936A5">
      <w:pPr>
        <w:pStyle w:val="Sumrio2"/>
        <w:rPr>
          <w:rFonts w:asciiTheme="minorHAnsi" w:eastAsiaTheme="minorEastAsia" w:hAnsiTheme="minorHAnsi" w:cstheme="minorBidi"/>
          <w:noProof/>
          <w:szCs w:val="22"/>
        </w:rPr>
      </w:pPr>
      <w:hyperlink w:anchor="_Toc27399720" w:history="1">
        <w:r w:rsidR="00614A56" w:rsidRPr="00EA5DA7">
          <w:rPr>
            <w:rStyle w:val="Hyperlink"/>
            <w:rFonts w:ascii="Symbol" w:hAnsi="Symbol"/>
            <w:noProof/>
          </w:rPr>
          <w:t>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Tela HOME PRINCIPAL: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_Toc27399720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5</w:t>
        </w:r>
        <w:r w:rsidR="00614A56">
          <w:rPr>
            <w:noProof/>
            <w:webHidden/>
          </w:rPr>
          <w:fldChar w:fldCharType="end"/>
        </w:r>
      </w:hyperlink>
    </w:p>
    <w:p w14:paraId="125B6BB2" w14:textId="55644C39" w:rsidR="00614A56" w:rsidRDefault="00B936A5">
      <w:pPr>
        <w:pStyle w:val="Sumrio2"/>
        <w:rPr>
          <w:rFonts w:asciiTheme="minorHAnsi" w:eastAsiaTheme="minorEastAsia" w:hAnsiTheme="minorHAnsi" w:cstheme="minorBidi"/>
          <w:noProof/>
          <w:szCs w:val="22"/>
        </w:rPr>
      </w:pPr>
      <w:hyperlink w:anchor="_Toc27399721" w:history="1">
        <w:r w:rsidR="00614A56" w:rsidRPr="00EA5DA7">
          <w:rPr>
            <w:rStyle w:val="Hyperlink"/>
            <w:rFonts w:ascii="Symbol" w:hAnsi="Symbol"/>
            <w:noProof/>
          </w:rPr>
          <w:t>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Tela de Realizar Adesão: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_Toc27399721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5</w:t>
        </w:r>
        <w:r w:rsidR="00614A56">
          <w:rPr>
            <w:noProof/>
            <w:webHidden/>
          </w:rPr>
          <w:fldChar w:fldCharType="end"/>
        </w:r>
      </w:hyperlink>
    </w:p>
    <w:p w14:paraId="583F4ECC" w14:textId="108CBD05" w:rsidR="00614A56" w:rsidRDefault="00B936A5">
      <w:pPr>
        <w:pStyle w:val="Sumrio2"/>
        <w:rPr>
          <w:rFonts w:asciiTheme="minorHAnsi" w:eastAsiaTheme="minorEastAsia" w:hAnsiTheme="minorHAnsi" w:cstheme="minorBidi"/>
          <w:noProof/>
          <w:szCs w:val="22"/>
        </w:rPr>
      </w:pPr>
      <w:hyperlink w:anchor="_Toc27399722" w:history="1">
        <w:r w:rsidR="00614A56" w:rsidRPr="00EA5DA7">
          <w:rPr>
            <w:rStyle w:val="Hyperlink"/>
            <w:rFonts w:ascii="Symbol" w:hAnsi="Symbol"/>
            <w:noProof/>
          </w:rPr>
          <w:t>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Tela Consultar Cliente.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_Toc27399722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7</w:t>
        </w:r>
        <w:r w:rsidR="00614A56">
          <w:rPr>
            <w:noProof/>
            <w:webHidden/>
          </w:rPr>
          <w:fldChar w:fldCharType="end"/>
        </w:r>
      </w:hyperlink>
    </w:p>
    <w:p w14:paraId="0FBEDEB9" w14:textId="11FC9633" w:rsidR="00614A56" w:rsidRDefault="00B936A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7399723" w:history="1">
        <w:r w:rsidR="00614A56" w:rsidRPr="00EA5DA7">
          <w:rPr>
            <w:rStyle w:val="Hyperlink"/>
            <w:noProof/>
          </w:rPr>
          <w:t>8.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Fora de Escopo do Produto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_Toc27399723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9</w:t>
        </w:r>
        <w:r w:rsidR="00614A56">
          <w:rPr>
            <w:noProof/>
            <w:webHidden/>
          </w:rPr>
          <w:fldChar w:fldCharType="end"/>
        </w:r>
      </w:hyperlink>
    </w:p>
    <w:p w14:paraId="2873274A" w14:textId="423BA956" w:rsidR="00614A56" w:rsidRDefault="00B936A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7399724" w:history="1">
        <w:r w:rsidR="00614A56" w:rsidRPr="00EA5DA7">
          <w:rPr>
            <w:rStyle w:val="Hyperlink"/>
            <w:noProof/>
          </w:rPr>
          <w:t>9.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Informações necessárias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_Toc27399724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9</w:t>
        </w:r>
        <w:r w:rsidR="00614A56">
          <w:rPr>
            <w:noProof/>
            <w:webHidden/>
          </w:rPr>
          <w:fldChar w:fldCharType="end"/>
        </w:r>
      </w:hyperlink>
    </w:p>
    <w:p w14:paraId="64B711AE" w14:textId="1E039E16" w:rsidR="00614A56" w:rsidRDefault="00B936A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7399725" w:history="1">
        <w:r w:rsidR="00614A56" w:rsidRPr="00EA5DA7">
          <w:rPr>
            <w:rStyle w:val="Hyperlink"/>
            <w:noProof/>
          </w:rPr>
          <w:t>10.</w:t>
        </w:r>
        <w:r w:rsidR="00614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14A56" w:rsidRPr="00EA5DA7">
          <w:rPr>
            <w:rStyle w:val="Hyperlink"/>
            <w:noProof/>
          </w:rPr>
          <w:t>Aprovação do Documento</w:t>
        </w:r>
        <w:r w:rsidR="00614A56">
          <w:rPr>
            <w:noProof/>
            <w:webHidden/>
          </w:rPr>
          <w:tab/>
        </w:r>
        <w:r w:rsidR="00614A56">
          <w:rPr>
            <w:noProof/>
            <w:webHidden/>
          </w:rPr>
          <w:fldChar w:fldCharType="begin"/>
        </w:r>
        <w:r w:rsidR="00614A56">
          <w:rPr>
            <w:noProof/>
            <w:webHidden/>
          </w:rPr>
          <w:instrText xml:space="preserve"> PAGEREF _Toc27399725 \h </w:instrText>
        </w:r>
        <w:r w:rsidR="00614A56">
          <w:rPr>
            <w:noProof/>
            <w:webHidden/>
          </w:rPr>
        </w:r>
        <w:r w:rsidR="00614A56">
          <w:rPr>
            <w:noProof/>
            <w:webHidden/>
          </w:rPr>
          <w:fldChar w:fldCharType="separate"/>
        </w:r>
        <w:r w:rsidR="00614A56">
          <w:rPr>
            <w:noProof/>
            <w:webHidden/>
          </w:rPr>
          <w:t>9</w:t>
        </w:r>
        <w:r w:rsidR="00614A56">
          <w:rPr>
            <w:noProof/>
            <w:webHidden/>
          </w:rPr>
          <w:fldChar w:fldCharType="end"/>
        </w:r>
      </w:hyperlink>
    </w:p>
    <w:p w14:paraId="5677B89C" w14:textId="5E2E2B35" w:rsidR="007C3928" w:rsidRPr="008B4024" w:rsidRDefault="00D946D2" w:rsidP="003D465F">
      <w:pPr>
        <w:rPr>
          <w:rFonts w:cs="Arial"/>
        </w:rPr>
      </w:pPr>
      <w:r w:rsidRPr="008B4024">
        <w:rPr>
          <w:rFonts w:cs="Arial"/>
        </w:rPr>
        <w:fldChar w:fldCharType="end"/>
      </w:r>
    </w:p>
    <w:p w14:paraId="49F2204C" w14:textId="6362E1ED" w:rsidR="00455559" w:rsidRPr="008B4024" w:rsidRDefault="00485F6B" w:rsidP="00455559">
      <w:pPr>
        <w:pStyle w:val="Ttulo1"/>
        <w:rPr>
          <w:rFonts w:ascii="Arial" w:hAnsi="Arial"/>
        </w:rPr>
      </w:pPr>
      <w:r w:rsidRPr="008B4024">
        <w:rPr>
          <w:rFonts w:ascii="Arial" w:hAnsi="Arial"/>
        </w:rPr>
        <w:br w:type="page"/>
      </w:r>
      <w:bookmarkStart w:id="2" w:name="_Toc27399711"/>
      <w:r w:rsidR="003D0D80">
        <w:rPr>
          <w:rFonts w:ascii="Arial" w:hAnsi="Arial"/>
        </w:rPr>
        <w:lastRenderedPageBreak/>
        <w:t>Produto</w:t>
      </w:r>
      <w:bookmarkEnd w:id="2"/>
    </w:p>
    <w:p w14:paraId="68CDE577" w14:textId="61A0BA33" w:rsidR="00455559" w:rsidRPr="0053388A" w:rsidRDefault="003C21FD" w:rsidP="0053388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Portal do RODOHELP – V1.0  </w:t>
      </w:r>
      <w:r w:rsidR="008425A5">
        <w:rPr>
          <w:rFonts w:ascii="Arial" w:hAnsi="Arial" w:cs="Arial"/>
          <w:szCs w:val="24"/>
        </w:rPr>
        <w:t xml:space="preserve">-- </w:t>
      </w:r>
      <w:r>
        <w:rPr>
          <w:rFonts w:ascii="Arial" w:hAnsi="Arial" w:cs="Arial"/>
          <w:szCs w:val="24"/>
        </w:rPr>
        <w:t>PLUG / NEXTIA</w:t>
      </w:r>
      <w:r w:rsidR="00511F67" w:rsidRPr="0053388A">
        <w:rPr>
          <w:rFonts w:ascii="Arial" w:hAnsi="Arial" w:cs="Arial"/>
          <w:szCs w:val="24"/>
        </w:rPr>
        <w:t>.</w:t>
      </w:r>
    </w:p>
    <w:p w14:paraId="3DE8E89D" w14:textId="77777777" w:rsidR="00D9243C" w:rsidRPr="008B4024" w:rsidRDefault="00455559" w:rsidP="00D9243C">
      <w:pPr>
        <w:pStyle w:val="Ttulo1"/>
        <w:tabs>
          <w:tab w:val="clear" w:pos="0"/>
        </w:tabs>
        <w:rPr>
          <w:rFonts w:ascii="Arial" w:hAnsi="Arial"/>
        </w:rPr>
      </w:pPr>
      <w:bookmarkStart w:id="3" w:name="_Toc27399712"/>
      <w:r w:rsidRPr="008B4024">
        <w:rPr>
          <w:rFonts w:ascii="Arial" w:hAnsi="Arial"/>
        </w:rPr>
        <w:t>Objetivo</w:t>
      </w:r>
      <w:bookmarkEnd w:id="3"/>
    </w:p>
    <w:p w14:paraId="2B309578" w14:textId="4FC7CC23" w:rsidR="003B29C2" w:rsidRPr="0053388A" w:rsidRDefault="00EA7A43" w:rsidP="006B2DF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Cs w:val="24"/>
        </w:rPr>
      </w:pPr>
      <w:bookmarkStart w:id="4" w:name="_Toc424132988"/>
      <w:bookmarkStart w:id="5" w:name="_Toc424133099"/>
      <w:bookmarkStart w:id="6" w:name="_Toc424137239"/>
      <w:r>
        <w:rPr>
          <w:rFonts w:ascii="Arial" w:hAnsi="Arial" w:cs="Arial"/>
          <w:szCs w:val="24"/>
        </w:rPr>
        <w:t>C</w:t>
      </w:r>
      <w:r w:rsidR="00AB2D4A">
        <w:rPr>
          <w:rFonts w:ascii="Arial" w:hAnsi="Arial" w:cs="Arial"/>
          <w:szCs w:val="24"/>
        </w:rPr>
        <w:t>onstrução de melhorias e novas implementações</w:t>
      </w:r>
      <w:r>
        <w:rPr>
          <w:rFonts w:ascii="Arial" w:hAnsi="Arial" w:cs="Arial"/>
          <w:szCs w:val="24"/>
        </w:rPr>
        <w:t xml:space="preserve"> d</w:t>
      </w:r>
      <w:r w:rsidR="00AB2D4A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 xml:space="preserve"> aplicação </w:t>
      </w:r>
      <w:r w:rsidR="00EB265B">
        <w:rPr>
          <w:rFonts w:ascii="Arial" w:hAnsi="Arial" w:cs="Arial"/>
          <w:szCs w:val="24"/>
        </w:rPr>
        <w:t xml:space="preserve">WEB Portal do RODOHELP, que possibilitará </w:t>
      </w:r>
      <w:r w:rsidR="0095440E">
        <w:rPr>
          <w:rFonts w:ascii="Arial" w:hAnsi="Arial" w:cs="Arial"/>
          <w:szCs w:val="24"/>
        </w:rPr>
        <w:t xml:space="preserve">a Adesão, cancelamento, endosso </w:t>
      </w:r>
      <w:r w:rsidR="00D20658">
        <w:rPr>
          <w:rFonts w:ascii="Arial" w:hAnsi="Arial" w:cs="Arial"/>
          <w:szCs w:val="24"/>
        </w:rPr>
        <w:t>etc. do Produto RODOHELP</w:t>
      </w:r>
      <w:r w:rsidR="004E52AC" w:rsidRPr="0053388A">
        <w:rPr>
          <w:rFonts w:ascii="Arial" w:hAnsi="Arial" w:cs="Arial"/>
          <w:szCs w:val="24"/>
        </w:rPr>
        <w:t>.</w:t>
      </w:r>
    </w:p>
    <w:p w14:paraId="01E2EC8C" w14:textId="77777777" w:rsidR="004416A1" w:rsidRPr="008B4024" w:rsidRDefault="004416A1" w:rsidP="00DD6A91">
      <w:pPr>
        <w:pStyle w:val="Ttulo1"/>
        <w:rPr>
          <w:rFonts w:ascii="Arial" w:hAnsi="Arial"/>
        </w:rPr>
      </w:pPr>
      <w:bookmarkStart w:id="7" w:name="_Toc27399713"/>
      <w:bookmarkEnd w:id="4"/>
      <w:bookmarkEnd w:id="5"/>
      <w:bookmarkEnd w:id="6"/>
      <w:r w:rsidRPr="008B4024">
        <w:rPr>
          <w:rFonts w:ascii="Arial" w:hAnsi="Arial"/>
        </w:rPr>
        <w:t>Fatores Críticos</w:t>
      </w:r>
      <w:r w:rsidR="00B03F54" w:rsidRPr="008B4024">
        <w:rPr>
          <w:rFonts w:ascii="Arial" w:hAnsi="Arial"/>
        </w:rPr>
        <w:t xml:space="preserve"> de Sucesso</w:t>
      </w:r>
      <w:bookmarkEnd w:id="7"/>
    </w:p>
    <w:p w14:paraId="3D28C5B8" w14:textId="46B74AC9" w:rsidR="004B23D2" w:rsidRDefault="00AB2D4A" w:rsidP="006B2DF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Fornecimento das interfaces API a serem utilizadas pela aplicação, com a devida documentação</w:t>
      </w:r>
      <w:r w:rsidR="001C09ED">
        <w:rPr>
          <w:rFonts w:ascii="Arial" w:hAnsi="Arial" w:cs="Arial"/>
          <w:szCs w:val="24"/>
        </w:rPr>
        <w:t xml:space="preserve"> para </w:t>
      </w:r>
      <w:r w:rsidR="00CF5E2E">
        <w:rPr>
          <w:rFonts w:ascii="Arial" w:hAnsi="Arial" w:cs="Arial"/>
          <w:szCs w:val="24"/>
        </w:rPr>
        <w:t>uso dos desenvolvedores do projeto.</w:t>
      </w:r>
    </w:p>
    <w:p w14:paraId="0D8371D5" w14:textId="71E0D1F3" w:rsidR="00CF5E2E" w:rsidRPr="003C1E48" w:rsidRDefault="00CF5E2E" w:rsidP="006B2DF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Disponibilidade da NEXTIA para definição de arquitetura (se necessário) </w:t>
      </w:r>
      <w:r w:rsidR="00A129AB">
        <w:rPr>
          <w:rFonts w:ascii="Arial" w:hAnsi="Arial" w:cs="Arial"/>
          <w:szCs w:val="24"/>
        </w:rPr>
        <w:t>e definições</w:t>
      </w:r>
      <w:r>
        <w:rPr>
          <w:rFonts w:ascii="Arial" w:hAnsi="Arial" w:cs="Arial"/>
          <w:szCs w:val="24"/>
        </w:rPr>
        <w:t xml:space="preserve"> sobre as regras de interface.</w:t>
      </w:r>
    </w:p>
    <w:p w14:paraId="037C251F" w14:textId="77777777" w:rsidR="004416A1" w:rsidRPr="003E3325" w:rsidRDefault="004416A1" w:rsidP="004416A1">
      <w:pPr>
        <w:pStyle w:val="Ttulo1"/>
        <w:rPr>
          <w:rFonts w:ascii="Arial" w:hAnsi="Arial"/>
        </w:rPr>
      </w:pPr>
      <w:bookmarkStart w:id="8" w:name="_Toc27399714"/>
      <w:r w:rsidRPr="003E3325">
        <w:rPr>
          <w:rFonts w:ascii="Arial" w:hAnsi="Arial"/>
        </w:rPr>
        <w:t>Premissas e Restrições</w:t>
      </w:r>
      <w:bookmarkEnd w:id="8"/>
    </w:p>
    <w:p w14:paraId="4ECB6335" w14:textId="5EFCD04E" w:rsidR="007731A8" w:rsidRDefault="00C70F27" w:rsidP="007731A8">
      <w:pPr>
        <w:pStyle w:val="PargrafodaLista"/>
        <w:numPr>
          <w:ilvl w:val="0"/>
          <w:numId w:val="3"/>
        </w:numPr>
        <w:spacing w:after="240"/>
        <w:jc w:val="both"/>
        <w:rPr>
          <w:rFonts w:ascii="Arial" w:hAnsi="Arial" w:cs="Arial"/>
          <w:szCs w:val="24"/>
        </w:rPr>
      </w:pPr>
      <w:r w:rsidRPr="003728D6">
        <w:rPr>
          <w:rFonts w:ascii="Arial" w:hAnsi="Arial" w:cs="Arial"/>
          <w:szCs w:val="24"/>
        </w:rPr>
        <w:t>Não serão construídas</w:t>
      </w:r>
      <w:r w:rsidR="00B06D00">
        <w:rPr>
          <w:rFonts w:ascii="Arial" w:hAnsi="Arial" w:cs="Arial"/>
          <w:szCs w:val="24"/>
        </w:rPr>
        <w:t xml:space="preserve"> API de acesso ao GPROXS etc.</w:t>
      </w:r>
    </w:p>
    <w:p w14:paraId="23D01A54" w14:textId="049E0E5F" w:rsidR="00B06D00" w:rsidRPr="003728D6" w:rsidRDefault="00B06D00" w:rsidP="007731A8">
      <w:pPr>
        <w:pStyle w:val="PargrafodaLista"/>
        <w:numPr>
          <w:ilvl w:val="0"/>
          <w:numId w:val="3"/>
        </w:numPr>
        <w:spacing w:after="2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Não serão construídas estruturas de consumos destas APIs, </w:t>
      </w:r>
      <w:r w:rsidR="0089159D">
        <w:rPr>
          <w:rFonts w:ascii="Arial" w:hAnsi="Arial" w:cs="Arial"/>
          <w:szCs w:val="24"/>
        </w:rPr>
        <w:t>segurança e controle de sessão de usuário;</w:t>
      </w:r>
    </w:p>
    <w:p w14:paraId="049A09F3" w14:textId="77777777" w:rsidR="00DD6A91" w:rsidRPr="00321E10" w:rsidRDefault="00DD6A91" w:rsidP="00DD6A91">
      <w:pPr>
        <w:pStyle w:val="Ttulo1"/>
        <w:rPr>
          <w:rFonts w:ascii="Arial" w:hAnsi="Arial"/>
        </w:rPr>
      </w:pPr>
      <w:bookmarkStart w:id="9" w:name="_Toc27399715"/>
      <w:r w:rsidRPr="00321E10">
        <w:rPr>
          <w:rFonts w:ascii="Arial" w:hAnsi="Arial"/>
        </w:rPr>
        <w:t>Usuários</w:t>
      </w:r>
      <w:r w:rsidR="006E64EC" w:rsidRPr="00321E10">
        <w:rPr>
          <w:rFonts w:ascii="Arial" w:hAnsi="Arial"/>
        </w:rPr>
        <w:t xml:space="preserve"> Importantes / Stakeholders / Recursos Humanos</w:t>
      </w:r>
      <w:bookmarkEnd w:id="9"/>
    </w:p>
    <w:tbl>
      <w:tblPr>
        <w:tblStyle w:val="Tabelacomgrade"/>
        <w:tblW w:w="9338" w:type="dxa"/>
        <w:jc w:val="center"/>
        <w:tblLayout w:type="fixed"/>
        <w:tblLook w:val="04A0" w:firstRow="1" w:lastRow="0" w:firstColumn="1" w:lastColumn="0" w:noHBand="0" w:noVBand="1"/>
      </w:tblPr>
      <w:tblGrid>
        <w:gridCol w:w="1948"/>
        <w:gridCol w:w="1985"/>
        <w:gridCol w:w="3402"/>
        <w:gridCol w:w="2003"/>
      </w:tblGrid>
      <w:tr w:rsidR="004765A1" w:rsidRPr="008B4024" w14:paraId="05468DC9" w14:textId="77777777" w:rsidTr="004765A1">
        <w:trPr>
          <w:trHeight w:val="147"/>
          <w:jc w:val="center"/>
        </w:trPr>
        <w:tc>
          <w:tcPr>
            <w:tcW w:w="1948" w:type="dxa"/>
            <w:vAlign w:val="center"/>
          </w:tcPr>
          <w:p w14:paraId="247C6F0B" w14:textId="77777777" w:rsidR="004765A1" w:rsidRPr="008B4024" w:rsidRDefault="004765A1" w:rsidP="008B4024">
            <w:pPr>
              <w:pStyle w:val="Dica"/>
              <w:ind w:right="283"/>
              <w:jc w:val="center"/>
              <w:rPr>
                <w:rFonts w:cs="Arial"/>
                <w:b/>
                <w:i w:val="0"/>
                <w:color w:val="auto"/>
                <w:szCs w:val="20"/>
              </w:rPr>
            </w:pPr>
            <w:r w:rsidRPr="008B4024">
              <w:rPr>
                <w:rFonts w:cs="Arial"/>
                <w:b/>
                <w:i w:val="0"/>
                <w:color w:val="auto"/>
                <w:szCs w:val="20"/>
              </w:rPr>
              <w:t>Nome</w:t>
            </w:r>
          </w:p>
        </w:tc>
        <w:tc>
          <w:tcPr>
            <w:tcW w:w="1985" w:type="dxa"/>
            <w:vAlign w:val="center"/>
          </w:tcPr>
          <w:p w14:paraId="54BCC293" w14:textId="77777777" w:rsidR="004765A1" w:rsidRPr="008B4024" w:rsidRDefault="004765A1" w:rsidP="008B4024">
            <w:pPr>
              <w:pStyle w:val="Dica"/>
              <w:ind w:right="283"/>
              <w:jc w:val="center"/>
              <w:rPr>
                <w:rFonts w:cs="Arial"/>
                <w:b/>
                <w:i w:val="0"/>
                <w:color w:val="auto"/>
                <w:szCs w:val="20"/>
              </w:rPr>
            </w:pPr>
            <w:r w:rsidRPr="008B4024">
              <w:rPr>
                <w:rFonts w:cs="Arial"/>
                <w:b/>
                <w:i w:val="0"/>
                <w:color w:val="auto"/>
                <w:szCs w:val="20"/>
              </w:rPr>
              <w:t>Papel</w:t>
            </w:r>
          </w:p>
        </w:tc>
        <w:tc>
          <w:tcPr>
            <w:tcW w:w="3402" w:type="dxa"/>
          </w:tcPr>
          <w:p w14:paraId="6881697A" w14:textId="77777777" w:rsidR="004765A1" w:rsidRDefault="004765A1" w:rsidP="008B4024">
            <w:pPr>
              <w:pStyle w:val="Dica"/>
              <w:ind w:right="283"/>
              <w:jc w:val="center"/>
              <w:rPr>
                <w:rFonts w:cs="Arial"/>
                <w:b/>
                <w:i w:val="0"/>
                <w:color w:val="auto"/>
                <w:szCs w:val="20"/>
              </w:rPr>
            </w:pPr>
            <w:r>
              <w:rPr>
                <w:rFonts w:cs="Arial"/>
                <w:b/>
                <w:i w:val="0"/>
                <w:color w:val="auto"/>
                <w:szCs w:val="20"/>
              </w:rPr>
              <w:t>Email</w:t>
            </w:r>
          </w:p>
        </w:tc>
        <w:tc>
          <w:tcPr>
            <w:tcW w:w="2003" w:type="dxa"/>
            <w:vAlign w:val="center"/>
          </w:tcPr>
          <w:p w14:paraId="47B852A0" w14:textId="77777777" w:rsidR="004765A1" w:rsidRPr="008B4024" w:rsidRDefault="004765A1" w:rsidP="008B4024">
            <w:pPr>
              <w:pStyle w:val="Dica"/>
              <w:ind w:right="283"/>
              <w:jc w:val="center"/>
              <w:rPr>
                <w:rFonts w:cs="Arial"/>
                <w:b/>
                <w:i w:val="0"/>
                <w:color w:val="auto"/>
                <w:szCs w:val="20"/>
              </w:rPr>
            </w:pPr>
            <w:r>
              <w:rPr>
                <w:rFonts w:cs="Arial"/>
                <w:b/>
                <w:i w:val="0"/>
                <w:color w:val="auto"/>
                <w:szCs w:val="20"/>
              </w:rPr>
              <w:t>Telefone</w:t>
            </w:r>
          </w:p>
        </w:tc>
      </w:tr>
      <w:tr w:rsidR="004765A1" w:rsidRPr="008B4024" w14:paraId="089D8CC7" w14:textId="77777777" w:rsidTr="004765A1">
        <w:trPr>
          <w:trHeight w:val="170"/>
          <w:jc w:val="center"/>
        </w:trPr>
        <w:tc>
          <w:tcPr>
            <w:tcW w:w="1948" w:type="dxa"/>
            <w:vAlign w:val="center"/>
          </w:tcPr>
          <w:p w14:paraId="7EB9FA55" w14:textId="635B6977" w:rsidR="004765A1" w:rsidRPr="008B4024" w:rsidRDefault="00BD7A55" w:rsidP="008B4024">
            <w:pPr>
              <w:pStyle w:val="Dica"/>
              <w:ind w:right="283"/>
              <w:jc w:val="left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Fernando Perez</w:t>
            </w:r>
          </w:p>
        </w:tc>
        <w:tc>
          <w:tcPr>
            <w:tcW w:w="1985" w:type="dxa"/>
            <w:vAlign w:val="center"/>
          </w:tcPr>
          <w:p w14:paraId="3FC5966D" w14:textId="6485E568" w:rsidR="004765A1" w:rsidRPr="008B4024" w:rsidRDefault="00AD592A" w:rsidP="008B4024">
            <w:pPr>
              <w:pStyle w:val="Dica"/>
              <w:ind w:right="283"/>
              <w:jc w:val="left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Demandante</w:t>
            </w:r>
          </w:p>
        </w:tc>
        <w:tc>
          <w:tcPr>
            <w:tcW w:w="3402" w:type="dxa"/>
          </w:tcPr>
          <w:p w14:paraId="1A289DB4" w14:textId="719F7897" w:rsidR="004765A1" w:rsidRPr="00654E7F" w:rsidRDefault="00BD7A55" w:rsidP="008B4024">
            <w:pPr>
              <w:pStyle w:val="Dica"/>
              <w:ind w:right="283"/>
              <w:jc w:val="left"/>
              <w:rPr>
                <w:rFonts w:cs="Arial"/>
                <w:i w:val="0"/>
                <w:iCs/>
                <w:color w:val="auto"/>
                <w:sz w:val="20"/>
                <w:szCs w:val="20"/>
              </w:rPr>
            </w:pPr>
            <w:r>
              <w:rPr>
                <w:i w:val="0"/>
                <w:iCs/>
                <w:sz w:val="20"/>
                <w:szCs w:val="20"/>
              </w:rPr>
              <w:t>Fernando.perez@nextia.com.br</w:t>
            </w:r>
          </w:p>
        </w:tc>
        <w:tc>
          <w:tcPr>
            <w:tcW w:w="2003" w:type="dxa"/>
            <w:vAlign w:val="center"/>
          </w:tcPr>
          <w:p w14:paraId="2336CE85" w14:textId="5F305593" w:rsidR="004765A1" w:rsidRPr="008B4024" w:rsidRDefault="00BD7A55" w:rsidP="008B4024">
            <w:pPr>
              <w:pStyle w:val="Dica"/>
              <w:ind w:right="283"/>
              <w:jc w:val="left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....</w:t>
            </w:r>
          </w:p>
        </w:tc>
      </w:tr>
    </w:tbl>
    <w:p w14:paraId="233C67F4" w14:textId="77777777" w:rsidR="00BF60ED" w:rsidRDefault="00BF60ED" w:rsidP="00BF60ED">
      <w:pPr>
        <w:pStyle w:val="Ttulo1"/>
        <w:numPr>
          <w:ilvl w:val="0"/>
          <w:numId w:val="0"/>
        </w:numPr>
        <w:rPr>
          <w:rFonts w:ascii="Arial" w:hAnsi="Arial"/>
        </w:rPr>
      </w:pPr>
    </w:p>
    <w:p w14:paraId="2C1BB084" w14:textId="0EB3CFED" w:rsidR="00727EF4" w:rsidRDefault="007A4F10" w:rsidP="00E2724C">
      <w:pPr>
        <w:pStyle w:val="Ttulo1"/>
        <w:rPr>
          <w:rFonts w:ascii="Arial" w:hAnsi="Arial"/>
        </w:rPr>
      </w:pPr>
      <w:bookmarkStart w:id="10" w:name="_Toc27399716"/>
      <w:r>
        <w:rPr>
          <w:rFonts w:ascii="Arial" w:hAnsi="Arial"/>
        </w:rPr>
        <w:t>Termos e de</w:t>
      </w:r>
      <w:r w:rsidR="002E0532">
        <w:rPr>
          <w:rFonts w:ascii="Arial" w:hAnsi="Arial"/>
        </w:rPr>
        <w:t>finições</w:t>
      </w:r>
      <w:bookmarkEnd w:id="10"/>
    </w:p>
    <w:p w14:paraId="1E4E5BF8" w14:textId="314272AB" w:rsidR="0092734E" w:rsidRPr="0053388A" w:rsidRDefault="00613406" w:rsidP="0053388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Não se aplica.</w:t>
      </w:r>
    </w:p>
    <w:p w14:paraId="356FE81A" w14:textId="77777777" w:rsidR="00BB2E63" w:rsidRPr="005B2AF3" w:rsidRDefault="00BB2E63" w:rsidP="00BB2E63">
      <w:pPr>
        <w:pStyle w:val="PargrafodaLista"/>
        <w:ind w:left="1429"/>
      </w:pPr>
    </w:p>
    <w:p w14:paraId="419B4DED" w14:textId="35456394" w:rsidR="006B2DF1" w:rsidRPr="006B2DF1" w:rsidRDefault="008B60F9" w:rsidP="006B2DF1">
      <w:pPr>
        <w:rPr>
          <w:rFonts w:cs="Arial"/>
          <w:szCs w:val="24"/>
        </w:rPr>
      </w:pPr>
      <w:r w:rsidRPr="00BD7A55">
        <w:rPr>
          <w:rFonts w:cs="Arial"/>
          <w:szCs w:val="24"/>
        </w:rPr>
        <w:t xml:space="preserve"> </w:t>
      </w:r>
    </w:p>
    <w:p w14:paraId="3D4F885A" w14:textId="18276A6D" w:rsidR="00B641D8" w:rsidRDefault="004D1B1C" w:rsidP="00EB32BF">
      <w:pPr>
        <w:pStyle w:val="Ttulo1"/>
        <w:rPr>
          <w:rFonts w:ascii="Arial" w:hAnsi="Arial"/>
        </w:rPr>
      </w:pPr>
      <w:bookmarkStart w:id="11" w:name="_Toc27399717"/>
      <w:r w:rsidRPr="008B4024">
        <w:rPr>
          <w:rFonts w:ascii="Arial" w:hAnsi="Arial"/>
        </w:rPr>
        <w:t>Escopo</w:t>
      </w:r>
      <w:r w:rsidR="00586844" w:rsidRPr="008B4024">
        <w:rPr>
          <w:rFonts w:ascii="Arial" w:hAnsi="Arial"/>
        </w:rPr>
        <w:t xml:space="preserve"> </w:t>
      </w:r>
      <w:r w:rsidR="00031CE3">
        <w:rPr>
          <w:rFonts w:ascii="Arial" w:hAnsi="Arial"/>
        </w:rPr>
        <w:t xml:space="preserve">inicial </w:t>
      </w:r>
      <w:r w:rsidR="00605826">
        <w:rPr>
          <w:rFonts w:ascii="Arial" w:hAnsi="Arial"/>
        </w:rPr>
        <w:t>do Pro</w:t>
      </w:r>
      <w:r w:rsidR="00B63E01">
        <w:rPr>
          <w:rFonts w:ascii="Arial" w:hAnsi="Arial"/>
        </w:rPr>
        <w:t>duto</w:t>
      </w:r>
      <w:bookmarkEnd w:id="11"/>
    </w:p>
    <w:p w14:paraId="7B038C8A" w14:textId="07993F80" w:rsidR="00006D8C" w:rsidRPr="00436D1C" w:rsidRDefault="00521E80" w:rsidP="00436D1C">
      <w:pPr>
        <w:spacing w:after="240"/>
        <w:rPr>
          <w:rFonts w:cs="Arial"/>
          <w:szCs w:val="24"/>
        </w:rPr>
      </w:pPr>
      <w:r w:rsidRPr="00436D1C">
        <w:rPr>
          <w:rFonts w:cs="Arial"/>
          <w:szCs w:val="24"/>
        </w:rPr>
        <w:t>Macro descrição</w:t>
      </w:r>
      <w:r w:rsidR="00006D8C" w:rsidRPr="00436D1C">
        <w:rPr>
          <w:rFonts w:cs="Arial"/>
          <w:szCs w:val="24"/>
        </w:rPr>
        <w:t xml:space="preserve"> das principais funcionalidades</w:t>
      </w:r>
      <w:r w:rsidR="00613406">
        <w:rPr>
          <w:rFonts w:cs="Arial"/>
          <w:szCs w:val="24"/>
        </w:rPr>
        <w:t xml:space="preserve"> melhorias e desenvolvimentos a serem </w:t>
      </w:r>
      <w:r w:rsidR="00A318C4">
        <w:rPr>
          <w:rFonts w:cs="Arial"/>
          <w:szCs w:val="24"/>
        </w:rPr>
        <w:t>considerados no escopo deste projeto</w:t>
      </w:r>
      <w:r w:rsidR="002B5C1F" w:rsidRPr="00436D1C">
        <w:rPr>
          <w:rFonts w:cs="Arial"/>
          <w:szCs w:val="24"/>
        </w:rPr>
        <w:t>:</w:t>
      </w:r>
    </w:p>
    <w:p w14:paraId="2F2EBAB7" w14:textId="2FC9B660" w:rsidR="003C4953" w:rsidRDefault="00436D1C" w:rsidP="00436D1C">
      <w:pPr>
        <w:pStyle w:val="Ttulo2"/>
        <w:tabs>
          <w:tab w:val="clear" w:pos="284"/>
          <w:tab w:val="clear" w:pos="425"/>
        </w:tabs>
        <w:ind w:left="851"/>
      </w:pPr>
      <w:r>
        <w:t xml:space="preserve"> </w:t>
      </w:r>
      <w:bookmarkStart w:id="12" w:name="_Toc27399718"/>
      <w:r w:rsidR="00DF2472" w:rsidRPr="0053388A">
        <w:t xml:space="preserve">Portal WEB </w:t>
      </w:r>
      <w:r w:rsidR="00A318C4">
        <w:t>– Tela de login.</w:t>
      </w:r>
      <w:bookmarkEnd w:id="12"/>
    </w:p>
    <w:p w14:paraId="4B5BD3AF" w14:textId="77777777" w:rsidR="0053388A" w:rsidRPr="0053388A" w:rsidRDefault="0053388A" w:rsidP="0053388A">
      <w:pPr>
        <w:pStyle w:val="PargrafodaLista"/>
        <w:ind w:left="1429"/>
        <w:jc w:val="both"/>
        <w:rPr>
          <w:rFonts w:ascii="Arial" w:hAnsi="Arial" w:cs="Arial"/>
          <w:b/>
          <w:bCs/>
          <w:szCs w:val="24"/>
        </w:rPr>
      </w:pPr>
    </w:p>
    <w:p w14:paraId="3F290E7C" w14:textId="6B2397A9" w:rsidR="002E2D25" w:rsidRPr="008D1700" w:rsidRDefault="00132AB6" w:rsidP="002E2D25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i/>
          <w:iCs/>
          <w:szCs w:val="24"/>
        </w:rPr>
      </w:pPr>
      <w:r w:rsidRPr="006146B7">
        <w:rPr>
          <w:rFonts w:ascii="Arial" w:hAnsi="Arial" w:cs="Arial"/>
          <w:szCs w:val="24"/>
        </w:rPr>
        <w:t>Os usuário</w:t>
      </w:r>
      <w:r w:rsidR="00E03C83" w:rsidRPr="006146B7">
        <w:rPr>
          <w:rFonts w:ascii="Arial" w:hAnsi="Arial" w:cs="Arial"/>
          <w:szCs w:val="24"/>
        </w:rPr>
        <w:t xml:space="preserve">s farão login e serão redirecionados </w:t>
      </w:r>
      <w:r w:rsidR="00A318C4">
        <w:rPr>
          <w:rFonts w:ascii="Arial" w:hAnsi="Arial" w:cs="Arial"/>
          <w:szCs w:val="24"/>
        </w:rPr>
        <w:t>home principal conforme versão disponibilizada</w:t>
      </w:r>
      <w:r w:rsidR="008D1700">
        <w:rPr>
          <w:rFonts w:ascii="Arial" w:hAnsi="Arial" w:cs="Arial"/>
          <w:szCs w:val="24"/>
        </w:rPr>
        <w:t>;</w:t>
      </w:r>
    </w:p>
    <w:p w14:paraId="4F7E1AF8" w14:textId="0FB5BA6E" w:rsidR="008D1700" w:rsidRPr="008D1700" w:rsidRDefault="008D1700" w:rsidP="002E2D25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szCs w:val="24"/>
        </w:rPr>
        <w:lastRenderedPageBreak/>
        <w:t>Regras</w:t>
      </w:r>
      <w:r w:rsidR="00E26997">
        <w:rPr>
          <w:rFonts w:ascii="Arial" w:hAnsi="Arial" w:cs="Arial"/>
          <w:szCs w:val="24"/>
        </w:rPr>
        <w:t>/atividades</w:t>
      </w:r>
      <w:r>
        <w:rPr>
          <w:rFonts w:ascii="Arial" w:hAnsi="Arial" w:cs="Arial"/>
          <w:szCs w:val="24"/>
        </w:rPr>
        <w:t>:</w:t>
      </w:r>
    </w:p>
    <w:p w14:paraId="1DFC92AB" w14:textId="13EE89BF" w:rsidR="00847D6A" w:rsidRPr="00CC0D8E" w:rsidRDefault="008D1700" w:rsidP="00CC0D8E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szCs w:val="24"/>
        </w:rPr>
        <w:t>Validar campos de usuário e senha;</w:t>
      </w:r>
    </w:p>
    <w:p w14:paraId="29B6735B" w14:textId="29F6A304" w:rsidR="00847D6A" w:rsidRDefault="00847D6A" w:rsidP="00847D6A">
      <w:pPr>
        <w:pStyle w:val="Ttulo2"/>
        <w:tabs>
          <w:tab w:val="clear" w:pos="284"/>
          <w:tab w:val="clear" w:pos="425"/>
        </w:tabs>
        <w:ind w:left="851"/>
      </w:pPr>
      <w:bookmarkStart w:id="13" w:name="_Toc27399719"/>
      <w:r w:rsidRPr="0053388A">
        <w:t xml:space="preserve">Portal WEB </w:t>
      </w:r>
      <w:r>
        <w:t>– Tela de login (Esqueci minha senha).</w:t>
      </w:r>
      <w:bookmarkEnd w:id="13"/>
    </w:p>
    <w:p w14:paraId="43E62E3C" w14:textId="78F8E4E7" w:rsidR="00C97A6B" w:rsidRPr="00C97A6B" w:rsidRDefault="00847D6A" w:rsidP="00C97A6B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szCs w:val="24"/>
        </w:rPr>
        <w:t>Criar tela da funcionalidade</w:t>
      </w:r>
      <w:r w:rsidR="00895C41">
        <w:rPr>
          <w:rFonts w:ascii="Arial" w:hAnsi="Arial" w:cs="Arial"/>
          <w:szCs w:val="24"/>
        </w:rPr>
        <w:t xml:space="preserve"> com os campos (a serem definidos pela NEXTIA);</w:t>
      </w:r>
    </w:p>
    <w:p w14:paraId="7F726468" w14:textId="7FE8FC93" w:rsidR="00C97A6B" w:rsidRPr="00C97A6B" w:rsidRDefault="00C97A6B" w:rsidP="00C97A6B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szCs w:val="24"/>
        </w:rPr>
        <w:t>Regras/Atividades:</w:t>
      </w:r>
    </w:p>
    <w:p w14:paraId="473273BF" w14:textId="250E40AF" w:rsidR="00895C41" w:rsidRPr="00C97A6B" w:rsidRDefault="00C97A6B" w:rsidP="00C97A6B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szCs w:val="24"/>
        </w:rPr>
        <w:t>Validar campos de tela exibindo regras de validação;</w:t>
      </w:r>
    </w:p>
    <w:p w14:paraId="281A222C" w14:textId="77777777" w:rsidR="0002416C" w:rsidRPr="00AF782C" w:rsidRDefault="0002416C" w:rsidP="0002416C">
      <w:pPr>
        <w:pStyle w:val="Dica"/>
        <w:ind w:left="1789" w:right="283"/>
        <w:rPr>
          <w:rFonts w:cs="Arial"/>
          <w:i w:val="0"/>
          <w:color w:val="auto"/>
        </w:rPr>
      </w:pPr>
    </w:p>
    <w:p w14:paraId="3771D06D" w14:textId="156DD9CC" w:rsidR="00604B33" w:rsidRPr="00436D1C" w:rsidRDefault="00596664" w:rsidP="00436D1C">
      <w:pPr>
        <w:pStyle w:val="Ttulo2"/>
        <w:tabs>
          <w:tab w:val="clear" w:pos="284"/>
          <w:tab w:val="clear" w:pos="425"/>
        </w:tabs>
        <w:ind w:left="851"/>
      </w:pPr>
      <w:bookmarkStart w:id="14" w:name="_Toc27399720"/>
      <w:r>
        <w:t>Tela HOME PRINCIPAL</w:t>
      </w:r>
      <w:r w:rsidR="00A31A81" w:rsidRPr="00436D1C">
        <w:t>:</w:t>
      </w:r>
      <w:bookmarkEnd w:id="14"/>
    </w:p>
    <w:p w14:paraId="186C968B" w14:textId="77777777" w:rsidR="0037605D" w:rsidRPr="0037605D" w:rsidRDefault="0037605D" w:rsidP="0037605D">
      <w:pPr>
        <w:pStyle w:val="PargrafodaLista"/>
        <w:ind w:left="1429"/>
        <w:jc w:val="both"/>
        <w:rPr>
          <w:rFonts w:ascii="Arial" w:hAnsi="Arial" w:cs="Arial"/>
          <w:b/>
          <w:bCs/>
          <w:szCs w:val="24"/>
        </w:rPr>
      </w:pPr>
    </w:p>
    <w:p w14:paraId="5715146E" w14:textId="70E17979" w:rsidR="00A31A81" w:rsidRDefault="002333A5" w:rsidP="00851933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Desenvolvimento da Tela considerando </w:t>
      </w:r>
      <w:r w:rsidR="009F6C6E">
        <w:rPr>
          <w:rFonts w:ascii="Arial" w:hAnsi="Arial" w:cs="Arial"/>
          <w:szCs w:val="24"/>
        </w:rPr>
        <w:t>a versão já existe</w:t>
      </w:r>
      <w:r w:rsidR="00F841F6">
        <w:rPr>
          <w:rFonts w:ascii="Arial" w:hAnsi="Arial" w:cs="Arial"/>
          <w:szCs w:val="24"/>
        </w:rPr>
        <w:t>;</w:t>
      </w:r>
    </w:p>
    <w:p w14:paraId="14FDF9A4" w14:textId="2FE9E71B" w:rsidR="00F841F6" w:rsidRDefault="00565794" w:rsidP="00851933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Apresentação dos itens de Menu:</w:t>
      </w:r>
    </w:p>
    <w:p w14:paraId="3B53C5DC" w14:textId="3EFE5706" w:rsidR="00565794" w:rsidRDefault="00B0277B" w:rsidP="00565794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Consulta Cliente;</w:t>
      </w:r>
    </w:p>
    <w:p w14:paraId="3E5D4883" w14:textId="4747CF61" w:rsidR="00B0277B" w:rsidRDefault="00017FD9" w:rsidP="00565794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Realiza</w:t>
      </w:r>
      <w:r w:rsidR="005E5ACC">
        <w:rPr>
          <w:rFonts w:ascii="Arial" w:hAnsi="Arial" w:cs="Arial"/>
          <w:szCs w:val="24"/>
        </w:rPr>
        <w:t xml:space="preserve">r </w:t>
      </w:r>
      <w:r w:rsidR="00B0277B">
        <w:rPr>
          <w:rFonts w:ascii="Arial" w:hAnsi="Arial" w:cs="Arial"/>
          <w:szCs w:val="24"/>
        </w:rPr>
        <w:t>Adesão;</w:t>
      </w:r>
    </w:p>
    <w:p w14:paraId="63AD3829" w14:textId="1A12A7AE" w:rsidR="00B0277B" w:rsidRDefault="00B0277B" w:rsidP="005E162B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Relatório de Produtividade (funcionalidade a ser definida pela NEXTIA</w:t>
      </w:r>
      <w:r w:rsidR="00D645B7">
        <w:rPr>
          <w:rFonts w:ascii="Arial" w:hAnsi="Arial" w:cs="Arial"/>
          <w:szCs w:val="24"/>
        </w:rPr>
        <w:t xml:space="preserve"> cuja funcionalidade dependerá do usuário logado</w:t>
      </w:r>
      <w:r>
        <w:rPr>
          <w:rFonts w:ascii="Arial" w:hAnsi="Arial" w:cs="Arial"/>
          <w:szCs w:val="24"/>
        </w:rPr>
        <w:t>);</w:t>
      </w:r>
    </w:p>
    <w:p w14:paraId="58B76D90" w14:textId="1978A923" w:rsidR="005E162B" w:rsidRDefault="005E162B" w:rsidP="005E162B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 tela principal </w:t>
      </w:r>
      <w:r w:rsidR="008072F4">
        <w:rPr>
          <w:rFonts w:ascii="Arial" w:hAnsi="Arial" w:cs="Arial"/>
          <w:szCs w:val="24"/>
        </w:rPr>
        <w:t xml:space="preserve">exibir </w:t>
      </w:r>
      <w:r w:rsidR="00C92EA0">
        <w:rPr>
          <w:rFonts w:ascii="Arial" w:hAnsi="Arial" w:cs="Arial"/>
          <w:szCs w:val="24"/>
        </w:rPr>
        <w:t xml:space="preserve">a Tela de Realizar Adesão apresentando </w:t>
      </w:r>
      <w:r w:rsidR="008072F4">
        <w:rPr>
          <w:rFonts w:ascii="Arial" w:hAnsi="Arial" w:cs="Arial"/>
          <w:szCs w:val="24"/>
        </w:rPr>
        <w:t xml:space="preserve">os produtos </w:t>
      </w:r>
      <w:r w:rsidR="005905A0">
        <w:rPr>
          <w:rFonts w:ascii="Arial" w:hAnsi="Arial" w:cs="Arial"/>
          <w:szCs w:val="24"/>
        </w:rPr>
        <w:t>conforme layout existente</w:t>
      </w:r>
      <w:r w:rsidR="00303408">
        <w:rPr>
          <w:rFonts w:ascii="Arial" w:hAnsi="Arial" w:cs="Arial"/>
          <w:szCs w:val="24"/>
        </w:rPr>
        <w:t>;</w:t>
      </w:r>
    </w:p>
    <w:p w14:paraId="4B3EB389" w14:textId="605BC2A6" w:rsidR="00303408" w:rsidRDefault="00303408" w:rsidP="005E162B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Os produtos serão obtidos via consumo de </w:t>
      </w:r>
      <w:r w:rsidR="000B3222">
        <w:rPr>
          <w:rFonts w:ascii="Arial" w:hAnsi="Arial" w:cs="Arial"/>
          <w:szCs w:val="24"/>
        </w:rPr>
        <w:t xml:space="preserve">estrutura </w:t>
      </w:r>
      <w:r w:rsidR="00DB5E50">
        <w:rPr>
          <w:rFonts w:ascii="Arial" w:hAnsi="Arial" w:cs="Arial"/>
          <w:szCs w:val="24"/>
        </w:rPr>
        <w:t xml:space="preserve">que simulará os dados </w:t>
      </w:r>
      <w:r w:rsidR="009E5C35" w:rsidRPr="00F71EE0">
        <w:rPr>
          <w:rFonts w:ascii="Arial" w:hAnsi="Arial" w:cs="Arial"/>
          <w:szCs w:val="24"/>
          <w:u w:val="single"/>
        </w:rPr>
        <w:t>(“</w:t>
      </w:r>
      <w:proofErr w:type="spellStart"/>
      <w:r w:rsidR="009E5C35" w:rsidRPr="00F71EE0">
        <w:rPr>
          <w:rFonts w:ascii="Arial" w:hAnsi="Arial" w:cs="Arial"/>
          <w:szCs w:val="24"/>
          <w:u w:val="single"/>
        </w:rPr>
        <w:t>Mokado</w:t>
      </w:r>
      <w:proofErr w:type="spellEnd"/>
      <w:r w:rsidR="009E5C35" w:rsidRPr="00F71EE0">
        <w:rPr>
          <w:rFonts w:ascii="Arial" w:hAnsi="Arial" w:cs="Arial"/>
          <w:szCs w:val="24"/>
          <w:u w:val="single"/>
        </w:rPr>
        <w:t>”)</w:t>
      </w:r>
      <w:r w:rsidR="009E5C35">
        <w:rPr>
          <w:rFonts w:ascii="Arial" w:hAnsi="Arial" w:cs="Arial"/>
          <w:szCs w:val="24"/>
        </w:rPr>
        <w:t xml:space="preserve"> </w:t>
      </w:r>
      <w:r w:rsidR="00DB5E50">
        <w:rPr>
          <w:rFonts w:ascii="Arial" w:hAnsi="Arial" w:cs="Arial"/>
          <w:szCs w:val="24"/>
        </w:rPr>
        <w:t>que serão fornecidos no futuro ( via API);</w:t>
      </w:r>
    </w:p>
    <w:p w14:paraId="76C733CD" w14:textId="1755C944" w:rsidR="00126AB6" w:rsidRDefault="00126AB6" w:rsidP="005E162B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Caso a </w:t>
      </w:r>
      <w:r w:rsidR="00DB5E50">
        <w:rPr>
          <w:rFonts w:ascii="Arial" w:hAnsi="Arial" w:cs="Arial"/>
          <w:szCs w:val="24"/>
        </w:rPr>
        <w:t>estrutura</w:t>
      </w:r>
      <w:r w:rsidR="009E5C35">
        <w:rPr>
          <w:rFonts w:ascii="Arial" w:hAnsi="Arial" w:cs="Arial"/>
          <w:szCs w:val="24"/>
        </w:rPr>
        <w:t xml:space="preserve"> </w:t>
      </w:r>
      <w:r w:rsidR="009E5C35" w:rsidRPr="00F71EE0">
        <w:rPr>
          <w:rFonts w:ascii="Arial" w:hAnsi="Arial" w:cs="Arial"/>
          <w:i/>
          <w:iCs/>
          <w:szCs w:val="24"/>
          <w:u w:val="single"/>
        </w:rPr>
        <w:t>(“</w:t>
      </w:r>
      <w:proofErr w:type="spellStart"/>
      <w:r w:rsidR="009E5C35" w:rsidRPr="00F71EE0">
        <w:rPr>
          <w:rFonts w:ascii="Arial" w:hAnsi="Arial" w:cs="Arial"/>
          <w:i/>
          <w:iCs/>
          <w:szCs w:val="24"/>
          <w:u w:val="single"/>
        </w:rPr>
        <w:t>Mokado</w:t>
      </w:r>
      <w:proofErr w:type="spellEnd"/>
      <w:r w:rsidR="009E5C35" w:rsidRPr="00F71EE0">
        <w:rPr>
          <w:rFonts w:ascii="Arial" w:hAnsi="Arial" w:cs="Arial"/>
          <w:i/>
          <w:iCs/>
          <w:szCs w:val="24"/>
          <w:u w:val="single"/>
        </w:rPr>
        <w:t>”)</w:t>
      </w:r>
      <w:r w:rsidR="009E5C3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não retorn</w:t>
      </w:r>
      <w:r w:rsidR="003A3770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 xml:space="preserve"> valores, </w:t>
      </w:r>
      <w:r w:rsidR="00FF610A">
        <w:rPr>
          <w:rFonts w:ascii="Arial" w:hAnsi="Arial" w:cs="Arial"/>
          <w:szCs w:val="24"/>
        </w:rPr>
        <w:t xml:space="preserve">uma mensagem </w:t>
      </w:r>
      <w:r w:rsidR="003A3770">
        <w:rPr>
          <w:rFonts w:ascii="Arial" w:hAnsi="Arial" w:cs="Arial"/>
          <w:szCs w:val="24"/>
        </w:rPr>
        <w:t>será exibida;</w:t>
      </w:r>
    </w:p>
    <w:p w14:paraId="062A99AB" w14:textId="1F65FBF8" w:rsidR="00126AB6" w:rsidRPr="005E162B" w:rsidRDefault="006C2B89" w:rsidP="005E162B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chamada da</w:t>
      </w:r>
      <w:r w:rsidR="00557E78">
        <w:rPr>
          <w:rFonts w:ascii="Arial" w:hAnsi="Arial" w:cs="Arial"/>
          <w:szCs w:val="24"/>
        </w:rPr>
        <w:t xml:space="preserve"> </w:t>
      </w:r>
      <w:r w:rsidR="00F71EE0">
        <w:rPr>
          <w:rFonts w:ascii="Arial" w:hAnsi="Arial" w:cs="Arial"/>
          <w:szCs w:val="24"/>
        </w:rPr>
        <w:t>estrutura (“</w:t>
      </w:r>
      <w:proofErr w:type="spellStart"/>
      <w:r w:rsidR="00F71EE0">
        <w:rPr>
          <w:rFonts w:ascii="Arial" w:hAnsi="Arial" w:cs="Arial"/>
          <w:szCs w:val="24"/>
        </w:rPr>
        <w:t>Mokado</w:t>
      </w:r>
      <w:proofErr w:type="spellEnd"/>
      <w:r w:rsidR="00F71EE0">
        <w:rPr>
          <w:rFonts w:ascii="Arial" w:hAnsi="Arial" w:cs="Arial"/>
          <w:szCs w:val="24"/>
        </w:rPr>
        <w:t xml:space="preserve">”) </w:t>
      </w:r>
      <w:r w:rsidR="00557E78">
        <w:rPr>
          <w:rFonts w:ascii="Arial" w:hAnsi="Arial" w:cs="Arial"/>
          <w:szCs w:val="24"/>
        </w:rPr>
        <w:t xml:space="preserve">necessitará de </w:t>
      </w:r>
      <w:r w:rsidR="00961A7A">
        <w:rPr>
          <w:rFonts w:ascii="Arial" w:hAnsi="Arial" w:cs="Arial"/>
          <w:szCs w:val="24"/>
        </w:rPr>
        <w:t xml:space="preserve">parâmetros do Grupo </w:t>
      </w:r>
      <w:r w:rsidR="00905F59">
        <w:rPr>
          <w:rFonts w:ascii="Arial" w:hAnsi="Arial" w:cs="Arial"/>
          <w:szCs w:val="24"/>
        </w:rPr>
        <w:t>A</w:t>
      </w:r>
      <w:r w:rsidR="00961A7A">
        <w:rPr>
          <w:rFonts w:ascii="Arial" w:hAnsi="Arial" w:cs="Arial"/>
          <w:szCs w:val="24"/>
        </w:rPr>
        <w:t xml:space="preserve">gente do </w:t>
      </w:r>
      <w:proofErr w:type="spellStart"/>
      <w:r w:rsidR="00961A7A">
        <w:rPr>
          <w:rFonts w:ascii="Arial" w:hAnsi="Arial" w:cs="Arial"/>
          <w:szCs w:val="24"/>
        </w:rPr>
        <w:t>user</w:t>
      </w:r>
      <w:proofErr w:type="spellEnd"/>
      <w:r w:rsidR="00961A7A">
        <w:rPr>
          <w:rFonts w:ascii="Arial" w:hAnsi="Arial" w:cs="Arial"/>
          <w:szCs w:val="24"/>
        </w:rPr>
        <w:t xml:space="preserve"> logado</w:t>
      </w:r>
      <w:r w:rsidR="00F71EE0">
        <w:rPr>
          <w:rFonts w:ascii="Arial" w:hAnsi="Arial" w:cs="Arial"/>
          <w:szCs w:val="24"/>
        </w:rPr>
        <w:t xml:space="preserve"> </w:t>
      </w:r>
      <w:r w:rsidR="00F71EE0" w:rsidRPr="00F71EE0">
        <w:rPr>
          <w:rFonts w:ascii="Arial" w:hAnsi="Arial" w:cs="Arial"/>
          <w:i/>
          <w:iCs/>
          <w:szCs w:val="24"/>
          <w:u w:val="single"/>
        </w:rPr>
        <w:t xml:space="preserve">(este dado também será </w:t>
      </w:r>
      <w:proofErr w:type="spellStart"/>
      <w:r w:rsidR="00F71EE0" w:rsidRPr="00F71EE0">
        <w:rPr>
          <w:rFonts w:ascii="Arial" w:hAnsi="Arial" w:cs="Arial"/>
          <w:i/>
          <w:iCs/>
          <w:szCs w:val="24"/>
          <w:u w:val="single"/>
        </w:rPr>
        <w:t>mokado</w:t>
      </w:r>
      <w:proofErr w:type="spellEnd"/>
      <w:r w:rsidR="00F71EE0" w:rsidRPr="00F71EE0">
        <w:rPr>
          <w:rFonts w:ascii="Arial" w:hAnsi="Arial" w:cs="Arial"/>
          <w:i/>
          <w:iCs/>
          <w:szCs w:val="24"/>
          <w:u w:val="single"/>
        </w:rPr>
        <w:t>)</w:t>
      </w:r>
      <w:r w:rsidR="00F35C57" w:rsidRPr="00F71EE0">
        <w:rPr>
          <w:rFonts w:ascii="Arial" w:hAnsi="Arial" w:cs="Arial"/>
          <w:i/>
          <w:iCs/>
          <w:szCs w:val="24"/>
          <w:u w:val="single"/>
        </w:rPr>
        <w:t>;</w:t>
      </w:r>
    </w:p>
    <w:p w14:paraId="28D1A439" w14:textId="77777777" w:rsidR="00DA6369" w:rsidRPr="00AF782C" w:rsidRDefault="00DA6369" w:rsidP="00596664">
      <w:pPr>
        <w:pStyle w:val="Dica"/>
        <w:ind w:right="283"/>
        <w:rPr>
          <w:rFonts w:cs="Arial"/>
          <w:i w:val="0"/>
          <w:color w:val="auto"/>
        </w:rPr>
      </w:pPr>
    </w:p>
    <w:p w14:paraId="0AE7BA37" w14:textId="32C2D1E7" w:rsidR="0096646F" w:rsidRDefault="00E22B44" w:rsidP="00436D1C">
      <w:pPr>
        <w:pStyle w:val="Ttulo2"/>
        <w:tabs>
          <w:tab w:val="clear" w:pos="284"/>
          <w:tab w:val="clear" w:pos="425"/>
        </w:tabs>
        <w:ind w:left="851"/>
      </w:pPr>
      <w:bookmarkStart w:id="15" w:name="_Toc27399721"/>
      <w:r>
        <w:t xml:space="preserve">Tela de </w:t>
      </w:r>
      <w:r w:rsidR="00083C20">
        <w:t xml:space="preserve">Realizar </w:t>
      </w:r>
      <w:r>
        <w:t>Adesão</w:t>
      </w:r>
      <w:r w:rsidR="0096646F" w:rsidRPr="00436D1C">
        <w:t>:</w:t>
      </w:r>
      <w:bookmarkEnd w:id="15"/>
    </w:p>
    <w:p w14:paraId="31D9B964" w14:textId="77777777" w:rsidR="00D3416D" w:rsidRPr="0037605D" w:rsidRDefault="00D3416D" w:rsidP="00D3416D">
      <w:pPr>
        <w:pStyle w:val="PargrafodaLista"/>
        <w:ind w:left="1429"/>
        <w:jc w:val="both"/>
        <w:rPr>
          <w:rFonts w:ascii="Arial" w:hAnsi="Arial" w:cs="Arial"/>
          <w:b/>
          <w:bCs/>
          <w:szCs w:val="24"/>
        </w:rPr>
      </w:pPr>
    </w:p>
    <w:p w14:paraId="11A68998" w14:textId="76FB6641" w:rsidR="007F4060" w:rsidRDefault="00084E9E" w:rsidP="00851933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Ajustar implementação da tela para </w:t>
      </w:r>
      <w:r w:rsidR="00285F3D">
        <w:rPr>
          <w:rFonts w:ascii="Arial" w:hAnsi="Arial" w:cs="Arial"/>
          <w:szCs w:val="24"/>
        </w:rPr>
        <w:t xml:space="preserve">padronização das nomenclaturas e </w:t>
      </w:r>
      <w:r w:rsidR="007F4060">
        <w:rPr>
          <w:rFonts w:ascii="Arial" w:hAnsi="Arial" w:cs="Arial"/>
          <w:szCs w:val="24"/>
        </w:rPr>
        <w:t>utilização de arquitetura (definida pela NEXTIA).</w:t>
      </w:r>
    </w:p>
    <w:p w14:paraId="258EB590" w14:textId="77777777" w:rsidR="00083C20" w:rsidRDefault="00083C20" w:rsidP="00083C20">
      <w:pPr>
        <w:pStyle w:val="PargrafodaLista"/>
        <w:spacing w:line="276" w:lineRule="auto"/>
        <w:ind w:left="1789"/>
        <w:jc w:val="both"/>
        <w:rPr>
          <w:rFonts w:ascii="Arial" w:hAnsi="Arial" w:cs="Arial"/>
          <w:szCs w:val="24"/>
        </w:rPr>
      </w:pPr>
    </w:p>
    <w:p w14:paraId="2B0636FF" w14:textId="0A8B1D54" w:rsidR="004219F5" w:rsidRDefault="007F4060" w:rsidP="00851933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 w:rsidRPr="00083C20">
        <w:rPr>
          <w:rFonts w:ascii="Arial" w:hAnsi="Arial" w:cs="Arial"/>
          <w:b/>
          <w:bCs/>
          <w:szCs w:val="24"/>
        </w:rPr>
        <w:t xml:space="preserve">Em </w:t>
      </w:r>
      <w:r w:rsidR="00A334AB" w:rsidRPr="00083C20">
        <w:rPr>
          <w:rFonts w:ascii="Arial" w:hAnsi="Arial" w:cs="Arial"/>
          <w:b/>
          <w:bCs/>
          <w:szCs w:val="24"/>
        </w:rPr>
        <w:t>Dados do caminhoneiro</w:t>
      </w:r>
      <w:r>
        <w:rPr>
          <w:rFonts w:ascii="Arial" w:hAnsi="Arial" w:cs="Arial"/>
          <w:szCs w:val="24"/>
        </w:rPr>
        <w:t xml:space="preserve">, </w:t>
      </w:r>
      <w:r w:rsidR="001E168D">
        <w:rPr>
          <w:rFonts w:ascii="Arial" w:hAnsi="Arial" w:cs="Arial"/>
          <w:szCs w:val="24"/>
        </w:rPr>
        <w:t>implementar:</w:t>
      </w:r>
    </w:p>
    <w:p w14:paraId="15F0D5C4" w14:textId="089DD17C" w:rsidR="001E168D" w:rsidRPr="00977F5A" w:rsidRDefault="00CC76BE" w:rsidP="001E168D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  <w:highlight w:val="green"/>
        </w:rPr>
      </w:pPr>
      <w:r w:rsidRPr="00977F5A">
        <w:rPr>
          <w:rFonts w:ascii="Arial" w:hAnsi="Arial" w:cs="Arial"/>
          <w:szCs w:val="24"/>
          <w:highlight w:val="green"/>
        </w:rPr>
        <w:t>Mudar a posição do campo de CPF para o primeiro da tela;</w:t>
      </w:r>
    </w:p>
    <w:p w14:paraId="297A415D" w14:textId="195DCC21" w:rsidR="00CC76BE" w:rsidRDefault="00CC76BE" w:rsidP="001E168D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Acrescen</w:t>
      </w:r>
      <w:r w:rsidR="00A34FCE">
        <w:rPr>
          <w:rFonts w:ascii="Arial" w:hAnsi="Arial" w:cs="Arial"/>
          <w:szCs w:val="24"/>
        </w:rPr>
        <w:t xml:space="preserve">tar um botão de lupa, para buscar </w:t>
      </w:r>
      <w:r w:rsidR="00526F3C">
        <w:rPr>
          <w:rFonts w:ascii="Arial" w:hAnsi="Arial" w:cs="Arial"/>
          <w:szCs w:val="24"/>
        </w:rPr>
        <w:t>pelo CPF os dados</w:t>
      </w:r>
      <w:r w:rsidR="00A47D30">
        <w:rPr>
          <w:rFonts w:ascii="Arial" w:hAnsi="Arial" w:cs="Arial"/>
          <w:szCs w:val="24"/>
        </w:rPr>
        <w:t xml:space="preserve"> que existirem seguindo as seguintes regras</w:t>
      </w:r>
    </w:p>
    <w:p w14:paraId="3E6CD3E6" w14:textId="4666E08B" w:rsidR="00A47D30" w:rsidRDefault="00A47D30" w:rsidP="00A47D30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Consultar </w:t>
      </w:r>
      <w:r w:rsidR="005234A8">
        <w:rPr>
          <w:rFonts w:ascii="Arial" w:hAnsi="Arial" w:cs="Arial"/>
          <w:szCs w:val="24"/>
        </w:rPr>
        <w:t>se o CPF está na base com cotação em abert</w:t>
      </w:r>
      <w:r w:rsidR="00BF27F4">
        <w:rPr>
          <w:rFonts w:ascii="Arial" w:hAnsi="Arial" w:cs="Arial"/>
          <w:szCs w:val="24"/>
        </w:rPr>
        <w:t>o</w:t>
      </w:r>
      <w:r w:rsidR="00CD623D">
        <w:rPr>
          <w:rFonts w:ascii="Arial" w:hAnsi="Arial" w:cs="Arial"/>
          <w:szCs w:val="24"/>
        </w:rPr>
        <w:t xml:space="preserve"> e trazer todos os dados caso existam</w:t>
      </w:r>
      <w:r w:rsidR="002253E9">
        <w:rPr>
          <w:rFonts w:ascii="Arial" w:hAnsi="Arial" w:cs="Arial"/>
          <w:szCs w:val="24"/>
        </w:rPr>
        <w:t>. Se não</w:t>
      </w:r>
      <w:r w:rsidR="00CD623D">
        <w:rPr>
          <w:rFonts w:ascii="Arial" w:hAnsi="Arial" w:cs="Arial"/>
          <w:szCs w:val="24"/>
        </w:rPr>
        <w:t>;</w:t>
      </w:r>
    </w:p>
    <w:p w14:paraId="06969A46" w14:textId="25FD835C" w:rsidR="00CD623D" w:rsidRDefault="00B65FB7" w:rsidP="00A47D30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Consultar </w:t>
      </w:r>
      <w:r w:rsidR="00E353DF">
        <w:rPr>
          <w:rFonts w:ascii="Arial" w:hAnsi="Arial" w:cs="Arial"/>
          <w:szCs w:val="24"/>
        </w:rPr>
        <w:t>na base de dados do GPROXS</w:t>
      </w:r>
      <w:r w:rsidR="00A400D4">
        <w:rPr>
          <w:rFonts w:ascii="Arial" w:hAnsi="Arial" w:cs="Arial"/>
          <w:szCs w:val="24"/>
        </w:rPr>
        <w:t xml:space="preserve"> (em API a ser fornecida</w:t>
      </w:r>
      <w:r w:rsidR="00622BD8">
        <w:rPr>
          <w:rFonts w:ascii="Arial" w:hAnsi="Arial" w:cs="Arial"/>
          <w:szCs w:val="24"/>
        </w:rPr>
        <w:t>)</w:t>
      </w:r>
      <w:r w:rsidR="00A57F5A">
        <w:rPr>
          <w:rFonts w:ascii="Arial" w:hAnsi="Arial" w:cs="Arial"/>
          <w:szCs w:val="24"/>
        </w:rPr>
        <w:t>, se não;</w:t>
      </w:r>
    </w:p>
    <w:p w14:paraId="09A5207D" w14:textId="244F2E12" w:rsidR="00A57F5A" w:rsidRDefault="00A57F5A" w:rsidP="00A47D30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Consultar </w:t>
      </w:r>
      <w:r w:rsidR="0071247A">
        <w:rPr>
          <w:rFonts w:ascii="Arial" w:hAnsi="Arial" w:cs="Arial"/>
          <w:szCs w:val="24"/>
        </w:rPr>
        <w:t>em uma tabela/serviço (a ser fornecido pela PL</w:t>
      </w:r>
      <w:r w:rsidR="00FD69F6">
        <w:rPr>
          <w:rFonts w:ascii="Arial" w:hAnsi="Arial" w:cs="Arial"/>
          <w:szCs w:val="24"/>
        </w:rPr>
        <w:t>UG)</w:t>
      </w:r>
    </w:p>
    <w:p w14:paraId="039154D7" w14:textId="7328A84D" w:rsidR="00DE77FE" w:rsidRDefault="00DE77FE" w:rsidP="00A47D30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Caso nenhuma dessas consultas retornem dados sobre o CPF informado, TODOS os dados serão preenchidos pelo usuário logado;</w:t>
      </w:r>
    </w:p>
    <w:p w14:paraId="79CD8C7A" w14:textId="5835A9A5" w:rsidR="00EE67D7" w:rsidRPr="00EE67D7" w:rsidRDefault="00EE67D7" w:rsidP="00EE67D7">
      <w:pPr>
        <w:spacing w:line="276" w:lineRule="auto"/>
        <w:ind w:left="2869"/>
        <w:rPr>
          <w:rFonts w:cs="Arial"/>
          <w:i/>
          <w:iCs/>
          <w:szCs w:val="24"/>
        </w:rPr>
      </w:pPr>
      <w:r w:rsidRPr="00EE67D7">
        <w:rPr>
          <w:rFonts w:cs="Arial"/>
          <w:b/>
          <w:bCs/>
          <w:i/>
          <w:iCs/>
          <w:szCs w:val="24"/>
        </w:rPr>
        <w:lastRenderedPageBreak/>
        <w:t>IMPORTANTE:</w:t>
      </w:r>
      <w:r w:rsidRPr="00EE67D7">
        <w:rPr>
          <w:rFonts w:cs="Arial"/>
          <w:i/>
          <w:iCs/>
          <w:szCs w:val="24"/>
        </w:rPr>
        <w:t xml:space="preserve"> As consultas de CPF acima descritas serão </w:t>
      </w:r>
      <w:r w:rsidRPr="00EE67D7">
        <w:rPr>
          <w:rFonts w:cs="Arial"/>
          <w:i/>
          <w:iCs/>
          <w:szCs w:val="24"/>
          <w:u w:val="single"/>
        </w:rPr>
        <w:t>“</w:t>
      </w:r>
      <w:proofErr w:type="spellStart"/>
      <w:r w:rsidRPr="00EE67D7">
        <w:rPr>
          <w:rFonts w:cs="Arial"/>
          <w:i/>
          <w:iCs/>
          <w:szCs w:val="24"/>
          <w:u w:val="single"/>
        </w:rPr>
        <w:t>mokadas</w:t>
      </w:r>
      <w:proofErr w:type="spellEnd"/>
      <w:r w:rsidRPr="00EE67D7">
        <w:rPr>
          <w:rFonts w:cs="Arial"/>
          <w:i/>
          <w:iCs/>
          <w:szCs w:val="24"/>
          <w:u w:val="single"/>
        </w:rPr>
        <w:t>”</w:t>
      </w:r>
      <w:r w:rsidRPr="00EE67D7">
        <w:rPr>
          <w:rFonts w:cs="Arial"/>
          <w:i/>
          <w:iCs/>
          <w:szCs w:val="24"/>
        </w:rPr>
        <w:t xml:space="preserve"> para simular as regras descritas. No futuro essas estruturas irão consumir API fornecidas pela NEXTIA.</w:t>
      </w:r>
    </w:p>
    <w:p w14:paraId="46206882" w14:textId="35F46025" w:rsidR="00DE77FE" w:rsidRDefault="003E00C2" w:rsidP="00083C20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 w:rsidRPr="00977F5A">
        <w:rPr>
          <w:rFonts w:ascii="Arial" w:hAnsi="Arial" w:cs="Arial"/>
          <w:szCs w:val="24"/>
          <w:highlight w:val="green"/>
        </w:rPr>
        <w:t xml:space="preserve">Modificar </w:t>
      </w:r>
      <w:proofErr w:type="spellStart"/>
      <w:r w:rsidR="00F30AC2" w:rsidRPr="00977F5A">
        <w:rPr>
          <w:rFonts w:ascii="Arial" w:hAnsi="Arial" w:cs="Arial"/>
          <w:szCs w:val="24"/>
          <w:highlight w:val="green"/>
        </w:rPr>
        <w:t>label</w:t>
      </w:r>
      <w:proofErr w:type="spellEnd"/>
      <w:r w:rsidR="00F30AC2" w:rsidRPr="00977F5A">
        <w:rPr>
          <w:rFonts w:ascii="Arial" w:hAnsi="Arial" w:cs="Arial"/>
          <w:szCs w:val="24"/>
          <w:highlight w:val="green"/>
        </w:rPr>
        <w:t xml:space="preserve"> d</w:t>
      </w:r>
      <w:r w:rsidRPr="00977F5A">
        <w:rPr>
          <w:rFonts w:ascii="Arial" w:hAnsi="Arial" w:cs="Arial"/>
          <w:szCs w:val="24"/>
          <w:highlight w:val="green"/>
        </w:rPr>
        <w:t xml:space="preserve">o campo </w:t>
      </w:r>
      <w:r w:rsidRPr="00977F5A">
        <w:rPr>
          <w:rFonts w:ascii="Arial" w:hAnsi="Arial" w:cs="Arial"/>
          <w:i/>
          <w:iCs/>
          <w:szCs w:val="24"/>
          <w:highlight w:val="green"/>
        </w:rPr>
        <w:t>Canal de Vendas</w:t>
      </w:r>
      <w:r w:rsidRPr="00977F5A">
        <w:rPr>
          <w:rFonts w:ascii="Arial" w:hAnsi="Arial" w:cs="Arial"/>
          <w:szCs w:val="24"/>
          <w:highlight w:val="green"/>
        </w:rPr>
        <w:t xml:space="preserve"> para </w:t>
      </w:r>
      <w:r w:rsidRPr="00977F5A">
        <w:rPr>
          <w:rFonts w:ascii="Arial" w:hAnsi="Arial" w:cs="Arial"/>
          <w:i/>
          <w:iCs/>
          <w:szCs w:val="24"/>
          <w:highlight w:val="green"/>
        </w:rPr>
        <w:t>Vínculo</w:t>
      </w:r>
      <w:r w:rsidR="000C0DED" w:rsidRPr="00977F5A">
        <w:rPr>
          <w:rFonts w:ascii="Arial" w:hAnsi="Arial" w:cs="Arial"/>
          <w:szCs w:val="24"/>
          <w:highlight w:val="green"/>
        </w:rPr>
        <w:t>.</w:t>
      </w:r>
      <w:r w:rsidR="000C0DED">
        <w:rPr>
          <w:rFonts w:ascii="Arial" w:hAnsi="Arial" w:cs="Arial"/>
          <w:szCs w:val="24"/>
        </w:rPr>
        <w:t xml:space="preserve"> </w:t>
      </w:r>
      <w:r w:rsidR="00181847">
        <w:rPr>
          <w:rFonts w:ascii="Arial" w:hAnsi="Arial" w:cs="Arial"/>
          <w:szCs w:val="24"/>
        </w:rPr>
        <w:t xml:space="preserve">Passará a exibir um combo </w:t>
      </w:r>
      <w:r w:rsidR="007729BD">
        <w:rPr>
          <w:rFonts w:ascii="Arial" w:hAnsi="Arial" w:cs="Arial"/>
          <w:szCs w:val="24"/>
        </w:rPr>
        <w:t>com a lista</w:t>
      </w:r>
      <w:r w:rsidR="006D43D6">
        <w:rPr>
          <w:rFonts w:ascii="Arial" w:hAnsi="Arial" w:cs="Arial"/>
          <w:szCs w:val="24"/>
        </w:rPr>
        <w:t xml:space="preserve"> de Grupo Agente</w:t>
      </w:r>
      <w:r w:rsidR="00745B79">
        <w:rPr>
          <w:rFonts w:ascii="Arial" w:hAnsi="Arial" w:cs="Arial"/>
          <w:szCs w:val="24"/>
        </w:rPr>
        <w:t xml:space="preserve"> (</w:t>
      </w:r>
      <w:r w:rsidR="00E1545B">
        <w:rPr>
          <w:rFonts w:ascii="Arial" w:hAnsi="Arial" w:cs="Arial"/>
          <w:szCs w:val="24"/>
        </w:rPr>
        <w:t xml:space="preserve">os dados serão fornecidos por uma </w:t>
      </w:r>
      <w:r w:rsidR="00EE67D7">
        <w:rPr>
          <w:rFonts w:ascii="Arial" w:hAnsi="Arial" w:cs="Arial"/>
          <w:szCs w:val="24"/>
        </w:rPr>
        <w:t xml:space="preserve">estrutura </w:t>
      </w:r>
      <w:r w:rsidR="003754A2" w:rsidRPr="003754A2">
        <w:rPr>
          <w:rFonts w:ascii="Arial" w:hAnsi="Arial" w:cs="Arial"/>
          <w:i/>
          <w:iCs/>
          <w:szCs w:val="24"/>
          <w:u w:val="single"/>
        </w:rPr>
        <w:t>“</w:t>
      </w:r>
      <w:proofErr w:type="spellStart"/>
      <w:r w:rsidR="00EE67D7" w:rsidRPr="003754A2">
        <w:rPr>
          <w:rFonts w:ascii="Arial" w:hAnsi="Arial" w:cs="Arial"/>
          <w:i/>
          <w:iCs/>
          <w:szCs w:val="24"/>
          <w:u w:val="single"/>
        </w:rPr>
        <w:t>mokada</w:t>
      </w:r>
      <w:proofErr w:type="spellEnd"/>
      <w:r w:rsidR="003754A2" w:rsidRPr="003754A2">
        <w:rPr>
          <w:rFonts w:ascii="Arial" w:hAnsi="Arial" w:cs="Arial"/>
          <w:i/>
          <w:iCs/>
          <w:szCs w:val="24"/>
          <w:u w:val="single"/>
        </w:rPr>
        <w:t>”</w:t>
      </w:r>
      <w:r w:rsidR="00CC3752">
        <w:rPr>
          <w:rFonts w:ascii="Arial" w:hAnsi="Arial" w:cs="Arial"/>
          <w:szCs w:val="24"/>
        </w:rPr>
        <w:t xml:space="preserve">, que receberá um parâmetro para </w:t>
      </w:r>
      <w:r w:rsidR="002B385B">
        <w:rPr>
          <w:rFonts w:ascii="Arial" w:hAnsi="Arial" w:cs="Arial"/>
          <w:szCs w:val="24"/>
        </w:rPr>
        <w:t>filtro dos dados);</w:t>
      </w:r>
    </w:p>
    <w:p w14:paraId="37F4F3AE" w14:textId="4F484B3A" w:rsidR="002B385B" w:rsidRDefault="005F61B5" w:rsidP="00083C20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Acrescentar </w:t>
      </w:r>
      <w:r w:rsidR="00E468FD">
        <w:rPr>
          <w:rFonts w:ascii="Arial" w:hAnsi="Arial" w:cs="Arial"/>
          <w:szCs w:val="24"/>
        </w:rPr>
        <w:t>3 campos de telefone</w:t>
      </w:r>
      <w:r w:rsidR="00895585">
        <w:rPr>
          <w:rFonts w:ascii="Arial" w:hAnsi="Arial" w:cs="Arial"/>
          <w:szCs w:val="24"/>
        </w:rPr>
        <w:t xml:space="preserve"> celular</w:t>
      </w:r>
      <w:r w:rsidR="00E468FD">
        <w:rPr>
          <w:rFonts w:ascii="Arial" w:hAnsi="Arial" w:cs="Arial"/>
          <w:szCs w:val="24"/>
        </w:rPr>
        <w:t xml:space="preserve"> (contando o que </w:t>
      </w:r>
      <w:r w:rsidR="00895585">
        <w:rPr>
          <w:rFonts w:ascii="Arial" w:hAnsi="Arial" w:cs="Arial"/>
          <w:szCs w:val="24"/>
        </w:rPr>
        <w:t>já existe). Em lado de cada campo deverá existir um</w:t>
      </w:r>
      <w:r w:rsidR="00BC35D9">
        <w:rPr>
          <w:rFonts w:ascii="Arial" w:hAnsi="Arial" w:cs="Arial"/>
          <w:szCs w:val="24"/>
        </w:rPr>
        <w:t xml:space="preserve"> </w:t>
      </w:r>
      <w:proofErr w:type="spellStart"/>
      <w:r w:rsidR="00BC35D9">
        <w:rPr>
          <w:rFonts w:ascii="Arial" w:hAnsi="Arial" w:cs="Arial"/>
          <w:szCs w:val="24"/>
        </w:rPr>
        <w:t>checkbo</w:t>
      </w:r>
      <w:r w:rsidR="001E5C54">
        <w:rPr>
          <w:rFonts w:ascii="Arial" w:hAnsi="Arial" w:cs="Arial"/>
          <w:szCs w:val="24"/>
        </w:rPr>
        <w:t>x</w:t>
      </w:r>
      <w:proofErr w:type="spellEnd"/>
      <w:r w:rsidR="001E5C54">
        <w:rPr>
          <w:rFonts w:ascii="Arial" w:hAnsi="Arial" w:cs="Arial"/>
          <w:szCs w:val="24"/>
        </w:rPr>
        <w:t xml:space="preserve"> para informar se o </w:t>
      </w:r>
      <w:proofErr w:type="spellStart"/>
      <w:r w:rsidR="001E5C54">
        <w:rPr>
          <w:rFonts w:ascii="Arial" w:hAnsi="Arial" w:cs="Arial"/>
          <w:szCs w:val="24"/>
        </w:rPr>
        <w:t>tel</w:t>
      </w:r>
      <w:proofErr w:type="spellEnd"/>
      <w:r w:rsidR="001E5C54">
        <w:rPr>
          <w:rFonts w:ascii="Arial" w:hAnsi="Arial" w:cs="Arial"/>
          <w:szCs w:val="24"/>
        </w:rPr>
        <w:t xml:space="preserve"> é </w:t>
      </w:r>
      <w:r w:rsidR="007729BD">
        <w:rPr>
          <w:rFonts w:ascii="Arial" w:hAnsi="Arial" w:cs="Arial"/>
          <w:szCs w:val="24"/>
        </w:rPr>
        <w:t>WhatsApp</w:t>
      </w:r>
      <w:r w:rsidR="00C92EA0">
        <w:rPr>
          <w:rFonts w:ascii="Arial" w:hAnsi="Arial" w:cs="Arial"/>
          <w:szCs w:val="24"/>
        </w:rPr>
        <w:t>:</w:t>
      </w:r>
    </w:p>
    <w:p w14:paraId="12564F4A" w14:textId="33D9BE71" w:rsidR="00054CE1" w:rsidRDefault="00054CE1" w:rsidP="00083C20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Regra</w:t>
      </w:r>
      <w:r w:rsidR="00031BE6">
        <w:rPr>
          <w:rFonts w:ascii="Arial" w:hAnsi="Arial" w:cs="Arial"/>
          <w:szCs w:val="24"/>
        </w:rPr>
        <w:t xml:space="preserve">: um dos campos deve ser obrigatoriamente preenchido e dentre os preenchidos pelo menos um deve </w:t>
      </w:r>
      <w:r w:rsidR="00BF634C">
        <w:rPr>
          <w:rFonts w:ascii="Arial" w:hAnsi="Arial" w:cs="Arial"/>
          <w:szCs w:val="24"/>
        </w:rPr>
        <w:t>ser de WhatsApp;</w:t>
      </w:r>
    </w:p>
    <w:p w14:paraId="15E0D992" w14:textId="0D4DEE93" w:rsidR="007A5688" w:rsidRDefault="003512DE" w:rsidP="00083C20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Campos </w:t>
      </w:r>
      <w:r w:rsidRPr="001513C5">
        <w:rPr>
          <w:rFonts w:ascii="Arial" w:hAnsi="Arial" w:cs="Arial"/>
          <w:i/>
          <w:iCs/>
          <w:szCs w:val="24"/>
        </w:rPr>
        <w:t>Usuário</w:t>
      </w:r>
      <w:r>
        <w:rPr>
          <w:rFonts w:ascii="Arial" w:hAnsi="Arial" w:cs="Arial"/>
          <w:szCs w:val="24"/>
        </w:rPr>
        <w:t xml:space="preserve"> e </w:t>
      </w:r>
      <w:r w:rsidR="001513C5" w:rsidRPr="001513C5">
        <w:rPr>
          <w:rFonts w:ascii="Arial" w:hAnsi="Arial" w:cs="Arial"/>
          <w:i/>
          <w:iCs/>
          <w:szCs w:val="24"/>
        </w:rPr>
        <w:t>Como Prefere ser conectado?</w:t>
      </w:r>
      <w:r w:rsidR="0022707F">
        <w:rPr>
          <w:rFonts w:ascii="Arial" w:hAnsi="Arial" w:cs="Arial"/>
          <w:i/>
          <w:iCs/>
          <w:szCs w:val="24"/>
        </w:rPr>
        <w:t xml:space="preserve"> </w:t>
      </w:r>
      <w:r w:rsidR="005F697F">
        <w:rPr>
          <w:rFonts w:ascii="Arial" w:hAnsi="Arial" w:cs="Arial"/>
          <w:szCs w:val="24"/>
        </w:rPr>
        <w:t>(ainda sem definição da NEXTIA</w:t>
      </w:r>
      <w:r w:rsidR="008D04FE">
        <w:rPr>
          <w:rFonts w:ascii="Arial" w:hAnsi="Arial" w:cs="Arial"/>
          <w:szCs w:val="24"/>
        </w:rPr>
        <w:t>);</w:t>
      </w:r>
    </w:p>
    <w:p w14:paraId="01C64556" w14:textId="46DD9299" w:rsidR="008D04FE" w:rsidRDefault="008D04FE" w:rsidP="00083C20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campo de CEP deve possuir uma lupa para buscar endereço por CEP</w:t>
      </w:r>
      <w:r w:rsidRPr="00A56545">
        <w:rPr>
          <w:rFonts w:ascii="Arial" w:hAnsi="Arial" w:cs="Arial"/>
          <w:strike/>
          <w:szCs w:val="24"/>
        </w:rPr>
        <w:t xml:space="preserve"> (via API NEXTIA a ser fornecida)</w:t>
      </w:r>
    </w:p>
    <w:p w14:paraId="5353A7C6" w14:textId="068F41C4" w:rsidR="0065488D" w:rsidRPr="00A56545" w:rsidRDefault="00187EB7" w:rsidP="00083C20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trike/>
          <w:szCs w:val="24"/>
        </w:rPr>
      </w:pPr>
      <w:r w:rsidRPr="00A56545">
        <w:rPr>
          <w:rFonts w:ascii="Arial" w:hAnsi="Arial" w:cs="Arial"/>
          <w:strike/>
          <w:szCs w:val="24"/>
        </w:rPr>
        <w:t xml:space="preserve">Os dados de endereço </w:t>
      </w:r>
      <w:r w:rsidR="0065488D" w:rsidRPr="00A56545">
        <w:rPr>
          <w:rFonts w:ascii="Arial" w:hAnsi="Arial" w:cs="Arial"/>
          <w:strike/>
          <w:szCs w:val="24"/>
        </w:rPr>
        <w:t>serão preenchidos com o retorno dessa API e ficarão disponíveis para edição;</w:t>
      </w:r>
    </w:p>
    <w:p w14:paraId="40DAAF87" w14:textId="77777777" w:rsidR="00083C20" w:rsidRPr="00083C20" w:rsidRDefault="00083C20" w:rsidP="00083C20">
      <w:pPr>
        <w:pStyle w:val="PargrafodaLista"/>
        <w:spacing w:line="276" w:lineRule="auto"/>
        <w:ind w:left="1789"/>
        <w:jc w:val="both"/>
        <w:rPr>
          <w:rFonts w:ascii="Arial" w:hAnsi="Arial" w:cs="Arial"/>
          <w:szCs w:val="24"/>
        </w:rPr>
      </w:pPr>
    </w:p>
    <w:p w14:paraId="0477E4C0" w14:textId="047F59A3" w:rsidR="00083C20" w:rsidRDefault="00083C20" w:rsidP="00083C2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 w:rsidRPr="00083C20">
        <w:rPr>
          <w:rFonts w:ascii="Arial" w:hAnsi="Arial" w:cs="Arial"/>
          <w:b/>
          <w:bCs/>
          <w:szCs w:val="24"/>
        </w:rPr>
        <w:t>Em Dados do</w:t>
      </w:r>
      <w:r w:rsidR="00C676EE">
        <w:rPr>
          <w:rFonts w:ascii="Arial" w:hAnsi="Arial" w:cs="Arial"/>
          <w:b/>
          <w:bCs/>
          <w:szCs w:val="24"/>
        </w:rPr>
        <w:t>s dependentes</w:t>
      </w:r>
      <w:r>
        <w:rPr>
          <w:rFonts w:ascii="Arial" w:hAnsi="Arial" w:cs="Arial"/>
          <w:szCs w:val="24"/>
        </w:rPr>
        <w:t>, implementar:</w:t>
      </w:r>
    </w:p>
    <w:p w14:paraId="1F0B0F04" w14:textId="73AB6DD9" w:rsidR="00083C20" w:rsidRPr="00977F5A" w:rsidRDefault="00C676EE" w:rsidP="00083C20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  <w:highlight w:val="green"/>
        </w:rPr>
      </w:pPr>
      <w:r w:rsidRPr="00977F5A">
        <w:rPr>
          <w:rFonts w:ascii="Arial" w:hAnsi="Arial" w:cs="Arial"/>
          <w:szCs w:val="24"/>
          <w:highlight w:val="green"/>
        </w:rPr>
        <w:t xml:space="preserve">Ajuste nas nomenclaturas e </w:t>
      </w:r>
      <w:proofErr w:type="spellStart"/>
      <w:r w:rsidRPr="00977F5A">
        <w:rPr>
          <w:rFonts w:ascii="Arial" w:hAnsi="Arial" w:cs="Arial"/>
          <w:szCs w:val="24"/>
          <w:highlight w:val="green"/>
        </w:rPr>
        <w:t>labels</w:t>
      </w:r>
      <w:proofErr w:type="spellEnd"/>
      <w:r w:rsidRPr="00977F5A">
        <w:rPr>
          <w:rFonts w:ascii="Arial" w:hAnsi="Arial" w:cs="Arial"/>
          <w:szCs w:val="24"/>
          <w:highlight w:val="green"/>
        </w:rPr>
        <w:t>;</w:t>
      </w:r>
    </w:p>
    <w:p w14:paraId="12A20DB4" w14:textId="2FD9232E" w:rsidR="00C676EE" w:rsidRDefault="00B379D2" w:rsidP="00083C20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Validar </w:t>
      </w:r>
      <w:r w:rsidR="00234325">
        <w:rPr>
          <w:rFonts w:ascii="Arial" w:hAnsi="Arial" w:cs="Arial"/>
          <w:szCs w:val="24"/>
        </w:rPr>
        <w:t xml:space="preserve">campos de data, </w:t>
      </w:r>
      <w:proofErr w:type="spellStart"/>
      <w:r w:rsidR="00234325">
        <w:rPr>
          <w:rFonts w:ascii="Arial" w:hAnsi="Arial" w:cs="Arial"/>
          <w:szCs w:val="24"/>
        </w:rPr>
        <w:t>cpf</w:t>
      </w:r>
      <w:proofErr w:type="spellEnd"/>
      <w:r w:rsidR="00234325">
        <w:rPr>
          <w:rFonts w:ascii="Arial" w:hAnsi="Arial" w:cs="Arial"/>
          <w:szCs w:val="24"/>
        </w:rPr>
        <w:t xml:space="preserve"> e dados obrigatórios;</w:t>
      </w:r>
    </w:p>
    <w:p w14:paraId="382770FB" w14:textId="546A718F" w:rsidR="00234325" w:rsidRDefault="00DC022D" w:rsidP="00083C20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Permitir</w:t>
      </w:r>
      <w:r w:rsidR="00AB0CA1">
        <w:rPr>
          <w:rFonts w:ascii="Arial" w:hAnsi="Arial" w:cs="Arial"/>
          <w:szCs w:val="24"/>
        </w:rPr>
        <w:t xml:space="preserve"> adicionar e remover filhos;</w:t>
      </w:r>
    </w:p>
    <w:p w14:paraId="12936AF8" w14:textId="74B9BF22" w:rsidR="00AB0CA1" w:rsidRPr="00977F5A" w:rsidRDefault="003B09D2" w:rsidP="00083C20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  <w:highlight w:val="green"/>
        </w:rPr>
      </w:pPr>
      <w:r w:rsidRPr="00977F5A">
        <w:rPr>
          <w:rFonts w:ascii="Arial" w:hAnsi="Arial" w:cs="Arial"/>
          <w:szCs w:val="24"/>
          <w:highlight w:val="green"/>
        </w:rPr>
        <w:t>Limitar a 10 a quantidade de filhos;</w:t>
      </w:r>
    </w:p>
    <w:p w14:paraId="14E66647" w14:textId="543F1BB8" w:rsidR="003B09D2" w:rsidRDefault="008B3D6C" w:rsidP="003B09D2">
      <w:pPr>
        <w:spacing w:line="276" w:lineRule="auto"/>
        <w:ind w:left="2149"/>
        <w:rPr>
          <w:rFonts w:cs="Arial"/>
          <w:i/>
          <w:iCs/>
          <w:szCs w:val="24"/>
        </w:rPr>
      </w:pPr>
      <w:r w:rsidRPr="00A56545">
        <w:rPr>
          <w:rFonts w:cs="Arial"/>
          <w:b/>
          <w:bCs/>
          <w:i/>
          <w:iCs/>
          <w:color w:val="FF0000"/>
          <w:szCs w:val="24"/>
        </w:rPr>
        <w:t>OBS</w:t>
      </w:r>
      <w:r>
        <w:rPr>
          <w:rFonts w:cs="Arial"/>
          <w:i/>
          <w:iCs/>
          <w:szCs w:val="24"/>
        </w:rPr>
        <w:t xml:space="preserve">: </w:t>
      </w:r>
      <w:r w:rsidRPr="008B3D6C">
        <w:rPr>
          <w:rFonts w:cs="Arial"/>
          <w:i/>
          <w:iCs/>
          <w:szCs w:val="24"/>
        </w:rPr>
        <w:t xml:space="preserve">Os campos necessários nesta tela vão </w:t>
      </w:r>
      <w:r w:rsidR="003F713F" w:rsidRPr="008B3D6C">
        <w:rPr>
          <w:rFonts w:cs="Arial"/>
          <w:i/>
          <w:iCs/>
          <w:szCs w:val="24"/>
        </w:rPr>
        <w:t>depender</w:t>
      </w:r>
      <w:r w:rsidRPr="008B3D6C">
        <w:rPr>
          <w:rFonts w:cs="Arial"/>
          <w:i/>
          <w:iCs/>
          <w:szCs w:val="24"/>
        </w:rPr>
        <w:t xml:space="preserve"> de layout a ser fornecidos pela PLUG (GIMAX)</w:t>
      </w:r>
      <w:r>
        <w:rPr>
          <w:rFonts w:cs="Arial"/>
          <w:i/>
          <w:iCs/>
          <w:szCs w:val="24"/>
        </w:rPr>
        <w:t xml:space="preserve"> e poderão impactar no esforço</w:t>
      </w:r>
      <w:r w:rsidRPr="008B3D6C">
        <w:rPr>
          <w:rFonts w:cs="Arial"/>
          <w:i/>
          <w:iCs/>
          <w:szCs w:val="24"/>
        </w:rPr>
        <w:t>;</w:t>
      </w:r>
    </w:p>
    <w:p w14:paraId="14173E02" w14:textId="77777777" w:rsidR="004D3438" w:rsidRPr="008B3D6C" w:rsidRDefault="004D3438" w:rsidP="003B09D2">
      <w:pPr>
        <w:spacing w:line="276" w:lineRule="auto"/>
        <w:ind w:left="2149"/>
        <w:rPr>
          <w:rFonts w:cs="Arial"/>
          <w:i/>
          <w:iCs/>
          <w:szCs w:val="24"/>
        </w:rPr>
      </w:pPr>
    </w:p>
    <w:p w14:paraId="233027CD" w14:textId="6B4712F9" w:rsidR="004D3438" w:rsidRDefault="008A0CA6" w:rsidP="004D3438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Dados do Beneficiário</w:t>
      </w:r>
      <w:r w:rsidR="004D3438">
        <w:rPr>
          <w:rFonts w:ascii="Arial" w:hAnsi="Arial" w:cs="Arial"/>
          <w:szCs w:val="24"/>
        </w:rPr>
        <w:t>, implementar:</w:t>
      </w:r>
    </w:p>
    <w:p w14:paraId="7B277B10" w14:textId="77297EB2" w:rsidR="004D3438" w:rsidRPr="00FA7384" w:rsidRDefault="00EF5FFF" w:rsidP="004D3438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  <w:highlight w:val="green"/>
        </w:rPr>
      </w:pPr>
      <w:r w:rsidRPr="00FA7384">
        <w:rPr>
          <w:rFonts w:ascii="Arial" w:hAnsi="Arial" w:cs="Arial"/>
          <w:szCs w:val="24"/>
          <w:highlight w:val="green"/>
        </w:rPr>
        <w:t xml:space="preserve">Criar o </w:t>
      </w:r>
      <w:proofErr w:type="spellStart"/>
      <w:r w:rsidR="0060043E" w:rsidRPr="00FA7384">
        <w:rPr>
          <w:rFonts w:ascii="Arial" w:hAnsi="Arial" w:cs="Arial"/>
          <w:szCs w:val="24"/>
          <w:highlight w:val="green"/>
        </w:rPr>
        <w:t>C</w:t>
      </w:r>
      <w:r w:rsidRPr="00FA7384">
        <w:rPr>
          <w:rFonts w:ascii="Arial" w:hAnsi="Arial" w:cs="Arial"/>
          <w:szCs w:val="24"/>
          <w:highlight w:val="green"/>
        </w:rPr>
        <w:t>ard</w:t>
      </w:r>
      <w:proofErr w:type="spellEnd"/>
      <w:r w:rsidR="0060043E" w:rsidRPr="00FA7384">
        <w:rPr>
          <w:rFonts w:ascii="Arial" w:hAnsi="Arial" w:cs="Arial"/>
          <w:szCs w:val="24"/>
          <w:highlight w:val="green"/>
        </w:rPr>
        <w:t>/Box</w:t>
      </w:r>
      <w:r w:rsidRPr="00FA7384">
        <w:rPr>
          <w:rFonts w:ascii="Arial" w:hAnsi="Arial" w:cs="Arial"/>
          <w:szCs w:val="24"/>
          <w:highlight w:val="green"/>
        </w:rPr>
        <w:t xml:space="preserve"> de </w:t>
      </w:r>
      <w:r w:rsidR="0060043E" w:rsidRPr="00FA7384">
        <w:rPr>
          <w:rFonts w:ascii="Arial" w:hAnsi="Arial" w:cs="Arial"/>
          <w:szCs w:val="24"/>
          <w:highlight w:val="green"/>
        </w:rPr>
        <w:t>Dados d</w:t>
      </w:r>
      <w:r w:rsidR="00686214" w:rsidRPr="00FA7384">
        <w:rPr>
          <w:rFonts w:ascii="Arial" w:hAnsi="Arial" w:cs="Arial"/>
          <w:szCs w:val="24"/>
          <w:highlight w:val="green"/>
        </w:rPr>
        <w:t xml:space="preserve">o </w:t>
      </w:r>
      <w:r w:rsidR="00A56545" w:rsidRPr="00FA7384">
        <w:rPr>
          <w:rFonts w:ascii="Arial" w:hAnsi="Arial" w:cs="Arial"/>
          <w:szCs w:val="24"/>
          <w:highlight w:val="green"/>
        </w:rPr>
        <w:t>beneficiário</w:t>
      </w:r>
      <w:r w:rsidR="00686214" w:rsidRPr="00FA7384">
        <w:rPr>
          <w:rFonts w:ascii="Arial" w:hAnsi="Arial" w:cs="Arial"/>
          <w:szCs w:val="24"/>
          <w:highlight w:val="green"/>
        </w:rPr>
        <w:t xml:space="preserve"> seguindo o padrão dos demais</w:t>
      </w:r>
      <w:r w:rsidR="004D3438" w:rsidRPr="00FA7384">
        <w:rPr>
          <w:rFonts w:ascii="Arial" w:hAnsi="Arial" w:cs="Arial"/>
          <w:szCs w:val="24"/>
          <w:highlight w:val="green"/>
        </w:rPr>
        <w:t>;</w:t>
      </w:r>
    </w:p>
    <w:p w14:paraId="1F4BF392" w14:textId="59063684" w:rsidR="009542DB" w:rsidRDefault="001E5E8B" w:rsidP="001C7C29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Permitir cadastrar mais de um beneficiário</w:t>
      </w:r>
      <w:r w:rsidR="0098737C">
        <w:rPr>
          <w:rFonts w:ascii="Arial" w:hAnsi="Arial" w:cs="Arial"/>
          <w:szCs w:val="24"/>
        </w:rPr>
        <w:t>,</w:t>
      </w:r>
      <w:r w:rsidR="00783897">
        <w:rPr>
          <w:rFonts w:ascii="Arial" w:hAnsi="Arial" w:cs="Arial"/>
          <w:szCs w:val="24"/>
        </w:rPr>
        <w:t xml:space="preserve"> com os seguintes dados</w:t>
      </w:r>
      <w:r w:rsidR="0098737C">
        <w:rPr>
          <w:rFonts w:ascii="Arial" w:hAnsi="Arial" w:cs="Arial"/>
          <w:szCs w:val="24"/>
        </w:rPr>
        <w:t>:</w:t>
      </w:r>
    </w:p>
    <w:p w14:paraId="6B37FC85" w14:textId="1F02C493" w:rsidR="001C7C29" w:rsidRDefault="00783897" w:rsidP="001C7C29">
      <w:pPr>
        <w:pStyle w:val="PargrafodaLista"/>
        <w:numPr>
          <w:ilvl w:val="2"/>
          <w:numId w:val="7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Nome, </w:t>
      </w:r>
    </w:p>
    <w:p w14:paraId="43E76CAF" w14:textId="7F9DF95B" w:rsidR="00B567B0" w:rsidRDefault="00602CDC" w:rsidP="00417CF7">
      <w:pPr>
        <w:pStyle w:val="PargrafodaLista"/>
        <w:numPr>
          <w:ilvl w:val="2"/>
          <w:numId w:val="7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Doc. identifi</w:t>
      </w:r>
      <w:r w:rsidR="00E4062F">
        <w:rPr>
          <w:rFonts w:cs="Arial"/>
          <w:szCs w:val="24"/>
        </w:rPr>
        <w:t>cação;</w:t>
      </w:r>
    </w:p>
    <w:p w14:paraId="6A740860" w14:textId="3571C2DB" w:rsidR="00E4062F" w:rsidRDefault="00E4062F" w:rsidP="00417CF7">
      <w:pPr>
        <w:pStyle w:val="PargrafodaLista"/>
        <w:numPr>
          <w:ilvl w:val="2"/>
          <w:numId w:val="7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Data nascimento;</w:t>
      </w:r>
    </w:p>
    <w:p w14:paraId="684D215E" w14:textId="76F18248" w:rsidR="00E4062F" w:rsidRDefault="00A05CD8" w:rsidP="00417CF7">
      <w:pPr>
        <w:pStyle w:val="PargrafodaLista"/>
        <w:numPr>
          <w:ilvl w:val="2"/>
          <w:numId w:val="7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Sexo, </w:t>
      </w:r>
    </w:p>
    <w:p w14:paraId="2A200EB3" w14:textId="46D999EA" w:rsidR="00A05CD8" w:rsidRDefault="00A05CD8" w:rsidP="00417CF7">
      <w:pPr>
        <w:pStyle w:val="PargrafodaLista"/>
        <w:numPr>
          <w:ilvl w:val="2"/>
          <w:numId w:val="7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Grau de parente</w:t>
      </w:r>
      <w:bookmarkStart w:id="16" w:name="_GoBack"/>
      <w:bookmarkEnd w:id="16"/>
      <w:r>
        <w:rPr>
          <w:rFonts w:cs="Arial"/>
          <w:szCs w:val="24"/>
        </w:rPr>
        <w:t>sco;</w:t>
      </w:r>
    </w:p>
    <w:p w14:paraId="24F29115" w14:textId="6ED6EB99" w:rsidR="00A05CD8" w:rsidRDefault="001277A2" w:rsidP="00417CF7">
      <w:pPr>
        <w:pStyle w:val="PargrafodaLista"/>
        <w:numPr>
          <w:ilvl w:val="2"/>
          <w:numId w:val="7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% do </w:t>
      </w:r>
      <w:r w:rsidR="00C56FC6">
        <w:rPr>
          <w:rFonts w:cs="Arial"/>
          <w:szCs w:val="24"/>
        </w:rPr>
        <w:t>beneficiário;</w:t>
      </w:r>
    </w:p>
    <w:p w14:paraId="46193F99" w14:textId="77777777" w:rsidR="0098737C" w:rsidRDefault="0098737C" w:rsidP="0098737C">
      <w:pPr>
        <w:pStyle w:val="PargrafodaLista"/>
        <w:spacing w:line="276" w:lineRule="auto"/>
        <w:ind w:left="3229"/>
        <w:rPr>
          <w:rFonts w:cs="Arial"/>
          <w:szCs w:val="24"/>
        </w:rPr>
      </w:pPr>
    </w:p>
    <w:p w14:paraId="43214813" w14:textId="7A61B9B4" w:rsidR="0098737C" w:rsidRDefault="0098737C" w:rsidP="0098737C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Regra: A soma dos percentuais dos beneficiários deve dar 100%.:</w:t>
      </w:r>
    </w:p>
    <w:p w14:paraId="0AAFE479" w14:textId="61649697" w:rsidR="00C56FC6" w:rsidRDefault="00C56FC6" w:rsidP="0098737C">
      <w:pPr>
        <w:spacing w:line="276" w:lineRule="auto"/>
        <w:rPr>
          <w:rFonts w:cs="Arial"/>
          <w:szCs w:val="24"/>
        </w:rPr>
      </w:pPr>
    </w:p>
    <w:p w14:paraId="5FE735F2" w14:textId="2F921CE0" w:rsidR="00E857E4" w:rsidRDefault="00E857E4" w:rsidP="00E857E4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lastRenderedPageBreak/>
        <w:t xml:space="preserve">Dados do </w:t>
      </w:r>
      <w:r w:rsidR="00D731B4">
        <w:rPr>
          <w:rFonts w:ascii="Arial" w:hAnsi="Arial" w:cs="Arial"/>
          <w:b/>
          <w:bCs/>
          <w:szCs w:val="24"/>
        </w:rPr>
        <w:t>Pagamento</w:t>
      </w:r>
      <w:r>
        <w:rPr>
          <w:rFonts w:ascii="Arial" w:hAnsi="Arial" w:cs="Arial"/>
          <w:szCs w:val="24"/>
        </w:rPr>
        <w:t>, implementar:</w:t>
      </w:r>
    </w:p>
    <w:p w14:paraId="440D7861" w14:textId="68BD9773" w:rsidR="00E857E4" w:rsidRDefault="000703CB" w:rsidP="00E857E4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Proposição de layout para coleta dos dados de cartão de crédito</w:t>
      </w:r>
      <w:r w:rsidR="00E857E4">
        <w:rPr>
          <w:rFonts w:ascii="Arial" w:hAnsi="Arial" w:cs="Arial"/>
          <w:szCs w:val="24"/>
        </w:rPr>
        <w:t>;</w:t>
      </w:r>
    </w:p>
    <w:p w14:paraId="4C680705" w14:textId="13AABF59" w:rsidR="001432C8" w:rsidRDefault="001432C8" w:rsidP="00E857E4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Campo opção de meio de pagamento deve exibir apenas a opção de Cartão de crédito;</w:t>
      </w:r>
    </w:p>
    <w:p w14:paraId="2E8D958D" w14:textId="6D7B24D1" w:rsidR="0061523F" w:rsidRDefault="0061523F" w:rsidP="00E857E4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Validar os campos solicitados;</w:t>
      </w:r>
    </w:p>
    <w:p w14:paraId="284069CD" w14:textId="291E6CFE" w:rsidR="0061523F" w:rsidRDefault="0061523F" w:rsidP="00E857E4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Implementar regras de validação de número do cartão e bandeira;</w:t>
      </w:r>
    </w:p>
    <w:p w14:paraId="6AF1F8EB" w14:textId="77777777" w:rsidR="00E857E4" w:rsidRPr="0098737C" w:rsidRDefault="00E857E4" w:rsidP="0098737C">
      <w:pPr>
        <w:spacing w:line="276" w:lineRule="auto"/>
        <w:rPr>
          <w:rFonts w:cs="Arial"/>
          <w:szCs w:val="24"/>
        </w:rPr>
      </w:pPr>
    </w:p>
    <w:p w14:paraId="317CD169" w14:textId="2469E817" w:rsidR="003E1577" w:rsidRPr="00C43C01" w:rsidRDefault="003E1577" w:rsidP="003E1577">
      <w:pPr>
        <w:pStyle w:val="PargrafodaLista"/>
        <w:numPr>
          <w:ilvl w:val="0"/>
          <w:numId w:val="7"/>
        </w:numPr>
        <w:spacing w:line="276" w:lineRule="auto"/>
        <w:jc w:val="both"/>
        <w:rPr>
          <w:rFonts w:cs="Arial"/>
          <w:i/>
          <w:sz w:val="20"/>
          <w:szCs w:val="20"/>
        </w:rPr>
      </w:pPr>
      <w:r>
        <w:rPr>
          <w:rFonts w:ascii="Arial" w:hAnsi="Arial" w:cs="Arial"/>
          <w:szCs w:val="24"/>
        </w:rPr>
        <w:t xml:space="preserve">Opções </w:t>
      </w:r>
      <w:r w:rsidR="009D67DF">
        <w:rPr>
          <w:rFonts w:ascii="Arial" w:hAnsi="Arial" w:cs="Arial"/>
          <w:szCs w:val="24"/>
        </w:rPr>
        <w:t xml:space="preserve">da tela </w:t>
      </w:r>
      <w:r w:rsidR="009D67DF" w:rsidRPr="009D67DF">
        <w:rPr>
          <w:rFonts w:ascii="Arial" w:hAnsi="Arial" w:cs="Arial"/>
          <w:b/>
          <w:bCs/>
          <w:szCs w:val="24"/>
        </w:rPr>
        <w:t>Realizar Adesão</w:t>
      </w:r>
      <w:r w:rsidR="009D67DF">
        <w:rPr>
          <w:rFonts w:ascii="Arial" w:hAnsi="Arial" w:cs="Arial"/>
          <w:szCs w:val="24"/>
        </w:rPr>
        <w:t>:</w:t>
      </w:r>
    </w:p>
    <w:p w14:paraId="0DF97D1F" w14:textId="77777777" w:rsidR="00C43C01" w:rsidRPr="009D67DF" w:rsidRDefault="00C43C01" w:rsidP="00C43C01">
      <w:pPr>
        <w:pStyle w:val="PargrafodaLista"/>
        <w:spacing w:line="276" w:lineRule="auto"/>
        <w:ind w:left="1789"/>
        <w:jc w:val="both"/>
        <w:rPr>
          <w:rFonts w:cs="Arial"/>
          <w:i/>
          <w:sz w:val="20"/>
          <w:szCs w:val="20"/>
        </w:rPr>
      </w:pPr>
    </w:p>
    <w:p w14:paraId="3D84E2EB" w14:textId="3741BBAB" w:rsidR="009D67DF" w:rsidRPr="00C43C01" w:rsidRDefault="00C779A7" w:rsidP="009D67DF">
      <w:pPr>
        <w:pStyle w:val="PargrafodaLista"/>
        <w:numPr>
          <w:ilvl w:val="1"/>
          <w:numId w:val="7"/>
        </w:numPr>
        <w:spacing w:line="276" w:lineRule="auto"/>
        <w:jc w:val="both"/>
        <w:rPr>
          <w:rFonts w:cs="Arial"/>
          <w:i/>
          <w:sz w:val="20"/>
          <w:szCs w:val="20"/>
        </w:rPr>
      </w:pPr>
      <w:r w:rsidRPr="003D6681">
        <w:rPr>
          <w:rFonts w:ascii="Arial" w:hAnsi="Arial" w:cs="Arial"/>
          <w:b/>
          <w:bCs/>
          <w:szCs w:val="24"/>
        </w:rPr>
        <w:t>Salva</w:t>
      </w:r>
      <w:r w:rsidR="00B0248F" w:rsidRPr="003D6681">
        <w:rPr>
          <w:rFonts w:ascii="Arial" w:hAnsi="Arial" w:cs="Arial"/>
          <w:b/>
          <w:bCs/>
          <w:szCs w:val="24"/>
        </w:rPr>
        <w:t>r</w:t>
      </w:r>
      <w:r w:rsidR="00B0248F">
        <w:rPr>
          <w:rFonts w:ascii="Arial" w:hAnsi="Arial" w:cs="Arial"/>
          <w:szCs w:val="24"/>
        </w:rPr>
        <w:t xml:space="preserve"> </w:t>
      </w:r>
      <w:r w:rsidR="00ED7A5B">
        <w:rPr>
          <w:rFonts w:ascii="Arial" w:hAnsi="Arial" w:cs="Arial"/>
          <w:szCs w:val="24"/>
        </w:rPr>
        <w:t>–</w:t>
      </w:r>
      <w:r w:rsidR="00B0248F">
        <w:rPr>
          <w:rFonts w:ascii="Arial" w:hAnsi="Arial" w:cs="Arial"/>
          <w:szCs w:val="24"/>
        </w:rPr>
        <w:t xml:space="preserve"> Essa opção irá salvar todos os dados preen</w:t>
      </w:r>
      <w:r w:rsidR="00170A5E">
        <w:rPr>
          <w:rFonts w:ascii="Arial" w:hAnsi="Arial" w:cs="Arial"/>
          <w:szCs w:val="24"/>
        </w:rPr>
        <w:t>chidos até o momento</w:t>
      </w:r>
      <w:r w:rsidR="003D6681">
        <w:rPr>
          <w:rFonts w:ascii="Arial" w:hAnsi="Arial" w:cs="Arial"/>
          <w:szCs w:val="24"/>
        </w:rPr>
        <w:t>,</w:t>
      </w:r>
      <w:r w:rsidR="00170A5E">
        <w:rPr>
          <w:rFonts w:ascii="Arial" w:hAnsi="Arial" w:cs="Arial"/>
          <w:szCs w:val="24"/>
        </w:rPr>
        <w:t xml:space="preserve"> validando todas as </w:t>
      </w:r>
      <w:r w:rsidR="007A4A62">
        <w:rPr>
          <w:rFonts w:ascii="Arial" w:hAnsi="Arial" w:cs="Arial"/>
          <w:szCs w:val="24"/>
        </w:rPr>
        <w:t xml:space="preserve">máscaras de campos, </w:t>
      </w:r>
      <w:r w:rsidR="003D6681">
        <w:rPr>
          <w:rFonts w:ascii="Arial" w:hAnsi="Arial" w:cs="Arial"/>
          <w:szCs w:val="24"/>
        </w:rPr>
        <w:t xml:space="preserve">formato de </w:t>
      </w:r>
      <w:r w:rsidR="007A4A62">
        <w:rPr>
          <w:rFonts w:ascii="Arial" w:hAnsi="Arial" w:cs="Arial"/>
          <w:szCs w:val="24"/>
        </w:rPr>
        <w:t xml:space="preserve">datas </w:t>
      </w:r>
      <w:r w:rsidR="00E726F1">
        <w:rPr>
          <w:rFonts w:ascii="Arial" w:hAnsi="Arial" w:cs="Arial"/>
          <w:szCs w:val="24"/>
        </w:rPr>
        <w:t>preenchidas etc.</w:t>
      </w:r>
      <w:r w:rsidR="003D6681">
        <w:rPr>
          <w:rFonts w:ascii="Arial" w:hAnsi="Arial" w:cs="Arial"/>
          <w:szCs w:val="24"/>
        </w:rPr>
        <w:t>;</w:t>
      </w:r>
    </w:p>
    <w:p w14:paraId="6FC96BCE" w14:textId="77777777" w:rsidR="00C43C01" w:rsidRPr="001830EE" w:rsidRDefault="00C43C01" w:rsidP="00C43C01">
      <w:pPr>
        <w:pStyle w:val="PargrafodaLista"/>
        <w:spacing w:line="276" w:lineRule="auto"/>
        <w:ind w:left="2509"/>
        <w:jc w:val="both"/>
        <w:rPr>
          <w:rFonts w:cs="Arial"/>
          <w:iCs/>
          <w:sz w:val="20"/>
          <w:szCs w:val="20"/>
        </w:rPr>
      </w:pPr>
    </w:p>
    <w:p w14:paraId="3052EF88" w14:textId="77777777" w:rsidR="00AC6F9B" w:rsidRDefault="00484FDA" w:rsidP="00AC6F9B">
      <w:pPr>
        <w:pStyle w:val="PargrafodaLista"/>
        <w:numPr>
          <w:ilvl w:val="1"/>
          <w:numId w:val="7"/>
        </w:numPr>
        <w:spacing w:line="276" w:lineRule="auto"/>
        <w:ind w:right="283"/>
        <w:jc w:val="both"/>
        <w:rPr>
          <w:rFonts w:ascii="Arial" w:hAnsi="Arial" w:cs="Arial"/>
        </w:rPr>
      </w:pPr>
      <w:r w:rsidRPr="005A4088">
        <w:rPr>
          <w:rFonts w:ascii="Arial" w:hAnsi="Arial" w:cs="Arial"/>
          <w:b/>
          <w:bCs/>
          <w:szCs w:val="24"/>
        </w:rPr>
        <w:t>Confirmar</w:t>
      </w:r>
      <w:r w:rsidR="005506E9" w:rsidRPr="005A4088">
        <w:rPr>
          <w:rFonts w:ascii="Arial" w:hAnsi="Arial" w:cs="Arial"/>
          <w:b/>
          <w:bCs/>
          <w:szCs w:val="24"/>
        </w:rPr>
        <w:t xml:space="preserve"> - </w:t>
      </w:r>
      <w:r w:rsidR="005506E9" w:rsidRPr="005A4088">
        <w:rPr>
          <w:rFonts w:ascii="Arial" w:hAnsi="Arial" w:cs="Arial"/>
          <w:szCs w:val="24"/>
        </w:rPr>
        <w:t>E</w:t>
      </w:r>
      <w:r w:rsidRPr="005A4088">
        <w:rPr>
          <w:rFonts w:ascii="Arial" w:hAnsi="Arial" w:cs="Arial"/>
          <w:szCs w:val="24"/>
        </w:rPr>
        <w:t xml:space="preserve">ssa </w:t>
      </w:r>
      <w:r w:rsidR="005506E9" w:rsidRPr="005A4088">
        <w:rPr>
          <w:rFonts w:ascii="Arial" w:hAnsi="Arial" w:cs="Arial"/>
          <w:szCs w:val="24"/>
        </w:rPr>
        <w:t xml:space="preserve">opção irá realizar </w:t>
      </w:r>
      <w:r w:rsidR="00264DC0" w:rsidRPr="005A4088">
        <w:rPr>
          <w:rFonts w:ascii="Arial" w:hAnsi="Arial" w:cs="Arial"/>
          <w:szCs w:val="24"/>
        </w:rPr>
        <w:t>a confirmação da Adesão</w:t>
      </w:r>
      <w:r w:rsidR="007B2308" w:rsidRPr="005A4088">
        <w:rPr>
          <w:rFonts w:ascii="Arial" w:hAnsi="Arial" w:cs="Arial"/>
          <w:szCs w:val="24"/>
        </w:rPr>
        <w:t xml:space="preserve">. </w:t>
      </w:r>
      <w:r w:rsidR="001830EE" w:rsidRPr="005A4088">
        <w:rPr>
          <w:rFonts w:ascii="Arial" w:hAnsi="Arial" w:cs="Arial"/>
          <w:szCs w:val="24"/>
        </w:rPr>
        <w:br/>
      </w:r>
      <w:r w:rsidR="00562B27" w:rsidRPr="005A4088">
        <w:rPr>
          <w:rFonts w:ascii="Arial" w:hAnsi="Arial" w:cs="Arial"/>
        </w:rPr>
        <w:t>-</w:t>
      </w:r>
      <w:r w:rsidR="00B83A8C" w:rsidRPr="005A4088">
        <w:rPr>
          <w:rFonts w:ascii="Arial" w:hAnsi="Arial" w:cs="Arial"/>
        </w:rPr>
        <w:t xml:space="preserve"> </w:t>
      </w:r>
      <w:r w:rsidR="00562B27" w:rsidRPr="005A4088">
        <w:rPr>
          <w:rFonts w:ascii="Arial" w:hAnsi="Arial" w:cs="Arial"/>
        </w:rPr>
        <w:t xml:space="preserve"> O sistema deverá validar as obrigatoriedades dos campos da tela, máscaras e regras de data</w:t>
      </w:r>
      <w:r w:rsidR="00B83A8C" w:rsidRPr="005A4088">
        <w:rPr>
          <w:rFonts w:ascii="Arial" w:hAnsi="Arial" w:cs="Arial"/>
        </w:rPr>
        <w:t>;</w:t>
      </w:r>
    </w:p>
    <w:p w14:paraId="4B65A991" w14:textId="3110F5E9" w:rsidR="004F0566" w:rsidRPr="000E4C6C" w:rsidRDefault="00B83A8C" w:rsidP="004F0566">
      <w:pPr>
        <w:pStyle w:val="PargrafodaLista"/>
        <w:spacing w:line="276" w:lineRule="auto"/>
        <w:ind w:left="2509" w:right="283"/>
        <w:jc w:val="both"/>
        <w:rPr>
          <w:rFonts w:ascii="Arial" w:hAnsi="Arial" w:cs="Arial"/>
        </w:rPr>
      </w:pPr>
      <w:r w:rsidRPr="000E4C6C">
        <w:rPr>
          <w:rFonts w:ascii="Arial" w:hAnsi="Arial" w:cs="Arial"/>
        </w:rPr>
        <w:t xml:space="preserve">- </w:t>
      </w:r>
      <w:r w:rsidR="009A4188" w:rsidRPr="000E4C6C">
        <w:rPr>
          <w:rFonts w:ascii="Arial" w:hAnsi="Arial" w:cs="Arial"/>
        </w:rPr>
        <w:t xml:space="preserve"> </w:t>
      </w:r>
      <w:r w:rsidR="00680E99" w:rsidRPr="000E4C6C">
        <w:rPr>
          <w:rFonts w:ascii="Arial" w:hAnsi="Arial" w:cs="Arial"/>
        </w:rPr>
        <w:t xml:space="preserve">O sistema deverá acionar </w:t>
      </w:r>
      <w:r w:rsidR="00990225" w:rsidRPr="00990225">
        <w:rPr>
          <w:rFonts w:ascii="Arial" w:hAnsi="Arial" w:cs="Arial"/>
          <w:i/>
          <w:iCs/>
          <w:u w:val="single"/>
        </w:rPr>
        <w:t>estrutura “</w:t>
      </w:r>
      <w:proofErr w:type="spellStart"/>
      <w:r w:rsidR="00990225" w:rsidRPr="00990225">
        <w:rPr>
          <w:rFonts w:ascii="Arial" w:hAnsi="Arial" w:cs="Arial"/>
          <w:i/>
          <w:iCs/>
          <w:u w:val="single"/>
        </w:rPr>
        <w:t>mokada</w:t>
      </w:r>
      <w:proofErr w:type="spellEnd"/>
      <w:r w:rsidR="000547A0" w:rsidRPr="000E4C6C">
        <w:rPr>
          <w:rFonts w:ascii="Arial" w:hAnsi="Arial" w:cs="Arial"/>
        </w:rPr>
        <w:t xml:space="preserve"> para </w:t>
      </w:r>
      <w:r w:rsidR="00DD0268">
        <w:rPr>
          <w:rFonts w:ascii="Arial" w:hAnsi="Arial" w:cs="Arial"/>
        </w:rPr>
        <w:t xml:space="preserve">simular a </w:t>
      </w:r>
      <w:r w:rsidR="000547A0" w:rsidRPr="000E4C6C">
        <w:rPr>
          <w:rFonts w:ascii="Arial" w:hAnsi="Arial" w:cs="Arial"/>
        </w:rPr>
        <w:t xml:space="preserve">realização </w:t>
      </w:r>
      <w:r w:rsidR="009A4188" w:rsidRPr="000E4C6C">
        <w:rPr>
          <w:rFonts w:ascii="Arial" w:hAnsi="Arial" w:cs="Arial"/>
        </w:rPr>
        <w:t>da Adesão propriamente dita.</w:t>
      </w:r>
    </w:p>
    <w:p w14:paraId="48B1A8F6" w14:textId="618B7A4C" w:rsidR="009A4188" w:rsidRPr="000E4C6C" w:rsidRDefault="009A4188" w:rsidP="004F0566">
      <w:pPr>
        <w:pStyle w:val="PargrafodaLista"/>
        <w:spacing w:line="276" w:lineRule="auto"/>
        <w:ind w:left="2509" w:right="283"/>
        <w:jc w:val="both"/>
        <w:rPr>
          <w:rFonts w:ascii="Arial" w:hAnsi="Arial" w:cs="Arial"/>
        </w:rPr>
      </w:pPr>
      <w:r w:rsidRPr="000E4C6C">
        <w:rPr>
          <w:rFonts w:ascii="Arial" w:hAnsi="Arial" w:cs="Arial"/>
        </w:rPr>
        <w:t xml:space="preserve">-  O sistema deverá tratar e apresentar as regras de negócio </w:t>
      </w:r>
      <w:r w:rsidR="00892011" w:rsidRPr="000E4C6C">
        <w:rPr>
          <w:rFonts w:ascii="Arial" w:hAnsi="Arial" w:cs="Arial"/>
        </w:rPr>
        <w:t xml:space="preserve">devolvidas </w:t>
      </w:r>
      <w:r w:rsidR="006B1D97" w:rsidRPr="000E4C6C">
        <w:rPr>
          <w:rFonts w:ascii="Arial" w:hAnsi="Arial" w:cs="Arial"/>
        </w:rPr>
        <w:t xml:space="preserve">pela </w:t>
      </w:r>
      <w:r w:rsidR="00DD0268" w:rsidRPr="00990225">
        <w:rPr>
          <w:rFonts w:ascii="Arial" w:hAnsi="Arial" w:cs="Arial"/>
          <w:i/>
          <w:iCs/>
          <w:u w:val="single"/>
        </w:rPr>
        <w:t>estrutura “</w:t>
      </w:r>
      <w:proofErr w:type="spellStart"/>
      <w:r w:rsidR="00DD0268" w:rsidRPr="00990225">
        <w:rPr>
          <w:rFonts w:ascii="Arial" w:hAnsi="Arial" w:cs="Arial"/>
          <w:i/>
          <w:iCs/>
          <w:u w:val="single"/>
        </w:rPr>
        <w:t>mokada</w:t>
      </w:r>
      <w:proofErr w:type="spellEnd"/>
      <w:r w:rsidR="00DD0268" w:rsidRPr="00990225">
        <w:rPr>
          <w:rFonts w:ascii="Arial" w:hAnsi="Arial" w:cs="Arial"/>
          <w:i/>
          <w:iCs/>
          <w:u w:val="single"/>
        </w:rPr>
        <w:t xml:space="preserve">” </w:t>
      </w:r>
      <w:r w:rsidR="006B1D97" w:rsidRPr="000E4C6C">
        <w:rPr>
          <w:rFonts w:ascii="Arial" w:hAnsi="Arial" w:cs="Arial"/>
        </w:rPr>
        <w:t>acionada</w:t>
      </w:r>
      <w:r w:rsidR="00F36321">
        <w:rPr>
          <w:rFonts w:ascii="Arial" w:hAnsi="Arial" w:cs="Arial"/>
        </w:rPr>
        <w:t xml:space="preserve"> (essa estrutura </w:t>
      </w:r>
      <w:r w:rsidR="00715588">
        <w:rPr>
          <w:rFonts w:ascii="Arial" w:hAnsi="Arial" w:cs="Arial"/>
        </w:rPr>
        <w:t>deverá simular mensagens de erro de negócio</w:t>
      </w:r>
      <w:r w:rsidR="00B056C1">
        <w:rPr>
          <w:rFonts w:ascii="Arial" w:hAnsi="Arial" w:cs="Arial"/>
        </w:rPr>
        <w:t>)</w:t>
      </w:r>
      <w:r w:rsidR="00906FA1" w:rsidRPr="000E4C6C">
        <w:rPr>
          <w:rFonts w:ascii="Arial" w:hAnsi="Arial" w:cs="Arial"/>
        </w:rPr>
        <w:t>;</w:t>
      </w:r>
    </w:p>
    <w:p w14:paraId="2850EB7A" w14:textId="77777777" w:rsidR="00906FA1" w:rsidRPr="00906FA1" w:rsidRDefault="00906FA1" w:rsidP="00906FA1">
      <w:pPr>
        <w:pStyle w:val="PargrafodaLista"/>
        <w:rPr>
          <w:rFonts w:cs="Arial"/>
        </w:rPr>
      </w:pPr>
    </w:p>
    <w:p w14:paraId="587C0176" w14:textId="37735517" w:rsidR="00906FA1" w:rsidRDefault="0011704D" w:rsidP="00D12C2C">
      <w:pPr>
        <w:spacing w:line="276" w:lineRule="auto"/>
        <w:ind w:left="1418" w:right="283" w:firstLine="709"/>
        <w:rPr>
          <w:rFonts w:cs="Arial"/>
        </w:rPr>
      </w:pPr>
      <w:r w:rsidRPr="00D12C2C">
        <w:rPr>
          <w:rFonts w:cs="Arial"/>
        </w:rPr>
        <w:t xml:space="preserve">Quando a Adesão </w:t>
      </w:r>
      <w:r w:rsidR="00EC5F3B" w:rsidRPr="00D12C2C">
        <w:rPr>
          <w:rFonts w:cs="Arial"/>
        </w:rPr>
        <w:t>for efetivada com Sucesso</w:t>
      </w:r>
      <w:r w:rsidR="00A110E8" w:rsidRPr="00D12C2C">
        <w:rPr>
          <w:rFonts w:cs="Arial"/>
        </w:rPr>
        <w:t>, o sistema deve exibir mensagem de sucesso com o identificador da Apólice gerada</w:t>
      </w:r>
      <w:r w:rsidR="00184EFE" w:rsidRPr="00D12C2C">
        <w:rPr>
          <w:rFonts w:cs="Arial"/>
        </w:rPr>
        <w:t>.</w:t>
      </w:r>
    </w:p>
    <w:p w14:paraId="609241C0" w14:textId="77777777" w:rsidR="00CC22F8" w:rsidRDefault="00D12C2C" w:rsidP="00D12C2C">
      <w:pPr>
        <w:spacing w:line="276" w:lineRule="auto"/>
        <w:ind w:left="1418" w:right="283" w:firstLine="709"/>
        <w:rPr>
          <w:rFonts w:cs="Arial"/>
        </w:rPr>
      </w:pPr>
      <w:r>
        <w:rPr>
          <w:rFonts w:cs="Arial"/>
        </w:rPr>
        <w:t>O sistema deve dispo</w:t>
      </w:r>
      <w:r w:rsidR="00353055">
        <w:rPr>
          <w:rFonts w:cs="Arial"/>
        </w:rPr>
        <w:t xml:space="preserve">nibilizar </w:t>
      </w:r>
      <w:r w:rsidR="00CC22F8">
        <w:rPr>
          <w:rFonts w:cs="Arial"/>
        </w:rPr>
        <w:t xml:space="preserve">as opções: </w:t>
      </w:r>
    </w:p>
    <w:p w14:paraId="5E942DB8" w14:textId="63E13FAC" w:rsidR="00D12C2C" w:rsidRDefault="00CC22F8" w:rsidP="00CC22F8">
      <w:pPr>
        <w:pStyle w:val="PargrafodaLista"/>
        <w:numPr>
          <w:ilvl w:val="0"/>
          <w:numId w:val="9"/>
        </w:numPr>
        <w:spacing w:line="276" w:lineRule="auto"/>
        <w:ind w:right="283"/>
        <w:rPr>
          <w:rFonts w:ascii="Arial" w:eastAsia="Times New Roman" w:hAnsi="Arial" w:cs="Arial"/>
          <w:szCs w:val="20"/>
          <w:lang w:eastAsia="pt-BR"/>
        </w:rPr>
      </w:pPr>
      <w:r w:rsidRPr="00CC22F8">
        <w:rPr>
          <w:rFonts w:ascii="Arial" w:eastAsia="Times New Roman" w:hAnsi="Arial" w:cs="Arial"/>
          <w:szCs w:val="20"/>
          <w:lang w:eastAsia="pt-BR"/>
        </w:rPr>
        <w:t>D</w:t>
      </w:r>
      <w:r w:rsidR="00353055" w:rsidRPr="00CC22F8">
        <w:rPr>
          <w:rFonts w:ascii="Arial" w:eastAsia="Times New Roman" w:hAnsi="Arial" w:cs="Arial"/>
          <w:szCs w:val="20"/>
          <w:lang w:eastAsia="pt-BR"/>
        </w:rPr>
        <w:t>ownload/impressão da Apólice em PDF;</w:t>
      </w:r>
    </w:p>
    <w:p w14:paraId="53548BB7" w14:textId="38C904C2" w:rsidR="00CC22F8" w:rsidRPr="00CC22F8" w:rsidRDefault="00CC22F8" w:rsidP="00CC22F8">
      <w:pPr>
        <w:pStyle w:val="PargrafodaLista"/>
        <w:numPr>
          <w:ilvl w:val="0"/>
          <w:numId w:val="9"/>
        </w:numPr>
        <w:spacing w:line="276" w:lineRule="auto"/>
        <w:ind w:right="283"/>
        <w:rPr>
          <w:rFonts w:ascii="Arial" w:eastAsia="Times New Roman" w:hAnsi="Arial" w:cs="Arial"/>
          <w:szCs w:val="20"/>
          <w:lang w:eastAsia="pt-BR"/>
        </w:rPr>
      </w:pPr>
      <w:r>
        <w:rPr>
          <w:rFonts w:ascii="Arial" w:eastAsia="Times New Roman" w:hAnsi="Arial" w:cs="Arial"/>
          <w:szCs w:val="20"/>
          <w:lang w:eastAsia="pt-BR"/>
        </w:rPr>
        <w:t>Envio por email (para o email cadastrado);</w:t>
      </w:r>
    </w:p>
    <w:p w14:paraId="2BB3E7EB" w14:textId="5A714A2A" w:rsidR="00184EFE" w:rsidRPr="00B056C1" w:rsidRDefault="00B056C1" w:rsidP="00B056C1">
      <w:pPr>
        <w:spacing w:line="276" w:lineRule="auto"/>
        <w:ind w:left="2127" w:right="283"/>
        <w:rPr>
          <w:rFonts w:cs="Arial"/>
          <w:b/>
          <w:bCs/>
          <w:i/>
          <w:iCs/>
        </w:rPr>
      </w:pPr>
      <w:r>
        <w:rPr>
          <w:rFonts w:cs="Arial"/>
          <w:b/>
          <w:bCs/>
          <w:i/>
          <w:iCs/>
        </w:rPr>
        <w:t xml:space="preserve">OBS: </w:t>
      </w:r>
      <w:r w:rsidRPr="00B056C1">
        <w:rPr>
          <w:rFonts w:cs="Arial"/>
          <w:b/>
          <w:bCs/>
          <w:i/>
          <w:iCs/>
        </w:rPr>
        <w:t>Ambas as funções acionarão APIs no futuro.</w:t>
      </w:r>
    </w:p>
    <w:p w14:paraId="7D05FE68" w14:textId="77777777" w:rsidR="005506E9" w:rsidRPr="005506E9" w:rsidRDefault="005506E9" w:rsidP="005506E9">
      <w:pPr>
        <w:pStyle w:val="PargrafodaLista"/>
        <w:spacing w:line="276" w:lineRule="auto"/>
        <w:ind w:left="2509" w:right="283"/>
        <w:jc w:val="both"/>
        <w:rPr>
          <w:rFonts w:cs="Arial"/>
        </w:rPr>
      </w:pPr>
    </w:p>
    <w:p w14:paraId="6D8927AE" w14:textId="6005A316" w:rsidR="00B91401" w:rsidRPr="00436D1C" w:rsidRDefault="00E20C5B" w:rsidP="00436D1C">
      <w:pPr>
        <w:pStyle w:val="Ttulo2"/>
        <w:tabs>
          <w:tab w:val="clear" w:pos="284"/>
          <w:tab w:val="clear" w:pos="425"/>
        </w:tabs>
        <w:ind w:left="851"/>
      </w:pPr>
      <w:bookmarkStart w:id="17" w:name="_Toc27399722"/>
      <w:r>
        <w:t>Tela Consultar</w:t>
      </w:r>
      <w:r w:rsidR="00C43DD3">
        <w:t xml:space="preserve"> Cliente</w:t>
      </w:r>
      <w:r w:rsidR="00B91401" w:rsidRPr="00436D1C">
        <w:t>.</w:t>
      </w:r>
      <w:bookmarkEnd w:id="17"/>
    </w:p>
    <w:p w14:paraId="58E34902" w14:textId="77777777" w:rsidR="00D3416D" w:rsidRPr="0037605D" w:rsidRDefault="00D3416D" w:rsidP="00D3416D">
      <w:pPr>
        <w:pStyle w:val="PargrafodaLista"/>
        <w:ind w:left="1429"/>
        <w:jc w:val="both"/>
        <w:rPr>
          <w:rFonts w:ascii="Arial" w:hAnsi="Arial" w:cs="Arial"/>
          <w:b/>
          <w:bCs/>
          <w:szCs w:val="24"/>
        </w:rPr>
      </w:pPr>
    </w:p>
    <w:p w14:paraId="7663C18F" w14:textId="44E11BAB" w:rsidR="005A4088" w:rsidRPr="005A4088" w:rsidRDefault="00D83E05" w:rsidP="005A4088">
      <w:pPr>
        <w:pStyle w:val="PargrafodaLista"/>
        <w:numPr>
          <w:ilvl w:val="0"/>
          <w:numId w:val="7"/>
        </w:numPr>
        <w:spacing w:line="276" w:lineRule="auto"/>
        <w:jc w:val="both"/>
        <w:rPr>
          <w:rFonts w:cs="Arial"/>
          <w:i/>
          <w:sz w:val="20"/>
          <w:szCs w:val="20"/>
        </w:rPr>
      </w:pPr>
      <w:r>
        <w:rPr>
          <w:rFonts w:ascii="Arial" w:hAnsi="Arial" w:cs="Arial"/>
          <w:szCs w:val="24"/>
        </w:rPr>
        <w:t>Essa tela possui um</w:t>
      </w:r>
      <w:r w:rsidR="005553B2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 xml:space="preserve"> busca por CPF</w:t>
      </w:r>
      <w:r w:rsidR="00716C92">
        <w:rPr>
          <w:rFonts w:ascii="Arial" w:hAnsi="Arial" w:cs="Arial"/>
          <w:szCs w:val="24"/>
        </w:rPr>
        <w:t xml:space="preserve">, que acionará uma </w:t>
      </w:r>
      <w:r w:rsidR="00B056C1" w:rsidRPr="00990225">
        <w:rPr>
          <w:rFonts w:ascii="Arial" w:hAnsi="Arial" w:cs="Arial"/>
          <w:i/>
          <w:iCs/>
          <w:u w:val="single"/>
        </w:rPr>
        <w:t>estrutura “</w:t>
      </w:r>
      <w:proofErr w:type="spellStart"/>
      <w:r w:rsidR="00B056C1" w:rsidRPr="00990225">
        <w:rPr>
          <w:rFonts w:ascii="Arial" w:hAnsi="Arial" w:cs="Arial"/>
          <w:i/>
          <w:iCs/>
          <w:u w:val="single"/>
        </w:rPr>
        <w:t>mokada</w:t>
      </w:r>
      <w:proofErr w:type="spellEnd"/>
      <w:r w:rsidR="00B056C1" w:rsidRPr="00990225">
        <w:rPr>
          <w:rFonts w:ascii="Arial" w:hAnsi="Arial" w:cs="Arial"/>
          <w:i/>
          <w:iCs/>
          <w:u w:val="single"/>
        </w:rPr>
        <w:t xml:space="preserve">” </w:t>
      </w:r>
      <w:r w:rsidR="00B056C1">
        <w:rPr>
          <w:rFonts w:ascii="Arial" w:hAnsi="Arial" w:cs="Arial"/>
          <w:szCs w:val="24"/>
        </w:rPr>
        <w:t xml:space="preserve">para simular </w:t>
      </w:r>
      <w:r w:rsidR="00F57A79">
        <w:rPr>
          <w:rFonts w:ascii="Arial" w:hAnsi="Arial" w:cs="Arial"/>
          <w:szCs w:val="24"/>
        </w:rPr>
        <w:t>amostra</w:t>
      </w:r>
      <w:r w:rsidR="00B056C1">
        <w:rPr>
          <w:rFonts w:ascii="Arial" w:hAnsi="Arial" w:cs="Arial"/>
          <w:szCs w:val="24"/>
        </w:rPr>
        <w:t xml:space="preserve"> de dados</w:t>
      </w:r>
      <w:r w:rsidR="005A4088">
        <w:rPr>
          <w:rFonts w:ascii="Arial" w:hAnsi="Arial" w:cs="Arial"/>
          <w:szCs w:val="24"/>
        </w:rPr>
        <w:t>)</w:t>
      </w:r>
      <w:r w:rsidR="00716C92">
        <w:rPr>
          <w:rFonts w:ascii="Arial" w:hAnsi="Arial" w:cs="Arial"/>
          <w:szCs w:val="24"/>
        </w:rPr>
        <w:t xml:space="preserve"> para buscar </w:t>
      </w:r>
      <w:r w:rsidR="005A4088">
        <w:rPr>
          <w:rFonts w:ascii="Arial" w:hAnsi="Arial" w:cs="Arial"/>
          <w:szCs w:val="24"/>
        </w:rPr>
        <w:t>dados referentes ao CPF informado:</w:t>
      </w:r>
    </w:p>
    <w:p w14:paraId="47B4CA5D" w14:textId="46BF6B11" w:rsidR="00B8458A" w:rsidRPr="00D14E52" w:rsidRDefault="005553B2" w:rsidP="005553B2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Um conjunto de dados </w:t>
      </w:r>
      <w:r w:rsidR="00D14E52">
        <w:rPr>
          <w:rFonts w:ascii="Arial" w:hAnsi="Arial" w:cs="Arial"/>
        </w:rPr>
        <w:t xml:space="preserve">devolvidos pela </w:t>
      </w:r>
      <w:r w:rsidR="00F57A79">
        <w:rPr>
          <w:rFonts w:ascii="Arial" w:hAnsi="Arial" w:cs="Arial"/>
        </w:rPr>
        <w:t>estrutura</w:t>
      </w:r>
      <w:r w:rsidR="00D14E52">
        <w:rPr>
          <w:rFonts w:ascii="Arial" w:hAnsi="Arial" w:cs="Arial"/>
        </w:rPr>
        <w:t xml:space="preserve"> consumida</w:t>
      </w:r>
      <w:r w:rsidR="00F224DB">
        <w:rPr>
          <w:rFonts w:ascii="Arial" w:hAnsi="Arial" w:cs="Arial"/>
        </w:rPr>
        <w:t>. Estes dados estão exibidos na ABA</w:t>
      </w:r>
      <w:r w:rsidR="00892DF2">
        <w:rPr>
          <w:rFonts w:ascii="Arial" w:hAnsi="Arial" w:cs="Arial"/>
        </w:rPr>
        <w:t xml:space="preserve"> do Segurado</w:t>
      </w:r>
      <w:r w:rsidR="00D14E52">
        <w:rPr>
          <w:rFonts w:ascii="Arial" w:hAnsi="Arial" w:cs="Arial"/>
        </w:rPr>
        <w:t>;</w:t>
      </w:r>
    </w:p>
    <w:p w14:paraId="22C44DAC" w14:textId="321ED561" w:rsidR="00D14E52" w:rsidRPr="00316021" w:rsidRDefault="00E47538" w:rsidP="005553B2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A lista de Produtos </w:t>
      </w:r>
      <w:r w:rsidR="00892DF2">
        <w:rPr>
          <w:rFonts w:ascii="Arial" w:hAnsi="Arial" w:cs="Arial"/>
        </w:rPr>
        <w:t xml:space="preserve">com os dados </w:t>
      </w:r>
      <w:r w:rsidR="00205B0D">
        <w:rPr>
          <w:rFonts w:ascii="Arial" w:hAnsi="Arial" w:cs="Arial"/>
        </w:rPr>
        <w:t>dos produtos relacionados</w:t>
      </w:r>
      <w:r w:rsidR="00946000">
        <w:rPr>
          <w:rFonts w:ascii="Arial" w:hAnsi="Arial" w:cs="Arial"/>
        </w:rPr>
        <w:t xml:space="preserve"> </w:t>
      </w:r>
      <w:r w:rsidR="00316021">
        <w:rPr>
          <w:rFonts w:ascii="Arial" w:hAnsi="Arial" w:cs="Arial"/>
        </w:rPr>
        <w:t>ao CPF informado;</w:t>
      </w:r>
    </w:p>
    <w:p w14:paraId="463521B2" w14:textId="618C50C5" w:rsidR="00316021" w:rsidRDefault="00A54A03" w:rsidP="00A54A03">
      <w:pPr>
        <w:spacing w:line="276" w:lineRule="auto"/>
        <w:ind w:left="2149"/>
        <w:rPr>
          <w:rFonts w:cs="Arial"/>
          <w:i/>
        </w:rPr>
      </w:pPr>
      <w:r>
        <w:rPr>
          <w:rFonts w:cs="Arial"/>
          <w:i/>
        </w:rPr>
        <w:t>OBS: Está sendo considerado como base o layout atual e as modificações estarão aqui descritas.</w:t>
      </w:r>
    </w:p>
    <w:p w14:paraId="5F038C54" w14:textId="69A263AA" w:rsidR="00A54A03" w:rsidRDefault="00A54A03" w:rsidP="00A54A03">
      <w:pPr>
        <w:spacing w:line="276" w:lineRule="auto"/>
        <w:rPr>
          <w:rFonts w:cs="Arial"/>
          <w:i/>
        </w:rPr>
      </w:pPr>
    </w:p>
    <w:p w14:paraId="5A57517A" w14:textId="0DA6A1C3" w:rsidR="00E85888" w:rsidRDefault="00E85888" w:rsidP="00E85888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ABA de </w:t>
      </w:r>
      <w:proofErr w:type="spellStart"/>
      <w:r>
        <w:rPr>
          <w:rFonts w:ascii="Arial" w:hAnsi="Arial" w:cs="Arial"/>
          <w:b/>
          <w:bCs/>
          <w:szCs w:val="24"/>
        </w:rPr>
        <w:t>Podutos</w:t>
      </w:r>
      <w:proofErr w:type="spellEnd"/>
      <w:r>
        <w:rPr>
          <w:rFonts w:ascii="Arial" w:hAnsi="Arial" w:cs="Arial"/>
          <w:szCs w:val="24"/>
        </w:rPr>
        <w:t>:</w:t>
      </w:r>
    </w:p>
    <w:p w14:paraId="62DD8AA9" w14:textId="718DAF08" w:rsidR="00E85888" w:rsidRDefault="00311307" w:rsidP="00E85888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Exibirá os Produtos de acordo com o retorno </w:t>
      </w:r>
      <w:r w:rsidR="001011EB" w:rsidRPr="00990225">
        <w:rPr>
          <w:rFonts w:ascii="Arial" w:hAnsi="Arial" w:cs="Arial"/>
          <w:i/>
          <w:iCs/>
          <w:u w:val="single"/>
        </w:rPr>
        <w:t>estrutura “</w:t>
      </w:r>
      <w:proofErr w:type="spellStart"/>
      <w:r w:rsidR="001011EB" w:rsidRPr="00990225">
        <w:rPr>
          <w:rFonts w:ascii="Arial" w:hAnsi="Arial" w:cs="Arial"/>
          <w:i/>
          <w:iCs/>
          <w:u w:val="single"/>
        </w:rPr>
        <w:t>mokada</w:t>
      </w:r>
      <w:proofErr w:type="spellEnd"/>
      <w:r w:rsidR="001011EB" w:rsidRPr="00990225">
        <w:rPr>
          <w:rFonts w:ascii="Arial" w:hAnsi="Arial" w:cs="Arial"/>
          <w:i/>
          <w:iCs/>
          <w:u w:val="single"/>
        </w:rPr>
        <w:t xml:space="preserve">” </w:t>
      </w:r>
      <w:r w:rsidR="009440F5">
        <w:rPr>
          <w:rFonts w:ascii="Arial" w:hAnsi="Arial" w:cs="Arial"/>
          <w:szCs w:val="24"/>
        </w:rPr>
        <w:t xml:space="preserve"> desenvolvid</w:t>
      </w:r>
      <w:r w:rsidR="001011EB">
        <w:rPr>
          <w:rFonts w:ascii="Arial" w:hAnsi="Arial" w:cs="Arial"/>
          <w:szCs w:val="24"/>
        </w:rPr>
        <w:t>a</w:t>
      </w:r>
      <w:r w:rsidR="009440F5">
        <w:rPr>
          <w:rFonts w:ascii="Arial" w:hAnsi="Arial" w:cs="Arial"/>
          <w:szCs w:val="24"/>
        </w:rPr>
        <w:t xml:space="preserve"> para este propósito</w:t>
      </w:r>
      <w:r w:rsidR="00E348A1">
        <w:rPr>
          <w:rFonts w:ascii="Arial" w:hAnsi="Arial" w:cs="Arial"/>
          <w:szCs w:val="24"/>
        </w:rPr>
        <w:t>;</w:t>
      </w:r>
    </w:p>
    <w:p w14:paraId="091CE846" w14:textId="0C034A26" w:rsidR="00E348A1" w:rsidRDefault="00E348A1" w:rsidP="00E85888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deverá disponibilizar para cada produto exibido na GRID as seguintes opções:</w:t>
      </w:r>
    </w:p>
    <w:p w14:paraId="5E0D4DBE" w14:textId="2D834124" w:rsidR="004339D5" w:rsidRPr="002E12F0" w:rsidRDefault="00D7402E" w:rsidP="00C2312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 w:rsidRPr="002E12F0">
        <w:rPr>
          <w:rFonts w:ascii="Arial" w:hAnsi="Arial" w:cs="Arial"/>
          <w:b/>
          <w:bCs/>
          <w:szCs w:val="24"/>
        </w:rPr>
        <w:t>Visualizar</w:t>
      </w:r>
      <w:r w:rsidRPr="002E12F0">
        <w:rPr>
          <w:rFonts w:ascii="Arial" w:hAnsi="Arial" w:cs="Arial"/>
          <w:szCs w:val="24"/>
        </w:rPr>
        <w:t xml:space="preserve"> – </w:t>
      </w:r>
      <w:r w:rsidR="00657170" w:rsidRPr="002E12F0">
        <w:rPr>
          <w:rFonts w:ascii="Arial" w:hAnsi="Arial" w:cs="Arial"/>
          <w:szCs w:val="24"/>
        </w:rPr>
        <w:t>Visualizar todos os dados da apólice do produto selecionado</w:t>
      </w:r>
      <w:r w:rsidR="00367331" w:rsidRPr="002E12F0">
        <w:rPr>
          <w:rFonts w:ascii="Arial" w:hAnsi="Arial" w:cs="Arial"/>
          <w:szCs w:val="24"/>
        </w:rPr>
        <w:t>.</w:t>
      </w:r>
      <w:r w:rsidR="00487D73" w:rsidRPr="002E12F0">
        <w:rPr>
          <w:rFonts w:ascii="Arial" w:hAnsi="Arial" w:cs="Arial"/>
          <w:szCs w:val="24"/>
        </w:rPr>
        <w:t xml:space="preserve"> </w:t>
      </w:r>
    </w:p>
    <w:p w14:paraId="5F058865" w14:textId="3F6C4BF0" w:rsidR="00B23234" w:rsidRDefault="0059555D" w:rsidP="00B23234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 w:rsidRPr="004B5045">
        <w:rPr>
          <w:rFonts w:ascii="Arial" w:hAnsi="Arial" w:cs="Arial"/>
          <w:b/>
          <w:bCs/>
          <w:szCs w:val="24"/>
        </w:rPr>
        <w:t>Alterar</w:t>
      </w:r>
      <w:r>
        <w:rPr>
          <w:rFonts w:ascii="Arial" w:hAnsi="Arial" w:cs="Arial"/>
          <w:szCs w:val="24"/>
        </w:rPr>
        <w:t xml:space="preserve"> – </w:t>
      </w:r>
      <w:r w:rsidR="006766F7">
        <w:rPr>
          <w:rFonts w:ascii="Arial" w:hAnsi="Arial" w:cs="Arial"/>
          <w:szCs w:val="24"/>
        </w:rPr>
        <w:t xml:space="preserve">Permitirá </w:t>
      </w:r>
      <w:r w:rsidR="00692830">
        <w:rPr>
          <w:rFonts w:ascii="Arial" w:hAnsi="Arial" w:cs="Arial"/>
          <w:szCs w:val="24"/>
        </w:rPr>
        <w:t xml:space="preserve">alterar informações sobre o produto podendo gerar </w:t>
      </w:r>
      <w:r w:rsidR="00B23234">
        <w:rPr>
          <w:rFonts w:ascii="Arial" w:hAnsi="Arial" w:cs="Arial"/>
          <w:szCs w:val="24"/>
        </w:rPr>
        <w:t>ou não um Endosso;</w:t>
      </w:r>
    </w:p>
    <w:p w14:paraId="6F07B048" w14:textId="77777777" w:rsidR="004339D5" w:rsidRPr="004339D5" w:rsidRDefault="004339D5" w:rsidP="004339D5">
      <w:pPr>
        <w:pStyle w:val="PargrafodaLista"/>
        <w:rPr>
          <w:rFonts w:ascii="Arial" w:hAnsi="Arial" w:cs="Arial"/>
          <w:szCs w:val="24"/>
        </w:rPr>
      </w:pPr>
    </w:p>
    <w:p w14:paraId="5343C283" w14:textId="6F7A91B3" w:rsidR="0059555D" w:rsidRDefault="0059555D" w:rsidP="00D7402E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 w:rsidRPr="00B5679C">
        <w:rPr>
          <w:rFonts w:ascii="Arial" w:hAnsi="Arial" w:cs="Arial"/>
          <w:b/>
          <w:bCs/>
          <w:szCs w:val="24"/>
        </w:rPr>
        <w:t>Cancelar</w:t>
      </w:r>
      <w:r>
        <w:rPr>
          <w:rFonts w:ascii="Arial" w:hAnsi="Arial" w:cs="Arial"/>
          <w:szCs w:val="24"/>
        </w:rPr>
        <w:t xml:space="preserve"> – </w:t>
      </w:r>
      <w:r w:rsidR="00EF7861">
        <w:rPr>
          <w:rFonts w:ascii="Arial" w:hAnsi="Arial" w:cs="Arial"/>
          <w:szCs w:val="24"/>
        </w:rPr>
        <w:t xml:space="preserve">Permitirá cancelar </w:t>
      </w:r>
      <w:r w:rsidR="003038F6">
        <w:rPr>
          <w:rFonts w:ascii="Arial" w:hAnsi="Arial" w:cs="Arial"/>
          <w:szCs w:val="24"/>
        </w:rPr>
        <w:t xml:space="preserve">a apólice do produto. </w:t>
      </w:r>
      <w:r w:rsidR="00B5679C">
        <w:rPr>
          <w:rFonts w:ascii="Arial" w:hAnsi="Arial" w:cs="Arial"/>
          <w:szCs w:val="24"/>
        </w:rPr>
        <w:t xml:space="preserve">Esta funcionalidade deverá </w:t>
      </w:r>
      <w:r w:rsidR="00E95E63">
        <w:rPr>
          <w:rFonts w:ascii="Arial" w:hAnsi="Arial" w:cs="Arial"/>
          <w:szCs w:val="24"/>
        </w:rPr>
        <w:t>abrir uma tela para preenchimento de um questionário</w:t>
      </w:r>
      <w:r w:rsidR="007B3BE9">
        <w:rPr>
          <w:rFonts w:ascii="Arial" w:hAnsi="Arial" w:cs="Arial"/>
          <w:szCs w:val="24"/>
        </w:rPr>
        <w:t xml:space="preserve"> referente aos motivos do cancelamento</w:t>
      </w:r>
      <w:r w:rsidR="00DD7076">
        <w:rPr>
          <w:rFonts w:ascii="Arial" w:hAnsi="Arial" w:cs="Arial"/>
          <w:szCs w:val="24"/>
        </w:rPr>
        <w:t>;</w:t>
      </w:r>
    </w:p>
    <w:p w14:paraId="1544E7E4" w14:textId="77777777" w:rsidR="00DD7076" w:rsidRPr="00DD7076" w:rsidRDefault="00DD7076" w:rsidP="00DD7076">
      <w:pPr>
        <w:pStyle w:val="PargrafodaLista"/>
        <w:rPr>
          <w:rFonts w:ascii="Arial" w:hAnsi="Arial" w:cs="Arial"/>
          <w:szCs w:val="24"/>
        </w:rPr>
      </w:pPr>
    </w:p>
    <w:p w14:paraId="75A64147" w14:textId="28253843" w:rsidR="0059555D" w:rsidRDefault="00E34192" w:rsidP="00D7402E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 w:rsidRPr="006403CD">
        <w:rPr>
          <w:rFonts w:ascii="Arial" w:hAnsi="Arial" w:cs="Arial"/>
          <w:b/>
          <w:bCs/>
          <w:szCs w:val="24"/>
        </w:rPr>
        <w:t>Reenviar Kit</w:t>
      </w:r>
      <w:r>
        <w:rPr>
          <w:rFonts w:ascii="Arial" w:hAnsi="Arial" w:cs="Arial"/>
          <w:szCs w:val="24"/>
        </w:rPr>
        <w:t xml:space="preserve"> – </w:t>
      </w:r>
      <w:r w:rsidR="00DD7076">
        <w:rPr>
          <w:rFonts w:ascii="Arial" w:hAnsi="Arial" w:cs="Arial"/>
          <w:szCs w:val="24"/>
        </w:rPr>
        <w:t xml:space="preserve">Envia para </w:t>
      </w:r>
      <w:proofErr w:type="spellStart"/>
      <w:r w:rsidR="00DD7076">
        <w:rPr>
          <w:rFonts w:ascii="Arial" w:hAnsi="Arial" w:cs="Arial"/>
          <w:szCs w:val="24"/>
        </w:rPr>
        <w:t>email</w:t>
      </w:r>
      <w:proofErr w:type="spellEnd"/>
      <w:r w:rsidR="00DD7076">
        <w:rPr>
          <w:rFonts w:ascii="Arial" w:hAnsi="Arial" w:cs="Arial"/>
          <w:szCs w:val="24"/>
        </w:rPr>
        <w:t xml:space="preserve"> e </w:t>
      </w:r>
      <w:proofErr w:type="spellStart"/>
      <w:r w:rsidR="00DD7076">
        <w:rPr>
          <w:rFonts w:ascii="Arial" w:hAnsi="Arial" w:cs="Arial"/>
          <w:szCs w:val="24"/>
        </w:rPr>
        <w:t>whatsapp</w:t>
      </w:r>
      <w:proofErr w:type="spellEnd"/>
      <w:r w:rsidR="00DD7076">
        <w:rPr>
          <w:rFonts w:ascii="Arial" w:hAnsi="Arial" w:cs="Arial"/>
          <w:szCs w:val="24"/>
        </w:rPr>
        <w:t xml:space="preserve"> o</w:t>
      </w:r>
      <w:r w:rsidR="004623D5">
        <w:rPr>
          <w:rFonts w:ascii="Arial" w:hAnsi="Arial" w:cs="Arial"/>
          <w:szCs w:val="24"/>
        </w:rPr>
        <w:t xml:space="preserve"> kit </w:t>
      </w:r>
      <w:r w:rsidR="006403CD">
        <w:rPr>
          <w:rFonts w:ascii="Arial" w:hAnsi="Arial" w:cs="Arial"/>
          <w:szCs w:val="24"/>
        </w:rPr>
        <w:t>referente ao produto</w:t>
      </w:r>
      <w:r w:rsidR="001011EB">
        <w:rPr>
          <w:rFonts w:ascii="Arial" w:hAnsi="Arial" w:cs="Arial"/>
          <w:szCs w:val="24"/>
        </w:rPr>
        <w:t xml:space="preserve"> </w:t>
      </w:r>
      <w:r w:rsidR="00CD24BF">
        <w:rPr>
          <w:rFonts w:ascii="Arial" w:hAnsi="Arial" w:cs="Arial"/>
          <w:szCs w:val="24"/>
        </w:rPr>
        <w:t>;</w:t>
      </w:r>
    </w:p>
    <w:p w14:paraId="30931C15" w14:textId="77777777" w:rsidR="006403CD" w:rsidRPr="006403CD" w:rsidRDefault="006403CD" w:rsidP="006403CD">
      <w:pPr>
        <w:pStyle w:val="PargrafodaLista"/>
        <w:spacing w:line="276" w:lineRule="auto"/>
        <w:ind w:left="3229"/>
        <w:jc w:val="both"/>
        <w:rPr>
          <w:rFonts w:ascii="Arial" w:hAnsi="Arial" w:cs="Arial"/>
          <w:szCs w:val="24"/>
        </w:rPr>
      </w:pPr>
    </w:p>
    <w:p w14:paraId="48C72436" w14:textId="6BAFC3B2" w:rsidR="00E34192" w:rsidRDefault="002273FC" w:rsidP="00D7402E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 w:rsidRPr="006403CD">
        <w:rPr>
          <w:rFonts w:ascii="Arial" w:hAnsi="Arial" w:cs="Arial"/>
          <w:b/>
          <w:bCs/>
          <w:szCs w:val="24"/>
        </w:rPr>
        <w:t>Imprimir certificado</w:t>
      </w:r>
      <w:r>
        <w:rPr>
          <w:rFonts w:ascii="Arial" w:hAnsi="Arial" w:cs="Arial"/>
          <w:szCs w:val="24"/>
        </w:rPr>
        <w:t xml:space="preserve"> </w:t>
      </w:r>
      <w:r w:rsidR="006403CD">
        <w:rPr>
          <w:rFonts w:ascii="Arial" w:hAnsi="Arial" w:cs="Arial"/>
          <w:szCs w:val="24"/>
        </w:rPr>
        <w:t>–</w:t>
      </w:r>
      <w:r>
        <w:rPr>
          <w:rFonts w:ascii="Arial" w:hAnsi="Arial" w:cs="Arial"/>
          <w:szCs w:val="24"/>
        </w:rPr>
        <w:t xml:space="preserve"> </w:t>
      </w:r>
      <w:r w:rsidR="006403CD">
        <w:rPr>
          <w:rFonts w:ascii="Arial" w:hAnsi="Arial" w:cs="Arial"/>
          <w:szCs w:val="24"/>
        </w:rPr>
        <w:t>disponibiliza o certificado em PDF para impressão / download</w:t>
      </w:r>
      <w:r w:rsidR="001011EB">
        <w:rPr>
          <w:rFonts w:ascii="Arial" w:hAnsi="Arial" w:cs="Arial"/>
          <w:szCs w:val="24"/>
        </w:rPr>
        <w:t xml:space="preserve"> </w:t>
      </w:r>
      <w:r w:rsidR="00CD24BF">
        <w:rPr>
          <w:rFonts w:ascii="Arial" w:hAnsi="Arial" w:cs="Arial"/>
          <w:szCs w:val="24"/>
        </w:rPr>
        <w:t>;</w:t>
      </w:r>
    </w:p>
    <w:p w14:paraId="2160BC12" w14:textId="77777777" w:rsidR="002E12F0" w:rsidRDefault="002E12F0" w:rsidP="006403CD">
      <w:pPr>
        <w:pStyle w:val="PargrafodaLista"/>
        <w:spacing w:line="276" w:lineRule="auto"/>
        <w:ind w:left="3229"/>
        <w:jc w:val="both"/>
        <w:rPr>
          <w:rFonts w:ascii="Arial" w:hAnsi="Arial" w:cs="Arial"/>
          <w:szCs w:val="24"/>
        </w:rPr>
      </w:pPr>
    </w:p>
    <w:p w14:paraId="1F66D33A" w14:textId="38A12181" w:rsidR="002E12F0" w:rsidRPr="006403CD" w:rsidRDefault="002E12F0" w:rsidP="006403CD">
      <w:pPr>
        <w:spacing w:line="276" w:lineRule="auto"/>
        <w:ind w:left="2127"/>
        <w:rPr>
          <w:rFonts w:cs="Arial"/>
          <w:i/>
          <w:iCs/>
          <w:szCs w:val="24"/>
        </w:rPr>
      </w:pPr>
      <w:r w:rsidRPr="006403CD">
        <w:rPr>
          <w:rFonts w:cs="Arial"/>
          <w:i/>
          <w:iCs/>
          <w:szCs w:val="24"/>
        </w:rPr>
        <w:t xml:space="preserve">OBS: Estas </w:t>
      </w:r>
      <w:r w:rsidR="006403CD" w:rsidRPr="006403CD">
        <w:rPr>
          <w:rFonts w:cs="Arial"/>
          <w:i/>
          <w:iCs/>
          <w:szCs w:val="24"/>
        </w:rPr>
        <w:t>opções utilizarão</w:t>
      </w:r>
      <w:r w:rsidR="001011EB">
        <w:rPr>
          <w:rFonts w:cs="Arial"/>
          <w:i/>
          <w:iCs/>
          <w:szCs w:val="24"/>
        </w:rPr>
        <w:t xml:space="preserve"> no futuro</w:t>
      </w:r>
      <w:r w:rsidRPr="006403CD">
        <w:rPr>
          <w:rFonts w:cs="Arial"/>
          <w:i/>
          <w:iCs/>
          <w:szCs w:val="24"/>
        </w:rPr>
        <w:t xml:space="preserve"> </w:t>
      </w:r>
      <w:proofErr w:type="spellStart"/>
      <w:r w:rsidRPr="006403CD">
        <w:rPr>
          <w:rFonts w:cs="Arial"/>
          <w:i/>
          <w:iCs/>
          <w:szCs w:val="24"/>
        </w:rPr>
        <w:t>endpoints</w:t>
      </w:r>
      <w:proofErr w:type="spellEnd"/>
      <w:r w:rsidRPr="006403CD">
        <w:rPr>
          <w:rFonts w:cs="Arial"/>
          <w:i/>
          <w:iCs/>
          <w:szCs w:val="24"/>
        </w:rPr>
        <w:t xml:space="preserve"> fornecidos pela NEXTIA para cada uma das funcionalidades acima;</w:t>
      </w:r>
    </w:p>
    <w:p w14:paraId="15D653BE" w14:textId="0A69266E" w:rsidR="00E85888" w:rsidRDefault="00E85888" w:rsidP="00A54A03">
      <w:pPr>
        <w:spacing w:line="276" w:lineRule="auto"/>
        <w:rPr>
          <w:rFonts w:cs="Arial"/>
          <w:i/>
        </w:rPr>
      </w:pPr>
    </w:p>
    <w:p w14:paraId="7296349D" w14:textId="7E38A4B4" w:rsidR="00ED2BB7" w:rsidRDefault="00ED2BB7" w:rsidP="00ED2BB7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Opção Visualizar, </w:t>
      </w:r>
      <w:r w:rsidR="00B356E7" w:rsidRPr="00B356E7">
        <w:rPr>
          <w:rFonts w:ascii="Arial" w:hAnsi="Arial" w:cs="Arial"/>
          <w:szCs w:val="24"/>
        </w:rPr>
        <w:t>deverá</w:t>
      </w:r>
      <w:r w:rsidR="00B356E7">
        <w:rPr>
          <w:rFonts w:ascii="Arial" w:hAnsi="Arial" w:cs="Arial"/>
          <w:szCs w:val="24"/>
        </w:rPr>
        <w:t xml:space="preserve"> permitir a </w:t>
      </w:r>
      <w:r w:rsidR="00D1176A">
        <w:rPr>
          <w:rFonts w:ascii="Arial" w:hAnsi="Arial" w:cs="Arial"/>
          <w:szCs w:val="24"/>
        </w:rPr>
        <w:t>visualização de</w:t>
      </w:r>
      <w:r>
        <w:rPr>
          <w:rFonts w:ascii="Arial" w:hAnsi="Arial" w:cs="Arial"/>
          <w:szCs w:val="24"/>
        </w:rPr>
        <w:t>:</w:t>
      </w:r>
    </w:p>
    <w:p w14:paraId="5E137743" w14:textId="31810277" w:rsidR="00D1176A" w:rsidRDefault="00D1176A" w:rsidP="00D1176A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Dados Gerais</w:t>
      </w:r>
      <w:r w:rsidR="001C4017">
        <w:rPr>
          <w:rFonts w:ascii="Arial" w:hAnsi="Arial" w:cs="Arial"/>
          <w:b/>
          <w:bCs/>
          <w:szCs w:val="24"/>
        </w:rPr>
        <w:t xml:space="preserve"> – </w:t>
      </w:r>
      <w:r w:rsidR="001C4017">
        <w:rPr>
          <w:rFonts w:ascii="Arial" w:hAnsi="Arial" w:cs="Arial"/>
          <w:szCs w:val="24"/>
        </w:rPr>
        <w:t xml:space="preserve">Todos os dados retornados pela API para este fim, conforme </w:t>
      </w:r>
      <w:r w:rsidR="008147C9">
        <w:rPr>
          <w:rFonts w:ascii="Arial" w:hAnsi="Arial" w:cs="Arial"/>
          <w:szCs w:val="24"/>
        </w:rPr>
        <w:t>tela atual + novos campos;</w:t>
      </w:r>
    </w:p>
    <w:p w14:paraId="3D4869D2" w14:textId="77777777" w:rsidR="00ED5301" w:rsidRPr="00D1176A" w:rsidRDefault="00ED5301" w:rsidP="00ED5301">
      <w:pPr>
        <w:pStyle w:val="PargrafodaLista"/>
        <w:spacing w:line="276" w:lineRule="auto"/>
        <w:ind w:left="2509"/>
        <w:jc w:val="both"/>
        <w:rPr>
          <w:rFonts w:ascii="Arial" w:hAnsi="Arial" w:cs="Arial"/>
          <w:szCs w:val="24"/>
        </w:rPr>
      </w:pPr>
    </w:p>
    <w:p w14:paraId="163DDD9F" w14:textId="1E1067EC" w:rsidR="00D1176A" w:rsidRDefault="001C4017" w:rsidP="00D1176A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Pagamentos</w:t>
      </w:r>
      <w:r w:rsidR="008147C9">
        <w:rPr>
          <w:rFonts w:ascii="Arial" w:hAnsi="Arial" w:cs="Arial"/>
          <w:b/>
          <w:bCs/>
          <w:szCs w:val="24"/>
        </w:rPr>
        <w:t xml:space="preserve"> </w:t>
      </w:r>
      <w:r w:rsidR="00691A58">
        <w:rPr>
          <w:rFonts w:ascii="Arial" w:hAnsi="Arial" w:cs="Arial"/>
          <w:b/>
          <w:bCs/>
          <w:szCs w:val="24"/>
        </w:rPr>
        <w:t>–</w:t>
      </w:r>
      <w:r w:rsidR="008147C9">
        <w:rPr>
          <w:rFonts w:ascii="Arial" w:hAnsi="Arial" w:cs="Arial"/>
          <w:b/>
          <w:bCs/>
          <w:szCs w:val="24"/>
        </w:rPr>
        <w:t xml:space="preserve"> </w:t>
      </w:r>
      <w:r w:rsidR="00691A58" w:rsidRPr="00691A58">
        <w:rPr>
          <w:rFonts w:ascii="Arial" w:hAnsi="Arial" w:cs="Arial"/>
          <w:szCs w:val="24"/>
        </w:rPr>
        <w:t xml:space="preserve">Listagem </w:t>
      </w:r>
      <w:r w:rsidR="00CC4A39">
        <w:rPr>
          <w:rFonts w:ascii="Arial" w:hAnsi="Arial" w:cs="Arial"/>
          <w:szCs w:val="24"/>
        </w:rPr>
        <w:t xml:space="preserve">dos dados dos pagamentos </w:t>
      </w:r>
      <w:r w:rsidR="008C0AAA">
        <w:rPr>
          <w:rFonts w:ascii="Arial" w:hAnsi="Arial" w:cs="Arial"/>
          <w:szCs w:val="24"/>
        </w:rPr>
        <w:t>ou parcelas a vencer</w:t>
      </w:r>
      <w:r w:rsidR="00914283">
        <w:rPr>
          <w:rFonts w:ascii="Arial" w:hAnsi="Arial" w:cs="Arial"/>
          <w:szCs w:val="24"/>
        </w:rPr>
        <w:t>, conforme dados a serem retornados pela API;</w:t>
      </w:r>
    </w:p>
    <w:p w14:paraId="766F78E9" w14:textId="77777777" w:rsidR="00ED5301" w:rsidRPr="001C4017" w:rsidRDefault="00ED5301" w:rsidP="00ED5301">
      <w:pPr>
        <w:pStyle w:val="PargrafodaLista"/>
        <w:spacing w:line="276" w:lineRule="auto"/>
        <w:ind w:left="2509"/>
        <w:jc w:val="both"/>
        <w:rPr>
          <w:rFonts w:ascii="Arial" w:hAnsi="Arial" w:cs="Arial"/>
          <w:szCs w:val="24"/>
        </w:rPr>
      </w:pPr>
    </w:p>
    <w:p w14:paraId="4005DA05" w14:textId="113AFE50" w:rsidR="001C4017" w:rsidRDefault="001C4017" w:rsidP="00D1176A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Histórico</w:t>
      </w:r>
      <w:r w:rsidR="00914283">
        <w:rPr>
          <w:rFonts w:ascii="Arial" w:hAnsi="Arial" w:cs="Arial"/>
          <w:b/>
          <w:bCs/>
          <w:szCs w:val="24"/>
        </w:rPr>
        <w:t xml:space="preserve"> </w:t>
      </w:r>
      <w:r w:rsidR="00ED5301">
        <w:rPr>
          <w:rFonts w:ascii="Arial" w:hAnsi="Arial" w:cs="Arial"/>
          <w:b/>
          <w:bCs/>
          <w:szCs w:val="24"/>
        </w:rPr>
        <w:t xml:space="preserve">– </w:t>
      </w:r>
      <w:r w:rsidR="00ED5301" w:rsidRPr="00ED5301">
        <w:rPr>
          <w:rFonts w:ascii="Arial" w:hAnsi="Arial" w:cs="Arial"/>
          <w:szCs w:val="24"/>
        </w:rPr>
        <w:t>Listagem</w:t>
      </w:r>
      <w:r w:rsidR="0034688B" w:rsidRPr="0034688B">
        <w:rPr>
          <w:rFonts w:ascii="Arial" w:hAnsi="Arial" w:cs="Arial"/>
          <w:szCs w:val="24"/>
        </w:rPr>
        <w:t xml:space="preserve"> com o histórico</w:t>
      </w:r>
      <w:r w:rsidR="009D2650">
        <w:rPr>
          <w:rFonts w:ascii="Arial" w:hAnsi="Arial" w:cs="Arial"/>
          <w:szCs w:val="24"/>
        </w:rPr>
        <w:t xml:space="preserve"> das alterações efetuadas na </w:t>
      </w:r>
      <w:r w:rsidR="00EE192F">
        <w:rPr>
          <w:rFonts w:ascii="Arial" w:hAnsi="Arial" w:cs="Arial"/>
          <w:szCs w:val="24"/>
        </w:rPr>
        <w:t>apólice do produto cont</w:t>
      </w:r>
      <w:r w:rsidR="00607B27">
        <w:rPr>
          <w:rFonts w:ascii="Arial" w:hAnsi="Arial" w:cs="Arial"/>
          <w:szCs w:val="24"/>
        </w:rPr>
        <w:t xml:space="preserve">ratado, conforme API </w:t>
      </w:r>
      <w:r w:rsidR="00ED5301">
        <w:rPr>
          <w:rFonts w:ascii="Arial" w:hAnsi="Arial" w:cs="Arial"/>
          <w:szCs w:val="24"/>
        </w:rPr>
        <w:t>a ser utilizada;</w:t>
      </w:r>
    </w:p>
    <w:p w14:paraId="6840BE3B" w14:textId="77777777" w:rsidR="00ED5301" w:rsidRDefault="00ED5301" w:rsidP="00ED5301">
      <w:pPr>
        <w:pStyle w:val="PargrafodaLista"/>
        <w:spacing w:line="276" w:lineRule="auto"/>
        <w:ind w:left="2509"/>
        <w:jc w:val="both"/>
        <w:rPr>
          <w:rFonts w:ascii="Arial" w:hAnsi="Arial" w:cs="Arial"/>
          <w:szCs w:val="24"/>
        </w:rPr>
      </w:pPr>
    </w:p>
    <w:p w14:paraId="7EF405FA" w14:textId="77777777" w:rsidR="00ED2BB7" w:rsidRPr="00A54A03" w:rsidRDefault="00ED2BB7" w:rsidP="00A54A03">
      <w:pPr>
        <w:spacing w:line="276" w:lineRule="auto"/>
        <w:rPr>
          <w:rFonts w:cs="Arial"/>
          <w:i/>
        </w:rPr>
      </w:pPr>
    </w:p>
    <w:p w14:paraId="180A995C" w14:textId="58454652" w:rsidR="007A282E" w:rsidRDefault="007A282E" w:rsidP="007A282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Opção Alterar, </w:t>
      </w:r>
      <w:r w:rsidRPr="00B356E7">
        <w:rPr>
          <w:rFonts w:ascii="Arial" w:hAnsi="Arial" w:cs="Arial"/>
          <w:szCs w:val="24"/>
        </w:rPr>
        <w:t>deverá</w:t>
      </w:r>
      <w:r>
        <w:rPr>
          <w:rFonts w:ascii="Arial" w:hAnsi="Arial" w:cs="Arial"/>
          <w:szCs w:val="24"/>
        </w:rPr>
        <w:t xml:space="preserve"> permitir:</w:t>
      </w:r>
    </w:p>
    <w:p w14:paraId="7CCD2409" w14:textId="3EFFBABA" w:rsidR="007A282E" w:rsidRDefault="007A282E" w:rsidP="007A282E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 w:rsidRPr="007A282E">
        <w:rPr>
          <w:rFonts w:ascii="Arial" w:hAnsi="Arial" w:cs="Arial"/>
          <w:szCs w:val="24"/>
        </w:rPr>
        <w:t>Alteração de dados da apólice/proposta</w:t>
      </w:r>
      <w:r>
        <w:rPr>
          <w:rFonts w:ascii="Arial" w:hAnsi="Arial" w:cs="Arial"/>
          <w:szCs w:val="24"/>
        </w:rPr>
        <w:t>;</w:t>
      </w:r>
    </w:p>
    <w:p w14:paraId="73AB36CD" w14:textId="311D8162" w:rsidR="007A282E" w:rsidRDefault="007A282E" w:rsidP="007A282E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Os dados alterados </w:t>
      </w:r>
      <w:r w:rsidR="00CC03B5">
        <w:rPr>
          <w:rFonts w:ascii="Arial" w:hAnsi="Arial" w:cs="Arial"/>
          <w:szCs w:val="24"/>
        </w:rPr>
        <w:t>serão validados via regras de negócio a serem fornecidas via API NEXTIA</w:t>
      </w:r>
      <w:r w:rsidR="009720FC">
        <w:rPr>
          <w:rFonts w:ascii="Arial" w:hAnsi="Arial" w:cs="Arial"/>
          <w:szCs w:val="24"/>
        </w:rPr>
        <w:t xml:space="preserve"> no futuro. </w:t>
      </w:r>
      <w:r w:rsidR="00CC03B5">
        <w:rPr>
          <w:rFonts w:ascii="Arial" w:hAnsi="Arial" w:cs="Arial"/>
          <w:szCs w:val="24"/>
        </w:rPr>
        <w:t>;</w:t>
      </w:r>
    </w:p>
    <w:p w14:paraId="64FC5D78" w14:textId="5A0A5C8E" w:rsidR="00462153" w:rsidRDefault="00C57E30" w:rsidP="007A282E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Esta opção deve permitir </w:t>
      </w:r>
      <w:r>
        <w:rPr>
          <w:rFonts w:ascii="Arial" w:hAnsi="Arial" w:cs="Arial"/>
          <w:b/>
          <w:bCs/>
          <w:szCs w:val="24"/>
        </w:rPr>
        <w:t>C</w:t>
      </w:r>
      <w:r w:rsidRPr="00C57E30">
        <w:rPr>
          <w:rFonts w:ascii="Arial" w:hAnsi="Arial" w:cs="Arial"/>
          <w:b/>
          <w:bCs/>
          <w:szCs w:val="24"/>
        </w:rPr>
        <w:t>onfirmar</w:t>
      </w:r>
      <w:r>
        <w:rPr>
          <w:rFonts w:ascii="Arial" w:hAnsi="Arial" w:cs="Arial"/>
          <w:szCs w:val="24"/>
        </w:rPr>
        <w:t xml:space="preserve"> ou </w:t>
      </w:r>
      <w:r>
        <w:rPr>
          <w:rFonts w:ascii="Arial" w:hAnsi="Arial" w:cs="Arial"/>
          <w:b/>
          <w:bCs/>
          <w:szCs w:val="24"/>
        </w:rPr>
        <w:t>C</w:t>
      </w:r>
      <w:r w:rsidRPr="00C57E30">
        <w:rPr>
          <w:rFonts w:ascii="Arial" w:hAnsi="Arial" w:cs="Arial"/>
          <w:b/>
          <w:bCs/>
          <w:szCs w:val="24"/>
        </w:rPr>
        <w:t>ancelar</w:t>
      </w:r>
      <w:r>
        <w:rPr>
          <w:rFonts w:ascii="Arial" w:hAnsi="Arial" w:cs="Arial"/>
          <w:szCs w:val="24"/>
        </w:rPr>
        <w:t xml:space="preserve"> as informações a</w:t>
      </w:r>
      <w:r w:rsidR="00F06D8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>teradas;</w:t>
      </w:r>
    </w:p>
    <w:p w14:paraId="59876B72" w14:textId="77777777" w:rsidR="00C57E30" w:rsidRPr="007A282E" w:rsidRDefault="00C57E30" w:rsidP="00C047C1">
      <w:pPr>
        <w:pStyle w:val="PargrafodaLista"/>
        <w:spacing w:line="276" w:lineRule="auto"/>
        <w:ind w:left="2509"/>
        <w:jc w:val="both"/>
        <w:rPr>
          <w:rFonts w:ascii="Arial" w:hAnsi="Arial" w:cs="Arial"/>
          <w:szCs w:val="24"/>
        </w:rPr>
      </w:pPr>
    </w:p>
    <w:p w14:paraId="3BA7BD23" w14:textId="534E787B" w:rsidR="00490D31" w:rsidRPr="005553B2" w:rsidRDefault="00490D31" w:rsidP="00C43DD3">
      <w:pPr>
        <w:pStyle w:val="Dica"/>
        <w:spacing w:line="276" w:lineRule="auto"/>
        <w:ind w:right="283"/>
        <w:rPr>
          <w:rFonts w:cs="Arial"/>
          <w:i w:val="0"/>
          <w:color w:val="auto"/>
        </w:rPr>
      </w:pPr>
    </w:p>
    <w:p w14:paraId="0470D955" w14:textId="77777777" w:rsidR="00C43DD3" w:rsidRDefault="00C43DD3" w:rsidP="00C43DD3">
      <w:pPr>
        <w:pStyle w:val="Dica"/>
        <w:spacing w:line="276" w:lineRule="auto"/>
        <w:ind w:right="283"/>
        <w:rPr>
          <w:rFonts w:cs="Arial"/>
          <w:i w:val="0"/>
          <w:color w:val="auto"/>
          <w:sz w:val="20"/>
          <w:szCs w:val="20"/>
        </w:rPr>
      </w:pPr>
    </w:p>
    <w:p w14:paraId="6E96051E" w14:textId="0431C1DE" w:rsidR="004F65C1" w:rsidRPr="00965563" w:rsidRDefault="004F65C1" w:rsidP="004416A1">
      <w:pPr>
        <w:pStyle w:val="Ttulo1"/>
        <w:rPr>
          <w:rFonts w:ascii="Arial" w:hAnsi="Arial"/>
        </w:rPr>
      </w:pPr>
      <w:bookmarkStart w:id="18" w:name="_Toc27399723"/>
      <w:r w:rsidRPr="00965563">
        <w:rPr>
          <w:rFonts w:ascii="Arial" w:hAnsi="Arial"/>
        </w:rPr>
        <w:t>Fora de Escopo</w:t>
      </w:r>
      <w:r w:rsidR="00586844" w:rsidRPr="00965563">
        <w:rPr>
          <w:rFonts w:ascii="Arial" w:hAnsi="Arial"/>
        </w:rPr>
        <w:t xml:space="preserve"> do Produto</w:t>
      </w:r>
      <w:bookmarkEnd w:id="18"/>
    </w:p>
    <w:p w14:paraId="72A4FFB5" w14:textId="09A8F7BF" w:rsidR="004F7AE6" w:rsidRPr="004F7AE6" w:rsidRDefault="00F10442" w:rsidP="004F7AE6">
      <w:pPr>
        <w:pStyle w:val="PargrafodaLista"/>
        <w:numPr>
          <w:ilvl w:val="0"/>
          <w:numId w:val="3"/>
        </w:numPr>
        <w:spacing w:after="240"/>
        <w:jc w:val="both"/>
        <w:rPr>
          <w:rFonts w:ascii="Arial" w:hAnsi="Arial" w:cs="Arial"/>
          <w:szCs w:val="24"/>
        </w:rPr>
      </w:pPr>
      <w:r w:rsidRPr="00D3416D">
        <w:rPr>
          <w:rFonts w:ascii="Arial" w:hAnsi="Arial" w:cs="Arial"/>
          <w:szCs w:val="24"/>
        </w:rPr>
        <w:t>Funcionalidade de exibição de registros de auditoria (</w:t>
      </w:r>
      <w:r w:rsidR="00041CC3" w:rsidRPr="00D3416D">
        <w:rPr>
          <w:rFonts w:ascii="Arial" w:hAnsi="Arial" w:cs="Arial"/>
          <w:szCs w:val="24"/>
        </w:rPr>
        <w:t>Escopo</w:t>
      </w:r>
      <w:r w:rsidRPr="00D3416D">
        <w:rPr>
          <w:rFonts w:ascii="Arial" w:hAnsi="Arial" w:cs="Arial"/>
          <w:szCs w:val="24"/>
        </w:rPr>
        <w:t xml:space="preserve"> </w:t>
      </w:r>
      <w:r w:rsidR="00041CC3" w:rsidRPr="00D3416D">
        <w:rPr>
          <w:rFonts w:ascii="Arial" w:hAnsi="Arial" w:cs="Arial"/>
          <w:szCs w:val="24"/>
        </w:rPr>
        <w:t>futuro</w:t>
      </w:r>
      <w:r w:rsidRPr="00D3416D">
        <w:rPr>
          <w:rFonts w:ascii="Arial" w:hAnsi="Arial" w:cs="Arial"/>
          <w:szCs w:val="24"/>
        </w:rPr>
        <w:t>)</w:t>
      </w:r>
      <w:r w:rsidR="00D3416D">
        <w:rPr>
          <w:rFonts w:ascii="Arial" w:hAnsi="Arial" w:cs="Arial"/>
          <w:szCs w:val="24"/>
        </w:rPr>
        <w:t>.</w:t>
      </w:r>
    </w:p>
    <w:p w14:paraId="630FA020" w14:textId="7D5CE114" w:rsidR="00041CC3" w:rsidRPr="00D3416D" w:rsidRDefault="00041CC3" w:rsidP="00D3416D">
      <w:pPr>
        <w:pStyle w:val="PargrafodaLista"/>
        <w:numPr>
          <w:ilvl w:val="0"/>
          <w:numId w:val="3"/>
        </w:numPr>
        <w:spacing w:after="240"/>
        <w:jc w:val="both"/>
        <w:rPr>
          <w:rFonts w:ascii="Arial" w:hAnsi="Arial" w:cs="Arial"/>
          <w:szCs w:val="24"/>
        </w:rPr>
      </w:pPr>
      <w:r w:rsidRPr="00D3416D">
        <w:rPr>
          <w:rFonts w:ascii="Arial" w:hAnsi="Arial" w:cs="Arial"/>
          <w:szCs w:val="24"/>
        </w:rPr>
        <w:t>Relatórios gerencias (Escopo futuro)</w:t>
      </w:r>
      <w:r w:rsidR="00D3416D">
        <w:rPr>
          <w:rFonts w:ascii="Arial" w:hAnsi="Arial" w:cs="Arial"/>
          <w:szCs w:val="24"/>
        </w:rPr>
        <w:t>.</w:t>
      </w:r>
    </w:p>
    <w:p w14:paraId="1FA1EAB3" w14:textId="1FE7094F" w:rsidR="00767D61" w:rsidRPr="00D3416D" w:rsidRDefault="00767D61" w:rsidP="00D3416D">
      <w:pPr>
        <w:pStyle w:val="PargrafodaLista"/>
        <w:numPr>
          <w:ilvl w:val="0"/>
          <w:numId w:val="3"/>
        </w:numPr>
        <w:spacing w:after="240"/>
        <w:jc w:val="both"/>
        <w:rPr>
          <w:rFonts w:ascii="Arial" w:hAnsi="Arial" w:cs="Arial"/>
          <w:szCs w:val="24"/>
        </w:rPr>
      </w:pPr>
      <w:r w:rsidRPr="00D3416D">
        <w:rPr>
          <w:rFonts w:ascii="Arial" w:hAnsi="Arial" w:cs="Arial"/>
          <w:szCs w:val="24"/>
        </w:rPr>
        <w:t>Dashboards (Escopo Futuro)</w:t>
      </w:r>
      <w:r w:rsidR="00D3416D">
        <w:rPr>
          <w:rFonts w:ascii="Arial" w:hAnsi="Arial" w:cs="Arial"/>
          <w:szCs w:val="24"/>
        </w:rPr>
        <w:t>.</w:t>
      </w:r>
    </w:p>
    <w:p w14:paraId="37EE6E5B" w14:textId="382914A0" w:rsidR="00767D61" w:rsidRDefault="00767D61" w:rsidP="00D3416D">
      <w:pPr>
        <w:pStyle w:val="PargrafodaLista"/>
        <w:numPr>
          <w:ilvl w:val="0"/>
          <w:numId w:val="3"/>
        </w:numPr>
        <w:spacing w:after="240"/>
        <w:jc w:val="both"/>
        <w:rPr>
          <w:rFonts w:ascii="Arial" w:hAnsi="Arial" w:cs="Arial"/>
          <w:szCs w:val="24"/>
        </w:rPr>
      </w:pPr>
      <w:r w:rsidRPr="00D3416D">
        <w:rPr>
          <w:rFonts w:ascii="Arial" w:hAnsi="Arial" w:cs="Arial"/>
          <w:szCs w:val="24"/>
        </w:rPr>
        <w:t>Versão Mobile (Escopo Futuro)</w:t>
      </w:r>
      <w:r w:rsidR="00D3416D">
        <w:rPr>
          <w:rFonts w:ascii="Arial" w:hAnsi="Arial" w:cs="Arial"/>
          <w:szCs w:val="24"/>
        </w:rPr>
        <w:t>.</w:t>
      </w:r>
    </w:p>
    <w:p w14:paraId="1B08FD4B" w14:textId="32350FA9" w:rsidR="00D526B6" w:rsidRDefault="00747E85" w:rsidP="00D3416D">
      <w:pPr>
        <w:pStyle w:val="PargrafodaLista"/>
        <w:numPr>
          <w:ilvl w:val="0"/>
          <w:numId w:val="3"/>
        </w:numPr>
        <w:spacing w:after="2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Redefinição do Layout e identidade visual do Produto.</w:t>
      </w:r>
    </w:p>
    <w:p w14:paraId="38A6A5DB" w14:textId="708D5AFA" w:rsidR="004F7AE6" w:rsidRDefault="004F7AE6" w:rsidP="00D3416D">
      <w:pPr>
        <w:pStyle w:val="PargrafodaLista"/>
        <w:numPr>
          <w:ilvl w:val="0"/>
          <w:numId w:val="3"/>
        </w:numPr>
        <w:spacing w:after="2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Construção da camada de </w:t>
      </w:r>
      <w:r w:rsidR="00D37180">
        <w:rPr>
          <w:rFonts w:ascii="Arial" w:hAnsi="Arial" w:cs="Arial"/>
          <w:szCs w:val="24"/>
        </w:rPr>
        <w:t>acesso as API, Segurança e controles de sessão e permissão de usuários;</w:t>
      </w:r>
    </w:p>
    <w:p w14:paraId="7175D989" w14:textId="77777777" w:rsidR="00614A56" w:rsidRPr="00141C1A" w:rsidRDefault="00614A56" w:rsidP="00141C1A">
      <w:pPr>
        <w:spacing w:after="240"/>
        <w:ind w:left="360"/>
        <w:rPr>
          <w:rFonts w:cs="Arial"/>
          <w:szCs w:val="24"/>
        </w:rPr>
      </w:pPr>
    </w:p>
    <w:p w14:paraId="481C69E6" w14:textId="58D98DF5" w:rsidR="0099148A" w:rsidRPr="00965563" w:rsidRDefault="00E4356E" w:rsidP="0099148A">
      <w:pPr>
        <w:pStyle w:val="Ttulo1"/>
        <w:rPr>
          <w:rFonts w:ascii="Arial" w:hAnsi="Arial"/>
        </w:rPr>
      </w:pPr>
      <w:bookmarkStart w:id="19" w:name="_Toc27399724"/>
      <w:r>
        <w:rPr>
          <w:rFonts w:ascii="Arial" w:hAnsi="Arial"/>
        </w:rPr>
        <w:t xml:space="preserve">Informações </w:t>
      </w:r>
      <w:r w:rsidR="00736FFB">
        <w:rPr>
          <w:rFonts w:ascii="Arial" w:hAnsi="Arial"/>
        </w:rPr>
        <w:t>necessárias</w:t>
      </w:r>
      <w:bookmarkEnd w:id="19"/>
    </w:p>
    <w:p w14:paraId="0D53CD70" w14:textId="170A621F" w:rsidR="00986880" w:rsidRPr="00D3416D" w:rsidRDefault="00614A56" w:rsidP="00D3416D">
      <w:pPr>
        <w:pStyle w:val="PargrafodaLista"/>
        <w:numPr>
          <w:ilvl w:val="0"/>
          <w:numId w:val="3"/>
        </w:numPr>
        <w:spacing w:after="2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Definições das regras de validação de dados de interface;</w:t>
      </w:r>
    </w:p>
    <w:p w14:paraId="1A74DF40" w14:textId="64EF366E" w:rsidR="00717EBD" w:rsidRPr="00C047C1" w:rsidRDefault="00204EE0" w:rsidP="00C047C1">
      <w:pPr>
        <w:pStyle w:val="PargrafodaLista"/>
        <w:numPr>
          <w:ilvl w:val="0"/>
          <w:numId w:val="3"/>
        </w:numPr>
        <w:spacing w:after="240"/>
        <w:jc w:val="both"/>
        <w:rPr>
          <w:rFonts w:ascii="Arial" w:hAnsi="Arial" w:cs="Arial"/>
          <w:szCs w:val="24"/>
        </w:rPr>
      </w:pPr>
      <w:r w:rsidRPr="00D3416D">
        <w:rPr>
          <w:rFonts w:ascii="Arial" w:hAnsi="Arial" w:cs="Arial"/>
          <w:szCs w:val="24"/>
        </w:rPr>
        <w:t xml:space="preserve">Massa de dados para </w:t>
      </w:r>
      <w:r w:rsidR="0011150F">
        <w:rPr>
          <w:rFonts w:ascii="Arial" w:hAnsi="Arial" w:cs="Arial"/>
          <w:szCs w:val="24"/>
        </w:rPr>
        <w:t xml:space="preserve">criação das </w:t>
      </w:r>
      <w:r w:rsidR="0011150F" w:rsidRPr="00C047C1">
        <w:rPr>
          <w:rFonts w:ascii="Arial" w:hAnsi="Arial" w:cs="Arial"/>
          <w:i/>
          <w:iCs/>
          <w:szCs w:val="24"/>
          <w:u w:val="single"/>
        </w:rPr>
        <w:t xml:space="preserve">estruturas </w:t>
      </w:r>
      <w:r w:rsidR="00C047C1" w:rsidRPr="00C047C1">
        <w:rPr>
          <w:rFonts w:ascii="Arial" w:hAnsi="Arial" w:cs="Arial"/>
          <w:i/>
          <w:iCs/>
          <w:szCs w:val="24"/>
          <w:u w:val="single"/>
        </w:rPr>
        <w:t>“</w:t>
      </w:r>
      <w:proofErr w:type="spellStart"/>
      <w:r w:rsidR="0011150F" w:rsidRPr="00C047C1">
        <w:rPr>
          <w:rFonts w:ascii="Arial" w:hAnsi="Arial" w:cs="Arial"/>
          <w:i/>
          <w:iCs/>
          <w:szCs w:val="24"/>
          <w:u w:val="single"/>
        </w:rPr>
        <w:t>mokadas</w:t>
      </w:r>
      <w:proofErr w:type="spellEnd"/>
      <w:r w:rsidR="00C047C1" w:rsidRPr="00C047C1">
        <w:rPr>
          <w:rFonts w:ascii="Arial" w:hAnsi="Arial" w:cs="Arial"/>
          <w:i/>
          <w:iCs/>
          <w:szCs w:val="24"/>
          <w:u w:val="single"/>
        </w:rPr>
        <w:t>”</w:t>
      </w:r>
      <w:r w:rsidR="0011150F">
        <w:rPr>
          <w:rFonts w:ascii="Arial" w:hAnsi="Arial" w:cs="Arial"/>
          <w:szCs w:val="24"/>
        </w:rPr>
        <w:t xml:space="preserve"> </w:t>
      </w:r>
      <w:r w:rsidR="00C047C1">
        <w:rPr>
          <w:rFonts w:ascii="Arial" w:hAnsi="Arial" w:cs="Arial"/>
          <w:szCs w:val="24"/>
        </w:rPr>
        <w:t xml:space="preserve">, </w:t>
      </w:r>
      <w:r w:rsidRPr="00D3416D">
        <w:rPr>
          <w:rFonts w:ascii="Arial" w:hAnsi="Arial" w:cs="Arial"/>
          <w:szCs w:val="24"/>
        </w:rPr>
        <w:t xml:space="preserve">testes e validação </w:t>
      </w:r>
      <w:r w:rsidR="00E628FC">
        <w:rPr>
          <w:rFonts w:ascii="Arial" w:hAnsi="Arial" w:cs="Arial"/>
          <w:szCs w:val="24"/>
        </w:rPr>
        <w:t>do sistema;</w:t>
      </w:r>
    </w:p>
    <w:p w14:paraId="5672568C" w14:textId="77777777" w:rsidR="009A4EE5" w:rsidRDefault="009A4EE5" w:rsidP="00235513">
      <w:pPr>
        <w:spacing w:before="0" w:after="0"/>
        <w:jc w:val="left"/>
        <w:rPr>
          <w:rFonts w:cs="Arial"/>
          <w:szCs w:val="24"/>
        </w:rPr>
      </w:pPr>
    </w:p>
    <w:p w14:paraId="44EE9657" w14:textId="77777777" w:rsidR="009446BE" w:rsidRPr="008B4024" w:rsidRDefault="009446BE" w:rsidP="007901C0">
      <w:pPr>
        <w:pStyle w:val="Ttulo1"/>
        <w:rPr>
          <w:rFonts w:ascii="Arial" w:hAnsi="Arial"/>
        </w:rPr>
      </w:pPr>
      <w:bookmarkStart w:id="20" w:name="_Toc27399725"/>
      <w:r w:rsidRPr="008B4024">
        <w:rPr>
          <w:rFonts w:ascii="Arial" w:hAnsi="Arial"/>
        </w:rPr>
        <w:t>Aprovação do Documento</w:t>
      </w:r>
      <w:bookmarkEnd w:id="20"/>
    </w:p>
    <w:tbl>
      <w:tblPr>
        <w:tblStyle w:val="Tabelacomgrade"/>
        <w:tblW w:w="94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5"/>
      </w:tblGrid>
      <w:tr w:rsidR="00CF33E9" w:rsidRPr="00BF60ED" w14:paraId="5790B5E6" w14:textId="77777777" w:rsidTr="00BF60ED">
        <w:trPr>
          <w:trHeight w:val="1195"/>
          <w:jc w:val="center"/>
        </w:trPr>
        <w:tc>
          <w:tcPr>
            <w:tcW w:w="4715" w:type="dxa"/>
          </w:tcPr>
          <w:p w14:paraId="100A4E6A" w14:textId="77777777" w:rsidR="00CF33E9" w:rsidRPr="00BF60ED" w:rsidRDefault="00CF33E9" w:rsidP="00E57378">
            <w:pPr>
              <w:jc w:val="center"/>
              <w:rPr>
                <w:rFonts w:cs="Arial"/>
              </w:rPr>
            </w:pPr>
            <w:r w:rsidRPr="00BF60ED">
              <w:rPr>
                <w:rFonts w:cs="Arial"/>
              </w:rPr>
              <w:t>Data: ___/___/_____</w:t>
            </w:r>
          </w:p>
          <w:p w14:paraId="766F04EF" w14:textId="77777777" w:rsidR="00CF33E9" w:rsidRPr="00BF60ED" w:rsidRDefault="00CF33E9" w:rsidP="00CF33E9">
            <w:pPr>
              <w:spacing w:before="0" w:after="0"/>
              <w:jc w:val="center"/>
              <w:rPr>
                <w:rFonts w:cs="Arial"/>
              </w:rPr>
            </w:pPr>
          </w:p>
          <w:p w14:paraId="1C1D2928" w14:textId="77777777" w:rsidR="00CF33E9" w:rsidRPr="00BF60ED" w:rsidRDefault="00CF33E9" w:rsidP="00CF33E9">
            <w:pPr>
              <w:spacing w:before="0" w:after="0"/>
              <w:jc w:val="center"/>
              <w:rPr>
                <w:rFonts w:cs="Arial"/>
              </w:rPr>
            </w:pPr>
            <w:r w:rsidRPr="00BF60ED">
              <w:rPr>
                <w:rFonts w:cs="Arial"/>
              </w:rPr>
              <w:t xml:space="preserve">_____________________ </w:t>
            </w:r>
          </w:p>
          <w:p w14:paraId="25C09F67" w14:textId="77777777" w:rsidR="00CF33E9" w:rsidRPr="00BF60ED" w:rsidRDefault="00560B97" w:rsidP="00CF33E9">
            <w:pPr>
              <w:spacing w:before="0" w:after="0"/>
              <w:jc w:val="center"/>
              <w:rPr>
                <w:rFonts w:cs="Arial"/>
              </w:rPr>
            </w:pPr>
            <w:r w:rsidRPr="00BF60ED">
              <w:rPr>
                <w:rFonts w:cs="Arial"/>
              </w:rPr>
              <w:t>Nome</w:t>
            </w:r>
          </w:p>
          <w:p w14:paraId="1CD3EB33" w14:textId="3F5D32BB" w:rsidR="009A002E" w:rsidRPr="00BF60ED" w:rsidRDefault="009A002E" w:rsidP="00CF33E9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4715" w:type="dxa"/>
          </w:tcPr>
          <w:p w14:paraId="08F2D55A" w14:textId="77777777" w:rsidR="00CF33E9" w:rsidRPr="00BF60ED" w:rsidRDefault="00CF33E9" w:rsidP="00F01A75">
            <w:pPr>
              <w:jc w:val="center"/>
              <w:rPr>
                <w:rFonts w:cs="Arial"/>
              </w:rPr>
            </w:pPr>
            <w:r w:rsidRPr="00BF60ED">
              <w:rPr>
                <w:rFonts w:cs="Arial"/>
              </w:rPr>
              <w:t>Data: ___/___/_____</w:t>
            </w:r>
          </w:p>
          <w:p w14:paraId="66EF9EA8" w14:textId="77777777" w:rsidR="00CF33E9" w:rsidRPr="00BF60ED" w:rsidRDefault="00CF33E9" w:rsidP="00F01A75">
            <w:pPr>
              <w:spacing w:before="0" w:after="0"/>
              <w:jc w:val="center"/>
              <w:rPr>
                <w:rFonts w:cs="Arial"/>
              </w:rPr>
            </w:pPr>
          </w:p>
          <w:p w14:paraId="11A67F61" w14:textId="77777777" w:rsidR="00CF33E9" w:rsidRPr="00BF60ED" w:rsidRDefault="00CF33E9" w:rsidP="00F01A75">
            <w:pPr>
              <w:spacing w:before="0" w:after="0"/>
              <w:jc w:val="center"/>
              <w:rPr>
                <w:rFonts w:cs="Arial"/>
              </w:rPr>
            </w:pPr>
            <w:r w:rsidRPr="00BF60ED">
              <w:rPr>
                <w:rFonts w:cs="Arial"/>
              </w:rPr>
              <w:t xml:space="preserve">_____________________ </w:t>
            </w:r>
          </w:p>
          <w:p w14:paraId="3B7178BE" w14:textId="77777777" w:rsidR="00560B97" w:rsidRPr="00BF60ED" w:rsidRDefault="00560B97" w:rsidP="00F01A75">
            <w:pPr>
              <w:spacing w:before="0" w:after="0"/>
              <w:jc w:val="center"/>
              <w:rPr>
                <w:rFonts w:cs="Arial"/>
                <w:sz w:val="20"/>
              </w:rPr>
            </w:pPr>
            <w:r w:rsidRPr="00BF60ED">
              <w:rPr>
                <w:rFonts w:cs="Arial"/>
                <w:sz w:val="20"/>
              </w:rPr>
              <w:t>Nome</w:t>
            </w:r>
          </w:p>
          <w:p w14:paraId="11E9F60B" w14:textId="1FCB0C8F" w:rsidR="009A002E" w:rsidRPr="00BF60ED" w:rsidRDefault="009A002E" w:rsidP="00F01A75">
            <w:pPr>
              <w:spacing w:before="0" w:after="0"/>
              <w:jc w:val="center"/>
              <w:rPr>
                <w:rFonts w:cs="Arial"/>
              </w:rPr>
            </w:pPr>
          </w:p>
        </w:tc>
      </w:tr>
    </w:tbl>
    <w:p w14:paraId="659F1158" w14:textId="77777777" w:rsidR="009446BE" w:rsidRPr="008B4024" w:rsidRDefault="009446BE" w:rsidP="00BF60ED">
      <w:pPr>
        <w:tabs>
          <w:tab w:val="left" w:pos="3953"/>
        </w:tabs>
        <w:rPr>
          <w:rFonts w:cs="Arial"/>
          <w:sz w:val="20"/>
        </w:rPr>
      </w:pPr>
    </w:p>
    <w:sectPr w:rsidR="009446BE" w:rsidRPr="008B4024" w:rsidSect="000021A2">
      <w:headerReference w:type="even" r:id="rId16"/>
      <w:type w:val="continuous"/>
      <w:pgSz w:w="11907" w:h="16840" w:code="9"/>
      <w:pgMar w:top="1985" w:right="1275" w:bottom="1134" w:left="1418" w:header="737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16C2A" w14:textId="77777777" w:rsidR="00D73EA8" w:rsidRDefault="00D73EA8">
      <w:r>
        <w:separator/>
      </w:r>
    </w:p>
    <w:p w14:paraId="681F3A35" w14:textId="77777777" w:rsidR="00D73EA8" w:rsidRDefault="00D73EA8"/>
  </w:endnote>
  <w:endnote w:type="continuationSeparator" w:id="0">
    <w:p w14:paraId="1F0D9140" w14:textId="77777777" w:rsidR="00D73EA8" w:rsidRDefault="00D73EA8">
      <w:r>
        <w:continuationSeparator/>
      </w:r>
    </w:p>
    <w:p w14:paraId="668A0FDA" w14:textId="77777777" w:rsidR="00D73EA8" w:rsidRDefault="00D73E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B3FA8" w14:textId="77777777" w:rsidR="00732F12" w:rsidRDefault="00732F12" w:rsidP="002902C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605"/>
      <w:gridCol w:w="4606"/>
    </w:tblGrid>
    <w:tr w:rsidR="00732F12" w:rsidRPr="003D59E6" w14:paraId="5ECAD836" w14:textId="77777777">
      <w:tc>
        <w:tcPr>
          <w:tcW w:w="4605" w:type="dxa"/>
          <w:vAlign w:val="center"/>
        </w:tcPr>
        <w:p w14:paraId="2FA5CA2D" w14:textId="77777777" w:rsidR="00732F12" w:rsidRPr="003D59E6" w:rsidRDefault="00732F12" w:rsidP="00F10031">
          <w:pPr>
            <w:pStyle w:val="Rodap"/>
            <w:jc w:val="left"/>
            <w:rPr>
              <w:rFonts w:ascii="Verdana" w:hAnsi="Verdana" w:cs="Arial"/>
              <w:color w:val="FF0000"/>
            </w:rPr>
          </w:pPr>
        </w:p>
      </w:tc>
      <w:tc>
        <w:tcPr>
          <w:tcW w:w="4606" w:type="dxa"/>
        </w:tcPr>
        <w:p w14:paraId="0649F864" w14:textId="77777777" w:rsidR="00732F12" w:rsidRPr="0017543C" w:rsidRDefault="00732F12" w:rsidP="0057652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>
            <w:rPr>
              <w:rStyle w:val="Nmerodepgina"/>
              <w:rFonts w:ascii="Verdana" w:hAnsi="Verdana" w:cs="Arial"/>
              <w:b/>
              <w:noProof/>
            </w:rPr>
            <w:t>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26D57F30" w14:textId="77777777" w:rsidR="00732F12" w:rsidRPr="0057652B" w:rsidRDefault="00732F12" w:rsidP="009451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C990F" w14:textId="77777777" w:rsidR="00D73EA8" w:rsidRDefault="00D73EA8">
      <w:r>
        <w:separator/>
      </w:r>
    </w:p>
    <w:p w14:paraId="1A48D21B" w14:textId="77777777" w:rsidR="00D73EA8" w:rsidRDefault="00D73EA8"/>
  </w:footnote>
  <w:footnote w:type="continuationSeparator" w:id="0">
    <w:p w14:paraId="04449E96" w14:textId="77777777" w:rsidR="00D73EA8" w:rsidRDefault="00D73EA8">
      <w:r>
        <w:continuationSeparator/>
      </w:r>
    </w:p>
    <w:p w14:paraId="57849DDB" w14:textId="77777777" w:rsidR="00D73EA8" w:rsidRDefault="00D73E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72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2439"/>
      <w:gridCol w:w="4678"/>
      <w:gridCol w:w="1955"/>
    </w:tblGrid>
    <w:tr w:rsidR="00245D38" w:rsidRPr="004A2AAB" w14:paraId="5FE9C761" w14:textId="77777777" w:rsidTr="0028408C">
      <w:trPr>
        <w:trHeight w:val="534"/>
      </w:trPr>
      <w:tc>
        <w:tcPr>
          <w:tcW w:w="2439" w:type="dxa"/>
          <w:vAlign w:val="center"/>
        </w:tcPr>
        <w:p w14:paraId="02A0F658" w14:textId="77777777" w:rsidR="00732F12" w:rsidRPr="0017543C" w:rsidRDefault="00B936A5" w:rsidP="00DE5245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  <w:color w:val="808080"/>
            </w:rPr>
            <w:object w:dxaOrig="1440" w:dyaOrig="1440" w14:anchorId="52853C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.6pt;margin-top:-3pt;width:108.45pt;height:24.65pt;z-index:251658240">
                <v:imagedata r:id="rId1" o:title=""/>
              </v:shape>
              <o:OLEObject Type="Embed" ProgID="PBrush" ShapeID="_x0000_s2049" DrawAspect="Content" ObjectID="_1639977504" r:id="rId2"/>
            </w:object>
          </w:r>
        </w:p>
      </w:tc>
      <w:tc>
        <w:tcPr>
          <w:tcW w:w="4678" w:type="dxa"/>
          <w:vAlign w:val="center"/>
        </w:tcPr>
        <w:p w14:paraId="74174BEE" w14:textId="797E9518" w:rsidR="00732F12" w:rsidRPr="00913086" w:rsidRDefault="003C6206" w:rsidP="00EF656C">
          <w:pPr>
            <w:pStyle w:val="Cabealho"/>
            <w:rPr>
              <w:rFonts w:ascii="Verdana" w:hAnsi="Verdana" w:cs="Arial"/>
              <w:color w:val="808080"/>
              <w:sz w:val="36"/>
              <w:szCs w:val="36"/>
            </w:rPr>
          </w:pPr>
          <w:r>
            <w:rPr>
              <w:rFonts w:ascii="Verdana" w:hAnsi="Verdana" w:cs="Arial"/>
              <w:color w:val="808080"/>
              <w:sz w:val="36"/>
              <w:szCs w:val="36"/>
            </w:rPr>
            <w:t xml:space="preserve"> Visão geral do </w:t>
          </w:r>
          <w:r w:rsidR="0028408C">
            <w:rPr>
              <w:rFonts w:ascii="Verdana" w:hAnsi="Verdana" w:cs="Arial"/>
              <w:color w:val="808080"/>
              <w:sz w:val="36"/>
              <w:szCs w:val="36"/>
            </w:rPr>
            <w:t>Sistema</w:t>
          </w:r>
        </w:p>
      </w:tc>
      <w:tc>
        <w:tcPr>
          <w:tcW w:w="1955" w:type="dxa"/>
          <w:vAlign w:val="center"/>
        </w:tcPr>
        <w:p w14:paraId="03F81928" w14:textId="3498D9BA" w:rsidR="00732F12" w:rsidRPr="004A2AAB" w:rsidRDefault="00732F12" w:rsidP="00245D38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</w:p>
      </w:tc>
    </w:tr>
  </w:tbl>
  <w:p w14:paraId="2692C8C1" w14:textId="77777777" w:rsidR="00732F12" w:rsidRDefault="00732F12" w:rsidP="00DC09BC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EAF08" w14:textId="77777777" w:rsidR="00732F12" w:rsidRDefault="00732F12" w:rsidP="007D770B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1733B" w14:textId="77777777" w:rsidR="00732F12" w:rsidRDefault="00732F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86D36C"/>
    <w:multiLevelType w:val="multilevel"/>
    <w:tmpl w:val="00000001"/>
    <w:name w:val="HTML-List25613164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7A96DA9"/>
    <w:multiLevelType w:val="hybridMultilevel"/>
    <w:tmpl w:val="6A70C20E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 w15:restartNumberingAfterBreak="0">
    <w:nsid w:val="41C30750"/>
    <w:multiLevelType w:val="multilevel"/>
    <w:tmpl w:val="9650E4C6"/>
    <w:lvl w:ilvl="0">
      <w:start w:val="1"/>
      <w:numFmt w:val="bullet"/>
      <w:pStyle w:val="EstiloMSPrfNormalNegritondigoCentralizado3"/>
      <w:lvlText w:val="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</w:rPr>
    </w:lvl>
    <w:lvl w:ilvl="1">
      <w:start w:val="1"/>
      <w:numFmt w:val="bullet"/>
      <w:lvlText w:val="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800000"/>
      </w:rPr>
    </w:lvl>
    <w:lvl w:ilvl="2">
      <w:start w:val="1"/>
      <w:numFmt w:val="bullet"/>
      <w:lvlText w:val="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800000"/>
      </w:rPr>
    </w:lvl>
    <w:lvl w:ilvl="3">
      <w:start w:val="1"/>
      <w:numFmt w:val="bullet"/>
      <w:lvlText w:val="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81BA5"/>
    <w:multiLevelType w:val="hybridMultilevel"/>
    <w:tmpl w:val="FA24BDDC"/>
    <w:lvl w:ilvl="0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 w15:restartNumberingAfterBreak="0">
    <w:nsid w:val="5148108C"/>
    <w:multiLevelType w:val="multilevel"/>
    <w:tmpl w:val="34B8FC5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bullet"/>
      <w:pStyle w:val="Ttulo2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hint="default"/>
        <w:b/>
        <w:i w:val="0"/>
        <w:sz w:val="22"/>
        <w:szCs w:val="22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1" w15:restartNumberingAfterBreak="0">
    <w:nsid w:val="54FA45CF"/>
    <w:multiLevelType w:val="hybridMultilevel"/>
    <w:tmpl w:val="6B32E10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E17"/>
    <w:multiLevelType w:val="hybridMultilevel"/>
    <w:tmpl w:val="11984F2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6000B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DC64359"/>
    <w:multiLevelType w:val="hybridMultilevel"/>
    <w:tmpl w:val="E8DE2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65F07545"/>
    <w:multiLevelType w:val="hybridMultilevel"/>
    <w:tmpl w:val="46549314"/>
    <w:lvl w:ilvl="0" w:tplc="0416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6" w15:restartNumberingAfterBreak="0">
    <w:nsid w:val="6867040B"/>
    <w:multiLevelType w:val="hybridMultilevel"/>
    <w:tmpl w:val="12CA3C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1"/>
  </w:num>
  <w:num w:numId="5">
    <w:abstractNumId w:val="16"/>
  </w:num>
  <w:num w:numId="6">
    <w:abstractNumId w:val="4"/>
  </w:num>
  <w:num w:numId="7">
    <w:abstractNumId w:val="7"/>
  </w:num>
  <w:num w:numId="8">
    <w:abstractNumId w:val="12"/>
  </w:num>
  <w:num w:numId="9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C5"/>
    <w:rsid w:val="000001F9"/>
    <w:rsid w:val="00000A40"/>
    <w:rsid w:val="00000CCE"/>
    <w:rsid w:val="0000139F"/>
    <w:rsid w:val="000021A2"/>
    <w:rsid w:val="00002309"/>
    <w:rsid w:val="00002BB5"/>
    <w:rsid w:val="00002EF4"/>
    <w:rsid w:val="00003547"/>
    <w:rsid w:val="000035AC"/>
    <w:rsid w:val="00003DD5"/>
    <w:rsid w:val="00004393"/>
    <w:rsid w:val="0000500C"/>
    <w:rsid w:val="0000556C"/>
    <w:rsid w:val="00005B15"/>
    <w:rsid w:val="00005C64"/>
    <w:rsid w:val="000061D5"/>
    <w:rsid w:val="000067D9"/>
    <w:rsid w:val="00006D8C"/>
    <w:rsid w:val="00007747"/>
    <w:rsid w:val="00010298"/>
    <w:rsid w:val="0001107F"/>
    <w:rsid w:val="00011CC2"/>
    <w:rsid w:val="00012731"/>
    <w:rsid w:val="000153E6"/>
    <w:rsid w:val="000156B1"/>
    <w:rsid w:val="00016689"/>
    <w:rsid w:val="00017D18"/>
    <w:rsid w:val="00017FD9"/>
    <w:rsid w:val="00020158"/>
    <w:rsid w:val="00022853"/>
    <w:rsid w:val="000229D5"/>
    <w:rsid w:val="0002362D"/>
    <w:rsid w:val="00023A9C"/>
    <w:rsid w:val="0002416C"/>
    <w:rsid w:val="0002459F"/>
    <w:rsid w:val="00030588"/>
    <w:rsid w:val="00031BE6"/>
    <w:rsid w:val="00031CE3"/>
    <w:rsid w:val="0003338C"/>
    <w:rsid w:val="00033C48"/>
    <w:rsid w:val="00033F1C"/>
    <w:rsid w:val="00034346"/>
    <w:rsid w:val="00035CCA"/>
    <w:rsid w:val="00035F6B"/>
    <w:rsid w:val="00036436"/>
    <w:rsid w:val="000369D6"/>
    <w:rsid w:val="00040D08"/>
    <w:rsid w:val="000417BA"/>
    <w:rsid w:val="00041C4C"/>
    <w:rsid w:val="00041CC3"/>
    <w:rsid w:val="00042135"/>
    <w:rsid w:val="0004334E"/>
    <w:rsid w:val="0004427D"/>
    <w:rsid w:val="0004449A"/>
    <w:rsid w:val="000451AB"/>
    <w:rsid w:val="00045A09"/>
    <w:rsid w:val="00046D73"/>
    <w:rsid w:val="0005061B"/>
    <w:rsid w:val="0005113C"/>
    <w:rsid w:val="00051E37"/>
    <w:rsid w:val="00054746"/>
    <w:rsid w:val="000547A0"/>
    <w:rsid w:val="00054ABB"/>
    <w:rsid w:val="00054CE1"/>
    <w:rsid w:val="000555D5"/>
    <w:rsid w:val="00055F60"/>
    <w:rsid w:val="000565E8"/>
    <w:rsid w:val="000577DF"/>
    <w:rsid w:val="00060E6D"/>
    <w:rsid w:val="0006228F"/>
    <w:rsid w:val="00062FDB"/>
    <w:rsid w:val="00063777"/>
    <w:rsid w:val="0006480A"/>
    <w:rsid w:val="0006491E"/>
    <w:rsid w:val="00067096"/>
    <w:rsid w:val="000703CB"/>
    <w:rsid w:val="00070857"/>
    <w:rsid w:val="000709F7"/>
    <w:rsid w:val="00071097"/>
    <w:rsid w:val="0007158D"/>
    <w:rsid w:val="00071B2F"/>
    <w:rsid w:val="00071D1D"/>
    <w:rsid w:val="000720CE"/>
    <w:rsid w:val="00073251"/>
    <w:rsid w:val="00073F80"/>
    <w:rsid w:val="00074708"/>
    <w:rsid w:val="00075462"/>
    <w:rsid w:val="00075B74"/>
    <w:rsid w:val="000766D4"/>
    <w:rsid w:val="00076CCA"/>
    <w:rsid w:val="00077CEC"/>
    <w:rsid w:val="0008045A"/>
    <w:rsid w:val="000818FE"/>
    <w:rsid w:val="00082B19"/>
    <w:rsid w:val="00082EF2"/>
    <w:rsid w:val="00083C20"/>
    <w:rsid w:val="00083D05"/>
    <w:rsid w:val="00084E9E"/>
    <w:rsid w:val="000853D5"/>
    <w:rsid w:val="000854F7"/>
    <w:rsid w:val="00085CDE"/>
    <w:rsid w:val="00085F8F"/>
    <w:rsid w:val="000873F4"/>
    <w:rsid w:val="000900B6"/>
    <w:rsid w:val="00091012"/>
    <w:rsid w:val="00091BA4"/>
    <w:rsid w:val="000920D5"/>
    <w:rsid w:val="00093B04"/>
    <w:rsid w:val="0009447B"/>
    <w:rsid w:val="00094EB5"/>
    <w:rsid w:val="00095B58"/>
    <w:rsid w:val="0009608C"/>
    <w:rsid w:val="000966DB"/>
    <w:rsid w:val="000978DF"/>
    <w:rsid w:val="00097BD8"/>
    <w:rsid w:val="00097D8F"/>
    <w:rsid w:val="000A010A"/>
    <w:rsid w:val="000A056D"/>
    <w:rsid w:val="000A2690"/>
    <w:rsid w:val="000A3007"/>
    <w:rsid w:val="000A33C6"/>
    <w:rsid w:val="000A445F"/>
    <w:rsid w:val="000A46CB"/>
    <w:rsid w:val="000A566B"/>
    <w:rsid w:val="000A6693"/>
    <w:rsid w:val="000A698B"/>
    <w:rsid w:val="000A6EF5"/>
    <w:rsid w:val="000B1225"/>
    <w:rsid w:val="000B3222"/>
    <w:rsid w:val="000B400A"/>
    <w:rsid w:val="000B6E04"/>
    <w:rsid w:val="000B7258"/>
    <w:rsid w:val="000B7537"/>
    <w:rsid w:val="000C0979"/>
    <w:rsid w:val="000C0DED"/>
    <w:rsid w:val="000C2837"/>
    <w:rsid w:val="000C3D11"/>
    <w:rsid w:val="000C5514"/>
    <w:rsid w:val="000C6878"/>
    <w:rsid w:val="000D01C6"/>
    <w:rsid w:val="000D1C8A"/>
    <w:rsid w:val="000D3CE5"/>
    <w:rsid w:val="000D40A3"/>
    <w:rsid w:val="000D4BD2"/>
    <w:rsid w:val="000D51A5"/>
    <w:rsid w:val="000D5F38"/>
    <w:rsid w:val="000D601B"/>
    <w:rsid w:val="000D6856"/>
    <w:rsid w:val="000D6967"/>
    <w:rsid w:val="000E1780"/>
    <w:rsid w:val="000E305D"/>
    <w:rsid w:val="000E34FC"/>
    <w:rsid w:val="000E3DD1"/>
    <w:rsid w:val="000E4C6C"/>
    <w:rsid w:val="000E4DF4"/>
    <w:rsid w:val="000E63ED"/>
    <w:rsid w:val="000E6CF7"/>
    <w:rsid w:val="000E7513"/>
    <w:rsid w:val="000E7DD9"/>
    <w:rsid w:val="000F011C"/>
    <w:rsid w:val="000F1522"/>
    <w:rsid w:val="000F2429"/>
    <w:rsid w:val="000F2A92"/>
    <w:rsid w:val="000F65A1"/>
    <w:rsid w:val="000F6ED2"/>
    <w:rsid w:val="000F7D00"/>
    <w:rsid w:val="00100DD7"/>
    <w:rsid w:val="001011EB"/>
    <w:rsid w:val="00101956"/>
    <w:rsid w:val="00102629"/>
    <w:rsid w:val="001026F6"/>
    <w:rsid w:val="00102D67"/>
    <w:rsid w:val="00102E51"/>
    <w:rsid w:val="0010301A"/>
    <w:rsid w:val="001030B6"/>
    <w:rsid w:val="00103845"/>
    <w:rsid w:val="00103A79"/>
    <w:rsid w:val="00104874"/>
    <w:rsid w:val="00105437"/>
    <w:rsid w:val="00105EC3"/>
    <w:rsid w:val="00105F57"/>
    <w:rsid w:val="0010626D"/>
    <w:rsid w:val="001068E4"/>
    <w:rsid w:val="00106BE3"/>
    <w:rsid w:val="00107768"/>
    <w:rsid w:val="00110AEC"/>
    <w:rsid w:val="00110E46"/>
    <w:rsid w:val="0011150F"/>
    <w:rsid w:val="00112B7B"/>
    <w:rsid w:val="001139A6"/>
    <w:rsid w:val="0011704D"/>
    <w:rsid w:val="0011737C"/>
    <w:rsid w:val="00117AEF"/>
    <w:rsid w:val="001205AA"/>
    <w:rsid w:val="00121607"/>
    <w:rsid w:val="001217A1"/>
    <w:rsid w:val="00121CB0"/>
    <w:rsid w:val="00121E15"/>
    <w:rsid w:val="00122E46"/>
    <w:rsid w:val="001231C0"/>
    <w:rsid w:val="0012329C"/>
    <w:rsid w:val="00124286"/>
    <w:rsid w:val="00124668"/>
    <w:rsid w:val="00124818"/>
    <w:rsid w:val="00125128"/>
    <w:rsid w:val="001253E8"/>
    <w:rsid w:val="00125B55"/>
    <w:rsid w:val="00126AB6"/>
    <w:rsid w:val="00126BA1"/>
    <w:rsid w:val="00126BCA"/>
    <w:rsid w:val="001277A2"/>
    <w:rsid w:val="00127B03"/>
    <w:rsid w:val="00132862"/>
    <w:rsid w:val="00132AB6"/>
    <w:rsid w:val="00132DE1"/>
    <w:rsid w:val="00133147"/>
    <w:rsid w:val="001355A9"/>
    <w:rsid w:val="001357EC"/>
    <w:rsid w:val="00136579"/>
    <w:rsid w:val="00140342"/>
    <w:rsid w:val="00140467"/>
    <w:rsid w:val="00141A66"/>
    <w:rsid w:val="00141C1A"/>
    <w:rsid w:val="00142206"/>
    <w:rsid w:val="001432C8"/>
    <w:rsid w:val="0014439E"/>
    <w:rsid w:val="001448AE"/>
    <w:rsid w:val="00145835"/>
    <w:rsid w:val="0014640F"/>
    <w:rsid w:val="00147499"/>
    <w:rsid w:val="001501B7"/>
    <w:rsid w:val="00150AE5"/>
    <w:rsid w:val="00150CF9"/>
    <w:rsid w:val="001513C5"/>
    <w:rsid w:val="00151D58"/>
    <w:rsid w:val="0015264B"/>
    <w:rsid w:val="00153230"/>
    <w:rsid w:val="001542C0"/>
    <w:rsid w:val="00155F4A"/>
    <w:rsid w:val="0015609C"/>
    <w:rsid w:val="00156779"/>
    <w:rsid w:val="00157174"/>
    <w:rsid w:val="00160C61"/>
    <w:rsid w:val="0016157E"/>
    <w:rsid w:val="00161D96"/>
    <w:rsid w:val="00162D0B"/>
    <w:rsid w:val="00163892"/>
    <w:rsid w:val="001639C9"/>
    <w:rsid w:val="0016492C"/>
    <w:rsid w:val="00165618"/>
    <w:rsid w:val="00165B1E"/>
    <w:rsid w:val="001677F0"/>
    <w:rsid w:val="001678DA"/>
    <w:rsid w:val="001704B1"/>
    <w:rsid w:val="00170A5E"/>
    <w:rsid w:val="00171A36"/>
    <w:rsid w:val="0017438F"/>
    <w:rsid w:val="0017543C"/>
    <w:rsid w:val="001754EA"/>
    <w:rsid w:val="001759E0"/>
    <w:rsid w:val="00175BDC"/>
    <w:rsid w:val="00176165"/>
    <w:rsid w:val="00177054"/>
    <w:rsid w:val="00181847"/>
    <w:rsid w:val="0018308F"/>
    <w:rsid w:val="001830EE"/>
    <w:rsid w:val="00184EFE"/>
    <w:rsid w:val="00185F36"/>
    <w:rsid w:val="00185F41"/>
    <w:rsid w:val="00186AB9"/>
    <w:rsid w:val="0018731E"/>
    <w:rsid w:val="00187CF5"/>
    <w:rsid w:val="00187EB7"/>
    <w:rsid w:val="001916D8"/>
    <w:rsid w:val="001927AA"/>
    <w:rsid w:val="00192B4F"/>
    <w:rsid w:val="00193220"/>
    <w:rsid w:val="00193990"/>
    <w:rsid w:val="001939AA"/>
    <w:rsid w:val="0019448C"/>
    <w:rsid w:val="00194ED6"/>
    <w:rsid w:val="00195E28"/>
    <w:rsid w:val="001965B3"/>
    <w:rsid w:val="00196974"/>
    <w:rsid w:val="001971F7"/>
    <w:rsid w:val="00197D55"/>
    <w:rsid w:val="001A1031"/>
    <w:rsid w:val="001A12BC"/>
    <w:rsid w:val="001A1607"/>
    <w:rsid w:val="001A26F6"/>
    <w:rsid w:val="001A30C6"/>
    <w:rsid w:val="001A56DD"/>
    <w:rsid w:val="001A66BB"/>
    <w:rsid w:val="001A6B34"/>
    <w:rsid w:val="001A6F7E"/>
    <w:rsid w:val="001A761B"/>
    <w:rsid w:val="001B0326"/>
    <w:rsid w:val="001B1139"/>
    <w:rsid w:val="001B11DB"/>
    <w:rsid w:val="001B1222"/>
    <w:rsid w:val="001B17A2"/>
    <w:rsid w:val="001B1BEB"/>
    <w:rsid w:val="001B488C"/>
    <w:rsid w:val="001B6A60"/>
    <w:rsid w:val="001B6BC1"/>
    <w:rsid w:val="001C036E"/>
    <w:rsid w:val="001C0621"/>
    <w:rsid w:val="001C09ED"/>
    <w:rsid w:val="001C0FCC"/>
    <w:rsid w:val="001C2A07"/>
    <w:rsid w:val="001C2C7F"/>
    <w:rsid w:val="001C304F"/>
    <w:rsid w:val="001C4017"/>
    <w:rsid w:val="001C589D"/>
    <w:rsid w:val="001C7C29"/>
    <w:rsid w:val="001D2C91"/>
    <w:rsid w:val="001D3103"/>
    <w:rsid w:val="001D334B"/>
    <w:rsid w:val="001D399A"/>
    <w:rsid w:val="001D406E"/>
    <w:rsid w:val="001D429F"/>
    <w:rsid w:val="001D4322"/>
    <w:rsid w:val="001D4C31"/>
    <w:rsid w:val="001D597B"/>
    <w:rsid w:val="001D701C"/>
    <w:rsid w:val="001D7773"/>
    <w:rsid w:val="001E150A"/>
    <w:rsid w:val="001E168D"/>
    <w:rsid w:val="001E2A66"/>
    <w:rsid w:val="001E32EB"/>
    <w:rsid w:val="001E3352"/>
    <w:rsid w:val="001E4238"/>
    <w:rsid w:val="001E49EF"/>
    <w:rsid w:val="001E5B72"/>
    <w:rsid w:val="001E5C54"/>
    <w:rsid w:val="001E5D80"/>
    <w:rsid w:val="001E5E8B"/>
    <w:rsid w:val="001E78F2"/>
    <w:rsid w:val="001F01CA"/>
    <w:rsid w:val="001F11B9"/>
    <w:rsid w:val="001F1B2D"/>
    <w:rsid w:val="001F1B8E"/>
    <w:rsid w:val="001F4C26"/>
    <w:rsid w:val="001F64ED"/>
    <w:rsid w:val="001F6687"/>
    <w:rsid w:val="001F6E92"/>
    <w:rsid w:val="001F7207"/>
    <w:rsid w:val="001F7428"/>
    <w:rsid w:val="0020141A"/>
    <w:rsid w:val="00204295"/>
    <w:rsid w:val="00204C12"/>
    <w:rsid w:val="00204EE0"/>
    <w:rsid w:val="002052B9"/>
    <w:rsid w:val="002054B5"/>
    <w:rsid w:val="0020556C"/>
    <w:rsid w:val="00205B0D"/>
    <w:rsid w:val="0020720F"/>
    <w:rsid w:val="00207B74"/>
    <w:rsid w:val="00210819"/>
    <w:rsid w:val="00210EBF"/>
    <w:rsid w:val="0021141D"/>
    <w:rsid w:val="00211A8E"/>
    <w:rsid w:val="002123FE"/>
    <w:rsid w:val="00212DB5"/>
    <w:rsid w:val="00216073"/>
    <w:rsid w:val="00216470"/>
    <w:rsid w:val="002165B6"/>
    <w:rsid w:val="002174AB"/>
    <w:rsid w:val="0022107E"/>
    <w:rsid w:val="00222051"/>
    <w:rsid w:val="0022284A"/>
    <w:rsid w:val="0022315A"/>
    <w:rsid w:val="00223B65"/>
    <w:rsid w:val="00223CF1"/>
    <w:rsid w:val="0022424F"/>
    <w:rsid w:val="002253E9"/>
    <w:rsid w:val="002256DF"/>
    <w:rsid w:val="0022579B"/>
    <w:rsid w:val="0022707F"/>
    <w:rsid w:val="002273FC"/>
    <w:rsid w:val="002274AB"/>
    <w:rsid w:val="00227849"/>
    <w:rsid w:val="002301EE"/>
    <w:rsid w:val="00230320"/>
    <w:rsid w:val="0023066A"/>
    <w:rsid w:val="0023074D"/>
    <w:rsid w:val="00231A1B"/>
    <w:rsid w:val="0023225C"/>
    <w:rsid w:val="002324DB"/>
    <w:rsid w:val="002333A5"/>
    <w:rsid w:val="0023348F"/>
    <w:rsid w:val="00233969"/>
    <w:rsid w:val="00234325"/>
    <w:rsid w:val="00234384"/>
    <w:rsid w:val="00234572"/>
    <w:rsid w:val="0023467D"/>
    <w:rsid w:val="00234FD5"/>
    <w:rsid w:val="00235513"/>
    <w:rsid w:val="0023778C"/>
    <w:rsid w:val="00237DAF"/>
    <w:rsid w:val="00241813"/>
    <w:rsid w:val="00241D5A"/>
    <w:rsid w:val="00242A10"/>
    <w:rsid w:val="00243AD1"/>
    <w:rsid w:val="00243D1A"/>
    <w:rsid w:val="00244614"/>
    <w:rsid w:val="00245679"/>
    <w:rsid w:val="00245D38"/>
    <w:rsid w:val="00250CBA"/>
    <w:rsid w:val="002531CF"/>
    <w:rsid w:val="002538BB"/>
    <w:rsid w:val="00253ADA"/>
    <w:rsid w:val="00254626"/>
    <w:rsid w:val="00254C22"/>
    <w:rsid w:val="00254D62"/>
    <w:rsid w:val="002551A3"/>
    <w:rsid w:val="0025523A"/>
    <w:rsid w:val="00255896"/>
    <w:rsid w:val="00256855"/>
    <w:rsid w:val="00257A44"/>
    <w:rsid w:val="00261ECA"/>
    <w:rsid w:val="002622F1"/>
    <w:rsid w:val="002627C0"/>
    <w:rsid w:val="00263FDD"/>
    <w:rsid w:val="002647DD"/>
    <w:rsid w:val="00264DC0"/>
    <w:rsid w:val="00265E1A"/>
    <w:rsid w:val="00265F47"/>
    <w:rsid w:val="002663F7"/>
    <w:rsid w:val="002672CC"/>
    <w:rsid w:val="00267546"/>
    <w:rsid w:val="00267998"/>
    <w:rsid w:val="00271E1D"/>
    <w:rsid w:val="00272777"/>
    <w:rsid w:val="00272B96"/>
    <w:rsid w:val="002745A6"/>
    <w:rsid w:val="0027463B"/>
    <w:rsid w:val="00276D97"/>
    <w:rsid w:val="00281FF9"/>
    <w:rsid w:val="00283A4E"/>
    <w:rsid w:val="00283AD6"/>
    <w:rsid w:val="0028408C"/>
    <w:rsid w:val="00285CAA"/>
    <w:rsid w:val="00285F3D"/>
    <w:rsid w:val="0028673B"/>
    <w:rsid w:val="00286A7F"/>
    <w:rsid w:val="00286AF7"/>
    <w:rsid w:val="002870ED"/>
    <w:rsid w:val="00290230"/>
    <w:rsid w:val="002902CA"/>
    <w:rsid w:val="00290E81"/>
    <w:rsid w:val="002922D8"/>
    <w:rsid w:val="00292E3A"/>
    <w:rsid w:val="00293152"/>
    <w:rsid w:val="00293C4A"/>
    <w:rsid w:val="0029404E"/>
    <w:rsid w:val="00294967"/>
    <w:rsid w:val="00297521"/>
    <w:rsid w:val="002978C6"/>
    <w:rsid w:val="002A3B32"/>
    <w:rsid w:val="002A4903"/>
    <w:rsid w:val="002A68A9"/>
    <w:rsid w:val="002A7B22"/>
    <w:rsid w:val="002B0934"/>
    <w:rsid w:val="002B178E"/>
    <w:rsid w:val="002B1906"/>
    <w:rsid w:val="002B240D"/>
    <w:rsid w:val="002B2D49"/>
    <w:rsid w:val="002B3630"/>
    <w:rsid w:val="002B373B"/>
    <w:rsid w:val="002B385B"/>
    <w:rsid w:val="002B5862"/>
    <w:rsid w:val="002B5983"/>
    <w:rsid w:val="002B5C1F"/>
    <w:rsid w:val="002C0B2A"/>
    <w:rsid w:val="002C11E5"/>
    <w:rsid w:val="002C1F18"/>
    <w:rsid w:val="002C201D"/>
    <w:rsid w:val="002C260D"/>
    <w:rsid w:val="002C2C09"/>
    <w:rsid w:val="002C5769"/>
    <w:rsid w:val="002C6E46"/>
    <w:rsid w:val="002C754B"/>
    <w:rsid w:val="002D0594"/>
    <w:rsid w:val="002D0B97"/>
    <w:rsid w:val="002D2C3E"/>
    <w:rsid w:val="002D2CB0"/>
    <w:rsid w:val="002D4312"/>
    <w:rsid w:val="002D4AE0"/>
    <w:rsid w:val="002D4EF5"/>
    <w:rsid w:val="002D5F21"/>
    <w:rsid w:val="002D6253"/>
    <w:rsid w:val="002D69D7"/>
    <w:rsid w:val="002D7323"/>
    <w:rsid w:val="002E03A5"/>
    <w:rsid w:val="002E0532"/>
    <w:rsid w:val="002E05C2"/>
    <w:rsid w:val="002E0A88"/>
    <w:rsid w:val="002E12F0"/>
    <w:rsid w:val="002E19D3"/>
    <w:rsid w:val="002E1BD4"/>
    <w:rsid w:val="002E2D25"/>
    <w:rsid w:val="002E5DD4"/>
    <w:rsid w:val="002E5E41"/>
    <w:rsid w:val="002E68CC"/>
    <w:rsid w:val="002E754E"/>
    <w:rsid w:val="002E7F9E"/>
    <w:rsid w:val="002F0001"/>
    <w:rsid w:val="002F00AB"/>
    <w:rsid w:val="002F0679"/>
    <w:rsid w:val="002F08F8"/>
    <w:rsid w:val="002F0B1D"/>
    <w:rsid w:val="002F27EA"/>
    <w:rsid w:val="002F2C86"/>
    <w:rsid w:val="002F54FA"/>
    <w:rsid w:val="002F550A"/>
    <w:rsid w:val="002F5966"/>
    <w:rsid w:val="002F5A7A"/>
    <w:rsid w:val="002F68D1"/>
    <w:rsid w:val="002F6FED"/>
    <w:rsid w:val="003013D3"/>
    <w:rsid w:val="00303408"/>
    <w:rsid w:val="003038F6"/>
    <w:rsid w:val="00303A64"/>
    <w:rsid w:val="003047FE"/>
    <w:rsid w:val="00304D06"/>
    <w:rsid w:val="00306A0F"/>
    <w:rsid w:val="00307E1A"/>
    <w:rsid w:val="00307E52"/>
    <w:rsid w:val="00310B05"/>
    <w:rsid w:val="00311307"/>
    <w:rsid w:val="00311582"/>
    <w:rsid w:val="0031187F"/>
    <w:rsid w:val="00311F00"/>
    <w:rsid w:val="00312168"/>
    <w:rsid w:val="00315584"/>
    <w:rsid w:val="00315C42"/>
    <w:rsid w:val="00316021"/>
    <w:rsid w:val="00316DC1"/>
    <w:rsid w:val="003173BD"/>
    <w:rsid w:val="00317BE2"/>
    <w:rsid w:val="00317CD1"/>
    <w:rsid w:val="00320C84"/>
    <w:rsid w:val="0032170C"/>
    <w:rsid w:val="00321E10"/>
    <w:rsid w:val="0032225A"/>
    <w:rsid w:val="00322274"/>
    <w:rsid w:val="003230CD"/>
    <w:rsid w:val="003232DB"/>
    <w:rsid w:val="003242A0"/>
    <w:rsid w:val="003244FA"/>
    <w:rsid w:val="00324C9E"/>
    <w:rsid w:val="00325996"/>
    <w:rsid w:val="003271BF"/>
    <w:rsid w:val="00330A1A"/>
    <w:rsid w:val="00331015"/>
    <w:rsid w:val="003329CE"/>
    <w:rsid w:val="003332F9"/>
    <w:rsid w:val="0033452D"/>
    <w:rsid w:val="0033498D"/>
    <w:rsid w:val="00334EBB"/>
    <w:rsid w:val="0033536E"/>
    <w:rsid w:val="003372C0"/>
    <w:rsid w:val="00337D77"/>
    <w:rsid w:val="00340BF9"/>
    <w:rsid w:val="00341383"/>
    <w:rsid w:val="00342A96"/>
    <w:rsid w:val="00342EB3"/>
    <w:rsid w:val="00342EC4"/>
    <w:rsid w:val="003430E4"/>
    <w:rsid w:val="003447A5"/>
    <w:rsid w:val="003449CC"/>
    <w:rsid w:val="00344F0F"/>
    <w:rsid w:val="003453A9"/>
    <w:rsid w:val="0034547C"/>
    <w:rsid w:val="003462B4"/>
    <w:rsid w:val="0034688B"/>
    <w:rsid w:val="00347F92"/>
    <w:rsid w:val="003512DE"/>
    <w:rsid w:val="003523B4"/>
    <w:rsid w:val="00352ACE"/>
    <w:rsid w:val="00352B21"/>
    <w:rsid w:val="00353055"/>
    <w:rsid w:val="00354DAB"/>
    <w:rsid w:val="003554C4"/>
    <w:rsid w:val="00355AA0"/>
    <w:rsid w:val="00355F45"/>
    <w:rsid w:val="00356434"/>
    <w:rsid w:val="003566AB"/>
    <w:rsid w:val="00356E48"/>
    <w:rsid w:val="003570CF"/>
    <w:rsid w:val="0035762B"/>
    <w:rsid w:val="00357996"/>
    <w:rsid w:val="00357B2E"/>
    <w:rsid w:val="003605D0"/>
    <w:rsid w:val="00360D6E"/>
    <w:rsid w:val="00361C48"/>
    <w:rsid w:val="00361C76"/>
    <w:rsid w:val="00362C81"/>
    <w:rsid w:val="003633E5"/>
    <w:rsid w:val="00363A31"/>
    <w:rsid w:val="0036667E"/>
    <w:rsid w:val="00367331"/>
    <w:rsid w:val="00367F6E"/>
    <w:rsid w:val="003702CA"/>
    <w:rsid w:val="00371763"/>
    <w:rsid w:val="00372731"/>
    <w:rsid w:val="003728D6"/>
    <w:rsid w:val="00372D8C"/>
    <w:rsid w:val="0037337C"/>
    <w:rsid w:val="00373472"/>
    <w:rsid w:val="00373B8D"/>
    <w:rsid w:val="003754A2"/>
    <w:rsid w:val="0037605D"/>
    <w:rsid w:val="00377208"/>
    <w:rsid w:val="00377862"/>
    <w:rsid w:val="003778F4"/>
    <w:rsid w:val="003802BB"/>
    <w:rsid w:val="00381BE1"/>
    <w:rsid w:val="0038203E"/>
    <w:rsid w:val="00382654"/>
    <w:rsid w:val="00382734"/>
    <w:rsid w:val="00382BE8"/>
    <w:rsid w:val="003831B9"/>
    <w:rsid w:val="003845C5"/>
    <w:rsid w:val="00384863"/>
    <w:rsid w:val="00384C5F"/>
    <w:rsid w:val="00386663"/>
    <w:rsid w:val="00386D52"/>
    <w:rsid w:val="00387194"/>
    <w:rsid w:val="00387250"/>
    <w:rsid w:val="0038797C"/>
    <w:rsid w:val="00387B00"/>
    <w:rsid w:val="00387C40"/>
    <w:rsid w:val="00390649"/>
    <w:rsid w:val="00391170"/>
    <w:rsid w:val="0039203D"/>
    <w:rsid w:val="00392767"/>
    <w:rsid w:val="003940E3"/>
    <w:rsid w:val="00394717"/>
    <w:rsid w:val="00395190"/>
    <w:rsid w:val="003961B6"/>
    <w:rsid w:val="00397EDC"/>
    <w:rsid w:val="003A035F"/>
    <w:rsid w:val="003A037B"/>
    <w:rsid w:val="003A1EF2"/>
    <w:rsid w:val="003A29AE"/>
    <w:rsid w:val="003A2D13"/>
    <w:rsid w:val="003A306E"/>
    <w:rsid w:val="003A3770"/>
    <w:rsid w:val="003A3FE0"/>
    <w:rsid w:val="003A460C"/>
    <w:rsid w:val="003A47A4"/>
    <w:rsid w:val="003A4923"/>
    <w:rsid w:val="003A5FDC"/>
    <w:rsid w:val="003B09D2"/>
    <w:rsid w:val="003B1A20"/>
    <w:rsid w:val="003B1B19"/>
    <w:rsid w:val="003B2660"/>
    <w:rsid w:val="003B2669"/>
    <w:rsid w:val="003B26ED"/>
    <w:rsid w:val="003B29C2"/>
    <w:rsid w:val="003B2A37"/>
    <w:rsid w:val="003B2ABD"/>
    <w:rsid w:val="003B4965"/>
    <w:rsid w:val="003B4A6D"/>
    <w:rsid w:val="003B5FBC"/>
    <w:rsid w:val="003B6BCB"/>
    <w:rsid w:val="003B7441"/>
    <w:rsid w:val="003C0308"/>
    <w:rsid w:val="003C0803"/>
    <w:rsid w:val="003C1A3D"/>
    <w:rsid w:val="003C1E48"/>
    <w:rsid w:val="003C21FD"/>
    <w:rsid w:val="003C29BC"/>
    <w:rsid w:val="003C2E2B"/>
    <w:rsid w:val="003C3138"/>
    <w:rsid w:val="003C34C8"/>
    <w:rsid w:val="003C4953"/>
    <w:rsid w:val="003C5391"/>
    <w:rsid w:val="003C5993"/>
    <w:rsid w:val="003C6206"/>
    <w:rsid w:val="003C69A5"/>
    <w:rsid w:val="003C71EE"/>
    <w:rsid w:val="003D0D80"/>
    <w:rsid w:val="003D0E31"/>
    <w:rsid w:val="003D1225"/>
    <w:rsid w:val="003D22D8"/>
    <w:rsid w:val="003D266E"/>
    <w:rsid w:val="003D36F4"/>
    <w:rsid w:val="003D3F8C"/>
    <w:rsid w:val="003D465F"/>
    <w:rsid w:val="003D59E6"/>
    <w:rsid w:val="003D5AC9"/>
    <w:rsid w:val="003D5E26"/>
    <w:rsid w:val="003D6440"/>
    <w:rsid w:val="003D6681"/>
    <w:rsid w:val="003D6AED"/>
    <w:rsid w:val="003E00C2"/>
    <w:rsid w:val="003E0DD6"/>
    <w:rsid w:val="003E12DF"/>
    <w:rsid w:val="003E1577"/>
    <w:rsid w:val="003E1939"/>
    <w:rsid w:val="003E2907"/>
    <w:rsid w:val="003E2CC7"/>
    <w:rsid w:val="003E2EB9"/>
    <w:rsid w:val="003E314B"/>
    <w:rsid w:val="003E31FE"/>
    <w:rsid w:val="003E3325"/>
    <w:rsid w:val="003E397C"/>
    <w:rsid w:val="003E4750"/>
    <w:rsid w:val="003E4C65"/>
    <w:rsid w:val="003E5371"/>
    <w:rsid w:val="003E53BD"/>
    <w:rsid w:val="003E6760"/>
    <w:rsid w:val="003E6C03"/>
    <w:rsid w:val="003E6D0E"/>
    <w:rsid w:val="003E7D5F"/>
    <w:rsid w:val="003F142E"/>
    <w:rsid w:val="003F36D2"/>
    <w:rsid w:val="003F3CFC"/>
    <w:rsid w:val="003F4850"/>
    <w:rsid w:val="003F5021"/>
    <w:rsid w:val="003F683F"/>
    <w:rsid w:val="003F713F"/>
    <w:rsid w:val="003F7556"/>
    <w:rsid w:val="00400DBC"/>
    <w:rsid w:val="004037F7"/>
    <w:rsid w:val="00403923"/>
    <w:rsid w:val="00403DC3"/>
    <w:rsid w:val="0040417D"/>
    <w:rsid w:val="0040583E"/>
    <w:rsid w:val="00407762"/>
    <w:rsid w:val="0041000C"/>
    <w:rsid w:val="0041051A"/>
    <w:rsid w:val="00410E93"/>
    <w:rsid w:val="00412453"/>
    <w:rsid w:val="0041278A"/>
    <w:rsid w:val="0041369D"/>
    <w:rsid w:val="004147FF"/>
    <w:rsid w:val="004160D3"/>
    <w:rsid w:val="004176A9"/>
    <w:rsid w:val="00417CF7"/>
    <w:rsid w:val="00420568"/>
    <w:rsid w:val="004219F5"/>
    <w:rsid w:val="00422FD5"/>
    <w:rsid w:val="004233AF"/>
    <w:rsid w:val="0042342E"/>
    <w:rsid w:val="004238C3"/>
    <w:rsid w:val="00423B81"/>
    <w:rsid w:val="00424C7F"/>
    <w:rsid w:val="00425230"/>
    <w:rsid w:val="00425526"/>
    <w:rsid w:val="00426530"/>
    <w:rsid w:val="00426AA8"/>
    <w:rsid w:val="00426C5B"/>
    <w:rsid w:val="00427E8D"/>
    <w:rsid w:val="0043046B"/>
    <w:rsid w:val="00430CB5"/>
    <w:rsid w:val="00431C9E"/>
    <w:rsid w:val="00431D3D"/>
    <w:rsid w:val="0043275F"/>
    <w:rsid w:val="004327A6"/>
    <w:rsid w:val="00432825"/>
    <w:rsid w:val="00432AAA"/>
    <w:rsid w:val="00432B20"/>
    <w:rsid w:val="004339D5"/>
    <w:rsid w:val="0043569B"/>
    <w:rsid w:val="00436D1C"/>
    <w:rsid w:val="0044046E"/>
    <w:rsid w:val="00440568"/>
    <w:rsid w:val="00440FE2"/>
    <w:rsid w:val="004416A1"/>
    <w:rsid w:val="00441A90"/>
    <w:rsid w:val="00441F99"/>
    <w:rsid w:val="0044266E"/>
    <w:rsid w:val="0044269E"/>
    <w:rsid w:val="00442DBB"/>
    <w:rsid w:val="00442DE5"/>
    <w:rsid w:val="004451C7"/>
    <w:rsid w:val="004462B2"/>
    <w:rsid w:val="00446CC9"/>
    <w:rsid w:val="00450B31"/>
    <w:rsid w:val="00451144"/>
    <w:rsid w:val="0045141E"/>
    <w:rsid w:val="00451964"/>
    <w:rsid w:val="00451D81"/>
    <w:rsid w:val="00451F05"/>
    <w:rsid w:val="00452C27"/>
    <w:rsid w:val="00453314"/>
    <w:rsid w:val="00453334"/>
    <w:rsid w:val="00453CA2"/>
    <w:rsid w:val="004548D1"/>
    <w:rsid w:val="00454C5B"/>
    <w:rsid w:val="00454E00"/>
    <w:rsid w:val="00455559"/>
    <w:rsid w:val="00455653"/>
    <w:rsid w:val="00456DA1"/>
    <w:rsid w:val="004575D2"/>
    <w:rsid w:val="00462153"/>
    <w:rsid w:val="004623D5"/>
    <w:rsid w:val="0046347C"/>
    <w:rsid w:val="0046528B"/>
    <w:rsid w:val="004672C2"/>
    <w:rsid w:val="00471132"/>
    <w:rsid w:val="00471AD0"/>
    <w:rsid w:val="00472CC2"/>
    <w:rsid w:val="00474AAF"/>
    <w:rsid w:val="00474D29"/>
    <w:rsid w:val="004751B0"/>
    <w:rsid w:val="00476155"/>
    <w:rsid w:val="00476333"/>
    <w:rsid w:val="004765A1"/>
    <w:rsid w:val="0048131D"/>
    <w:rsid w:val="00481518"/>
    <w:rsid w:val="004818E0"/>
    <w:rsid w:val="0048283E"/>
    <w:rsid w:val="00483B2B"/>
    <w:rsid w:val="00484FDA"/>
    <w:rsid w:val="00485F6B"/>
    <w:rsid w:val="0048650A"/>
    <w:rsid w:val="00486D6D"/>
    <w:rsid w:val="00487D73"/>
    <w:rsid w:val="0049006A"/>
    <w:rsid w:val="00490BAE"/>
    <w:rsid w:val="00490D31"/>
    <w:rsid w:val="004915F0"/>
    <w:rsid w:val="00491C84"/>
    <w:rsid w:val="00491EF6"/>
    <w:rsid w:val="00492755"/>
    <w:rsid w:val="00492801"/>
    <w:rsid w:val="00492BBF"/>
    <w:rsid w:val="00493DCB"/>
    <w:rsid w:val="00493F44"/>
    <w:rsid w:val="004941A6"/>
    <w:rsid w:val="00495485"/>
    <w:rsid w:val="00495F09"/>
    <w:rsid w:val="004966B5"/>
    <w:rsid w:val="00496D5A"/>
    <w:rsid w:val="00496F58"/>
    <w:rsid w:val="004A0D96"/>
    <w:rsid w:val="004A120D"/>
    <w:rsid w:val="004A1D40"/>
    <w:rsid w:val="004A1EB1"/>
    <w:rsid w:val="004A2AAB"/>
    <w:rsid w:val="004A2BD4"/>
    <w:rsid w:val="004A2C82"/>
    <w:rsid w:val="004A40A8"/>
    <w:rsid w:val="004A4F73"/>
    <w:rsid w:val="004A56D4"/>
    <w:rsid w:val="004A679F"/>
    <w:rsid w:val="004A69FB"/>
    <w:rsid w:val="004A6CA8"/>
    <w:rsid w:val="004A7BC8"/>
    <w:rsid w:val="004A7CEE"/>
    <w:rsid w:val="004A7F6F"/>
    <w:rsid w:val="004B041B"/>
    <w:rsid w:val="004B114F"/>
    <w:rsid w:val="004B1B56"/>
    <w:rsid w:val="004B2232"/>
    <w:rsid w:val="004B23D2"/>
    <w:rsid w:val="004B2BE3"/>
    <w:rsid w:val="004B2C43"/>
    <w:rsid w:val="004B3FA5"/>
    <w:rsid w:val="004B4673"/>
    <w:rsid w:val="004B5045"/>
    <w:rsid w:val="004B78A0"/>
    <w:rsid w:val="004C0391"/>
    <w:rsid w:val="004C0660"/>
    <w:rsid w:val="004C1AE0"/>
    <w:rsid w:val="004C1CE8"/>
    <w:rsid w:val="004C314E"/>
    <w:rsid w:val="004C3927"/>
    <w:rsid w:val="004C427D"/>
    <w:rsid w:val="004C4885"/>
    <w:rsid w:val="004C65FC"/>
    <w:rsid w:val="004C7A02"/>
    <w:rsid w:val="004D1B1C"/>
    <w:rsid w:val="004D2556"/>
    <w:rsid w:val="004D3438"/>
    <w:rsid w:val="004D463B"/>
    <w:rsid w:val="004D523C"/>
    <w:rsid w:val="004D5F05"/>
    <w:rsid w:val="004E1819"/>
    <w:rsid w:val="004E5271"/>
    <w:rsid w:val="004E52AC"/>
    <w:rsid w:val="004E56C1"/>
    <w:rsid w:val="004E57F6"/>
    <w:rsid w:val="004E59BD"/>
    <w:rsid w:val="004E63A6"/>
    <w:rsid w:val="004E684D"/>
    <w:rsid w:val="004E75BE"/>
    <w:rsid w:val="004E7846"/>
    <w:rsid w:val="004F0566"/>
    <w:rsid w:val="004F17D5"/>
    <w:rsid w:val="004F35C9"/>
    <w:rsid w:val="004F5914"/>
    <w:rsid w:val="004F5D9C"/>
    <w:rsid w:val="004F6285"/>
    <w:rsid w:val="004F65C1"/>
    <w:rsid w:val="004F7A98"/>
    <w:rsid w:val="004F7AE6"/>
    <w:rsid w:val="004F7B4E"/>
    <w:rsid w:val="005007A3"/>
    <w:rsid w:val="00503220"/>
    <w:rsid w:val="005037D6"/>
    <w:rsid w:val="00504594"/>
    <w:rsid w:val="005070EB"/>
    <w:rsid w:val="00510902"/>
    <w:rsid w:val="00510CB4"/>
    <w:rsid w:val="0051100D"/>
    <w:rsid w:val="00511460"/>
    <w:rsid w:val="00511EE2"/>
    <w:rsid w:val="00511F67"/>
    <w:rsid w:val="0051229A"/>
    <w:rsid w:val="00513209"/>
    <w:rsid w:val="005141A6"/>
    <w:rsid w:val="005144AA"/>
    <w:rsid w:val="005165DA"/>
    <w:rsid w:val="00516B57"/>
    <w:rsid w:val="005215AB"/>
    <w:rsid w:val="0052191D"/>
    <w:rsid w:val="00521CB1"/>
    <w:rsid w:val="00521D2D"/>
    <w:rsid w:val="00521E80"/>
    <w:rsid w:val="00522704"/>
    <w:rsid w:val="00522B2F"/>
    <w:rsid w:val="0052328D"/>
    <w:rsid w:val="005233C5"/>
    <w:rsid w:val="005234A8"/>
    <w:rsid w:val="00524509"/>
    <w:rsid w:val="00524843"/>
    <w:rsid w:val="00524966"/>
    <w:rsid w:val="00525A70"/>
    <w:rsid w:val="00526A76"/>
    <w:rsid w:val="00526F3C"/>
    <w:rsid w:val="00527255"/>
    <w:rsid w:val="00527EE6"/>
    <w:rsid w:val="005301BA"/>
    <w:rsid w:val="00530404"/>
    <w:rsid w:val="005312F4"/>
    <w:rsid w:val="00531A83"/>
    <w:rsid w:val="00531B53"/>
    <w:rsid w:val="00531B8C"/>
    <w:rsid w:val="0053356D"/>
    <w:rsid w:val="0053388A"/>
    <w:rsid w:val="00534334"/>
    <w:rsid w:val="00534BBB"/>
    <w:rsid w:val="00534FFA"/>
    <w:rsid w:val="00535388"/>
    <w:rsid w:val="005356F9"/>
    <w:rsid w:val="005359AC"/>
    <w:rsid w:val="00535E45"/>
    <w:rsid w:val="0053639C"/>
    <w:rsid w:val="00537A94"/>
    <w:rsid w:val="00537B9F"/>
    <w:rsid w:val="0054140D"/>
    <w:rsid w:val="005418DD"/>
    <w:rsid w:val="00541D82"/>
    <w:rsid w:val="0054300A"/>
    <w:rsid w:val="005458BA"/>
    <w:rsid w:val="00545BC7"/>
    <w:rsid w:val="005476D7"/>
    <w:rsid w:val="0055027E"/>
    <w:rsid w:val="005506E9"/>
    <w:rsid w:val="005508F2"/>
    <w:rsid w:val="0055143B"/>
    <w:rsid w:val="0055176E"/>
    <w:rsid w:val="005517F8"/>
    <w:rsid w:val="005525E5"/>
    <w:rsid w:val="00553891"/>
    <w:rsid w:val="00554210"/>
    <w:rsid w:val="0055456A"/>
    <w:rsid w:val="005547A3"/>
    <w:rsid w:val="00554FC7"/>
    <w:rsid w:val="005553B2"/>
    <w:rsid w:val="0055655D"/>
    <w:rsid w:val="00557BC8"/>
    <w:rsid w:val="00557E78"/>
    <w:rsid w:val="00557EBC"/>
    <w:rsid w:val="005604EA"/>
    <w:rsid w:val="00560B00"/>
    <w:rsid w:val="00560B97"/>
    <w:rsid w:val="00560EDA"/>
    <w:rsid w:val="00561981"/>
    <w:rsid w:val="00561CFE"/>
    <w:rsid w:val="00562B27"/>
    <w:rsid w:val="00564F08"/>
    <w:rsid w:val="00565794"/>
    <w:rsid w:val="00565A15"/>
    <w:rsid w:val="00565EBD"/>
    <w:rsid w:val="00566B4B"/>
    <w:rsid w:val="00566E83"/>
    <w:rsid w:val="00570BCA"/>
    <w:rsid w:val="00571C56"/>
    <w:rsid w:val="00572AB4"/>
    <w:rsid w:val="005745B9"/>
    <w:rsid w:val="005764D1"/>
    <w:rsid w:val="0057652B"/>
    <w:rsid w:val="00576731"/>
    <w:rsid w:val="0057775C"/>
    <w:rsid w:val="00580474"/>
    <w:rsid w:val="00580596"/>
    <w:rsid w:val="005813AF"/>
    <w:rsid w:val="005813FA"/>
    <w:rsid w:val="00581DB1"/>
    <w:rsid w:val="0058266F"/>
    <w:rsid w:val="00583781"/>
    <w:rsid w:val="005839D3"/>
    <w:rsid w:val="005842A2"/>
    <w:rsid w:val="00586014"/>
    <w:rsid w:val="00586844"/>
    <w:rsid w:val="00586C49"/>
    <w:rsid w:val="005905A0"/>
    <w:rsid w:val="005915C3"/>
    <w:rsid w:val="00592040"/>
    <w:rsid w:val="005925F6"/>
    <w:rsid w:val="00592C53"/>
    <w:rsid w:val="00592F86"/>
    <w:rsid w:val="00593723"/>
    <w:rsid w:val="00593765"/>
    <w:rsid w:val="005937D5"/>
    <w:rsid w:val="005940EB"/>
    <w:rsid w:val="0059555D"/>
    <w:rsid w:val="00595B8A"/>
    <w:rsid w:val="00596664"/>
    <w:rsid w:val="005A027E"/>
    <w:rsid w:val="005A251D"/>
    <w:rsid w:val="005A27F8"/>
    <w:rsid w:val="005A2916"/>
    <w:rsid w:val="005A393B"/>
    <w:rsid w:val="005A4088"/>
    <w:rsid w:val="005A4226"/>
    <w:rsid w:val="005A444A"/>
    <w:rsid w:val="005A44A0"/>
    <w:rsid w:val="005A5013"/>
    <w:rsid w:val="005A5293"/>
    <w:rsid w:val="005A64A3"/>
    <w:rsid w:val="005A70B8"/>
    <w:rsid w:val="005A7523"/>
    <w:rsid w:val="005A7973"/>
    <w:rsid w:val="005B044A"/>
    <w:rsid w:val="005B0729"/>
    <w:rsid w:val="005B0B75"/>
    <w:rsid w:val="005B0C89"/>
    <w:rsid w:val="005B152F"/>
    <w:rsid w:val="005B2AF3"/>
    <w:rsid w:val="005B2DE1"/>
    <w:rsid w:val="005B34EB"/>
    <w:rsid w:val="005B3C6F"/>
    <w:rsid w:val="005B45E5"/>
    <w:rsid w:val="005B5B65"/>
    <w:rsid w:val="005B6A45"/>
    <w:rsid w:val="005C0DBB"/>
    <w:rsid w:val="005C48EE"/>
    <w:rsid w:val="005C52BC"/>
    <w:rsid w:val="005C5492"/>
    <w:rsid w:val="005C54EC"/>
    <w:rsid w:val="005C642D"/>
    <w:rsid w:val="005C6C96"/>
    <w:rsid w:val="005C6F68"/>
    <w:rsid w:val="005C7974"/>
    <w:rsid w:val="005C7E36"/>
    <w:rsid w:val="005D10A7"/>
    <w:rsid w:val="005D1654"/>
    <w:rsid w:val="005D1FCC"/>
    <w:rsid w:val="005D3384"/>
    <w:rsid w:val="005D3974"/>
    <w:rsid w:val="005D4494"/>
    <w:rsid w:val="005D5D02"/>
    <w:rsid w:val="005D636D"/>
    <w:rsid w:val="005D6671"/>
    <w:rsid w:val="005D6808"/>
    <w:rsid w:val="005D6DCF"/>
    <w:rsid w:val="005D7506"/>
    <w:rsid w:val="005E162B"/>
    <w:rsid w:val="005E1DE2"/>
    <w:rsid w:val="005E3200"/>
    <w:rsid w:val="005E3A52"/>
    <w:rsid w:val="005E3D1D"/>
    <w:rsid w:val="005E3FE9"/>
    <w:rsid w:val="005E5724"/>
    <w:rsid w:val="005E5ACC"/>
    <w:rsid w:val="005E7171"/>
    <w:rsid w:val="005E7CEF"/>
    <w:rsid w:val="005F2284"/>
    <w:rsid w:val="005F2DB0"/>
    <w:rsid w:val="005F46C4"/>
    <w:rsid w:val="005F61B5"/>
    <w:rsid w:val="005F6838"/>
    <w:rsid w:val="005F697F"/>
    <w:rsid w:val="005F7904"/>
    <w:rsid w:val="005F7C97"/>
    <w:rsid w:val="0060043E"/>
    <w:rsid w:val="0060044E"/>
    <w:rsid w:val="00602506"/>
    <w:rsid w:val="00602848"/>
    <w:rsid w:val="00602CDC"/>
    <w:rsid w:val="006045E4"/>
    <w:rsid w:val="00604B33"/>
    <w:rsid w:val="00605826"/>
    <w:rsid w:val="00606FE3"/>
    <w:rsid w:val="00607383"/>
    <w:rsid w:val="006074E8"/>
    <w:rsid w:val="006075F2"/>
    <w:rsid w:val="006076AB"/>
    <w:rsid w:val="00607B27"/>
    <w:rsid w:val="00607E8C"/>
    <w:rsid w:val="0061037C"/>
    <w:rsid w:val="006109E6"/>
    <w:rsid w:val="00610CC6"/>
    <w:rsid w:val="00610CE8"/>
    <w:rsid w:val="00611564"/>
    <w:rsid w:val="006123F5"/>
    <w:rsid w:val="00612698"/>
    <w:rsid w:val="00612C4C"/>
    <w:rsid w:val="00613406"/>
    <w:rsid w:val="006146B7"/>
    <w:rsid w:val="00614A56"/>
    <w:rsid w:val="00614AC1"/>
    <w:rsid w:val="0061523F"/>
    <w:rsid w:val="0061585D"/>
    <w:rsid w:val="00615D30"/>
    <w:rsid w:val="00616CC6"/>
    <w:rsid w:val="0062007F"/>
    <w:rsid w:val="00621767"/>
    <w:rsid w:val="006217DC"/>
    <w:rsid w:val="006223F1"/>
    <w:rsid w:val="00622BD8"/>
    <w:rsid w:val="0062345D"/>
    <w:rsid w:val="00623A08"/>
    <w:rsid w:val="00625449"/>
    <w:rsid w:val="00625A7E"/>
    <w:rsid w:val="00626043"/>
    <w:rsid w:val="00626754"/>
    <w:rsid w:val="00627EE0"/>
    <w:rsid w:val="00627EFB"/>
    <w:rsid w:val="00631244"/>
    <w:rsid w:val="00631D0F"/>
    <w:rsid w:val="00631FD4"/>
    <w:rsid w:val="0063227B"/>
    <w:rsid w:val="00632956"/>
    <w:rsid w:val="00632B09"/>
    <w:rsid w:val="00633475"/>
    <w:rsid w:val="006336B2"/>
    <w:rsid w:val="006347E5"/>
    <w:rsid w:val="00635C26"/>
    <w:rsid w:val="006370D7"/>
    <w:rsid w:val="006372BC"/>
    <w:rsid w:val="006403CD"/>
    <w:rsid w:val="006418C3"/>
    <w:rsid w:val="00641AC1"/>
    <w:rsid w:val="006433F7"/>
    <w:rsid w:val="00643984"/>
    <w:rsid w:val="006454C2"/>
    <w:rsid w:val="006456C8"/>
    <w:rsid w:val="00645DF4"/>
    <w:rsid w:val="00646593"/>
    <w:rsid w:val="00650A61"/>
    <w:rsid w:val="00652BEF"/>
    <w:rsid w:val="0065311A"/>
    <w:rsid w:val="00653738"/>
    <w:rsid w:val="00653E94"/>
    <w:rsid w:val="006540A3"/>
    <w:rsid w:val="0065488D"/>
    <w:rsid w:val="00654C1C"/>
    <w:rsid w:val="00654E4D"/>
    <w:rsid w:val="00654E7F"/>
    <w:rsid w:val="00655B87"/>
    <w:rsid w:val="00656A88"/>
    <w:rsid w:val="00656C27"/>
    <w:rsid w:val="00657170"/>
    <w:rsid w:val="0065728D"/>
    <w:rsid w:val="006629EE"/>
    <w:rsid w:val="00663378"/>
    <w:rsid w:val="006637E8"/>
    <w:rsid w:val="00664F4B"/>
    <w:rsid w:val="00665273"/>
    <w:rsid w:val="006659EC"/>
    <w:rsid w:val="006661BC"/>
    <w:rsid w:val="00667C9C"/>
    <w:rsid w:val="00670826"/>
    <w:rsid w:val="006709B6"/>
    <w:rsid w:val="0067111A"/>
    <w:rsid w:val="00672BD0"/>
    <w:rsid w:val="00673528"/>
    <w:rsid w:val="006747B0"/>
    <w:rsid w:val="0067627B"/>
    <w:rsid w:val="006766F7"/>
    <w:rsid w:val="00677DA4"/>
    <w:rsid w:val="00680E99"/>
    <w:rsid w:val="006827C8"/>
    <w:rsid w:val="006827EF"/>
    <w:rsid w:val="00683676"/>
    <w:rsid w:val="0068423F"/>
    <w:rsid w:val="00684A76"/>
    <w:rsid w:val="00684D3A"/>
    <w:rsid w:val="00685486"/>
    <w:rsid w:val="006856E3"/>
    <w:rsid w:val="0068598A"/>
    <w:rsid w:val="00686214"/>
    <w:rsid w:val="00686B31"/>
    <w:rsid w:val="00691A58"/>
    <w:rsid w:val="00691EBB"/>
    <w:rsid w:val="00692830"/>
    <w:rsid w:val="006937EE"/>
    <w:rsid w:val="0069466C"/>
    <w:rsid w:val="006957A1"/>
    <w:rsid w:val="00695C19"/>
    <w:rsid w:val="006963B4"/>
    <w:rsid w:val="0069640B"/>
    <w:rsid w:val="00696950"/>
    <w:rsid w:val="00696C9C"/>
    <w:rsid w:val="00696E73"/>
    <w:rsid w:val="006975DC"/>
    <w:rsid w:val="006A0685"/>
    <w:rsid w:val="006A0E0D"/>
    <w:rsid w:val="006A0EC1"/>
    <w:rsid w:val="006A1248"/>
    <w:rsid w:val="006A1ED7"/>
    <w:rsid w:val="006A205B"/>
    <w:rsid w:val="006A2096"/>
    <w:rsid w:val="006A20AF"/>
    <w:rsid w:val="006A2AAA"/>
    <w:rsid w:val="006A32D2"/>
    <w:rsid w:val="006A35FC"/>
    <w:rsid w:val="006A428B"/>
    <w:rsid w:val="006A4569"/>
    <w:rsid w:val="006A54E7"/>
    <w:rsid w:val="006A64CF"/>
    <w:rsid w:val="006A6721"/>
    <w:rsid w:val="006A6E9D"/>
    <w:rsid w:val="006A7343"/>
    <w:rsid w:val="006A792C"/>
    <w:rsid w:val="006B1D97"/>
    <w:rsid w:val="006B1FF2"/>
    <w:rsid w:val="006B21DC"/>
    <w:rsid w:val="006B2DF1"/>
    <w:rsid w:val="006B39A2"/>
    <w:rsid w:val="006B3DAF"/>
    <w:rsid w:val="006B5AB4"/>
    <w:rsid w:val="006B629B"/>
    <w:rsid w:val="006C2B89"/>
    <w:rsid w:val="006C36E1"/>
    <w:rsid w:val="006C3F7D"/>
    <w:rsid w:val="006C407A"/>
    <w:rsid w:val="006C43D6"/>
    <w:rsid w:val="006C57DE"/>
    <w:rsid w:val="006C6A13"/>
    <w:rsid w:val="006C77F8"/>
    <w:rsid w:val="006C79F8"/>
    <w:rsid w:val="006D0532"/>
    <w:rsid w:val="006D08ED"/>
    <w:rsid w:val="006D0F03"/>
    <w:rsid w:val="006D11A6"/>
    <w:rsid w:val="006D3138"/>
    <w:rsid w:val="006D385F"/>
    <w:rsid w:val="006D43D6"/>
    <w:rsid w:val="006E0B40"/>
    <w:rsid w:val="006E3E9D"/>
    <w:rsid w:val="006E3EA6"/>
    <w:rsid w:val="006E4A6F"/>
    <w:rsid w:val="006E4FA2"/>
    <w:rsid w:val="006E509A"/>
    <w:rsid w:val="006E58AC"/>
    <w:rsid w:val="006E6051"/>
    <w:rsid w:val="006E64DB"/>
    <w:rsid w:val="006E64EC"/>
    <w:rsid w:val="006E6765"/>
    <w:rsid w:val="006E7859"/>
    <w:rsid w:val="006E7A29"/>
    <w:rsid w:val="006E7DA9"/>
    <w:rsid w:val="006F0465"/>
    <w:rsid w:val="006F16A4"/>
    <w:rsid w:val="006F1E3B"/>
    <w:rsid w:val="006F21C1"/>
    <w:rsid w:val="006F2F32"/>
    <w:rsid w:val="006F3420"/>
    <w:rsid w:val="006F7763"/>
    <w:rsid w:val="006F7AE9"/>
    <w:rsid w:val="00700888"/>
    <w:rsid w:val="0070111B"/>
    <w:rsid w:val="00701B78"/>
    <w:rsid w:val="007038FC"/>
    <w:rsid w:val="00703D98"/>
    <w:rsid w:val="007045D3"/>
    <w:rsid w:val="00706825"/>
    <w:rsid w:val="00710202"/>
    <w:rsid w:val="00711416"/>
    <w:rsid w:val="007114C6"/>
    <w:rsid w:val="00712374"/>
    <w:rsid w:val="0071247A"/>
    <w:rsid w:val="00715588"/>
    <w:rsid w:val="00715751"/>
    <w:rsid w:val="00716896"/>
    <w:rsid w:val="00716C92"/>
    <w:rsid w:val="00716CA5"/>
    <w:rsid w:val="00717065"/>
    <w:rsid w:val="00717EBD"/>
    <w:rsid w:val="0072048F"/>
    <w:rsid w:val="007226FC"/>
    <w:rsid w:val="0072489D"/>
    <w:rsid w:val="00726088"/>
    <w:rsid w:val="00726EA7"/>
    <w:rsid w:val="00727342"/>
    <w:rsid w:val="00727E46"/>
    <w:rsid w:val="00727EF4"/>
    <w:rsid w:val="00730B78"/>
    <w:rsid w:val="0073103D"/>
    <w:rsid w:val="00731EBE"/>
    <w:rsid w:val="00732F12"/>
    <w:rsid w:val="00732FEA"/>
    <w:rsid w:val="0073340A"/>
    <w:rsid w:val="00733EEA"/>
    <w:rsid w:val="0073510E"/>
    <w:rsid w:val="00735B51"/>
    <w:rsid w:val="00735ECC"/>
    <w:rsid w:val="00736852"/>
    <w:rsid w:val="00736FFB"/>
    <w:rsid w:val="00740B5A"/>
    <w:rsid w:val="007410EC"/>
    <w:rsid w:val="007417A2"/>
    <w:rsid w:val="00741D8B"/>
    <w:rsid w:val="00742B61"/>
    <w:rsid w:val="00743E83"/>
    <w:rsid w:val="007456B9"/>
    <w:rsid w:val="00745B79"/>
    <w:rsid w:val="0074626B"/>
    <w:rsid w:val="0074687B"/>
    <w:rsid w:val="00746B61"/>
    <w:rsid w:val="00747811"/>
    <w:rsid w:val="007478F2"/>
    <w:rsid w:val="00747E85"/>
    <w:rsid w:val="00750CE7"/>
    <w:rsid w:val="00752074"/>
    <w:rsid w:val="0075235D"/>
    <w:rsid w:val="00752489"/>
    <w:rsid w:val="00754997"/>
    <w:rsid w:val="00755886"/>
    <w:rsid w:val="00755D89"/>
    <w:rsid w:val="00757A35"/>
    <w:rsid w:val="00757FF2"/>
    <w:rsid w:val="0076021C"/>
    <w:rsid w:val="0076129D"/>
    <w:rsid w:val="00761D1B"/>
    <w:rsid w:val="007634E0"/>
    <w:rsid w:val="007648D0"/>
    <w:rsid w:val="00764C9E"/>
    <w:rsid w:val="00765733"/>
    <w:rsid w:val="00765793"/>
    <w:rsid w:val="00767D61"/>
    <w:rsid w:val="0077084D"/>
    <w:rsid w:val="007708A5"/>
    <w:rsid w:val="00771858"/>
    <w:rsid w:val="00771B09"/>
    <w:rsid w:val="00771CFC"/>
    <w:rsid w:val="007729BD"/>
    <w:rsid w:val="007731A8"/>
    <w:rsid w:val="00773C7C"/>
    <w:rsid w:val="007758E9"/>
    <w:rsid w:val="007762A1"/>
    <w:rsid w:val="00780EDD"/>
    <w:rsid w:val="0078137F"/>
    <w:rsid w:val="007814E8"/>
    <w:rsid w:val="007822F4"/>
    <w:rsid w:val="007832E5"/>
    <w:rsid w:val="00783897"/>
    <w:rsid w:val="007845BF"/>
    <w:rsid w:val="00784633"/>
    <w:rsid w:val="00784E15"/>
    <w:rsid w:val="00786055"/>
    <w:rsid w:val="007860B5"/>
    <w:rsid w:val="00787283"/>
    <w:rsid w:val="0078743E"/>
    <w:rsid w:val="007901C0"/>
    <w:rsid w:val="00791085"/>
    <w:rsid w:val="00791248"/>
    <w:rsid w:val="00792950"/>
    <w:rsid w:val="0079298B"/>
    <w:rsid w:val="00793457"/>
    <w:rsid w:val="00794844"/>
    <w:rsid w:val="00794A8C"/>
    <w:rsid w:val="007951D2"/>
    <w:rsid w:val="00795A43"/>
    <w:rsid w:val="0079645E"/>
    <w:rsid w:val="007A0DBA"/>
    <w:rsid w:val="007A0E38"/>
    <w:rsid w:val="007A2461"/>
    <w:rsid w:val="007A282E"/>
    <w:rsid w:val="007A4A62"/>
    <w:rsid w:val="007A4F00"/>
    <w:rsid w:val="007A4F10"/>
    <w:rsid w:val="007A5688"/>
    <w:rsid w:val="007A56E4"/>
    <w:rsid w:val="007A6531"/>
    <w:rsid w:val="007A6E9B"/>
    <w:rsid w:val="007A7211"/>
    <w:rsid w:val="007A7A92"/>
    <w:rsid w:val="007A7AF4"/>
    <w:rsid w:val="007B02D3"/>
    <w:rsid w:val="007B05D0"/>
    <w:rsid w:val="007B1187"/>
    <w:rsid w:val="007B1356"/>
    <w:rsid w:val="007B2308"/>
    <w:rsid w:val="007B3BE9"/>
    <w:rsid w:val="007B49B6"/>
    <w:rsid w:val="007B5190"/>
    <w:rsid w:val="007B57B6"/>
    <w:rsid w:val="007B5E7E"/>
    <w:rsid w:val="007B7FC8"/>
    <w:rsid w:val="007C0029"/>
    <w:rsid w:val="007C0C59"/>
    <w:rsid w:val="007C1986"/>
    <w:rsid w:val="007C3534"/>
    <w:rsid w:val="007C36FF"/>
    <w:rsid w:val="007C3928"/>
    <w:rsid w:val="007C4604"/>
    <w:rsid w:val="007C4810"/>
    <w:rsid w:val="007C4991"/>
    <w:rsid w:val="007C564C"/>
    <w:rsid w:val="007C6089"/>
    <w:rsid w:val="007C6929"/>
    <w:rsid w:val="007C7F73"/>
    <w:rsid w:val="007D06F5"/>
    <w:rsid w:val="007D1082"/>
    <w:rsid w:val="007D1E06"/>
    <w:rsid w:val="007D2DE2"/>
    <w:rsid w:val="007D39F3"/>
    <w:rsid w:val="007D42C3"/>
    <w:rsid w:val="007D4C7A"/>
    <w:rsid w:val="007D61FC"/>
    <w:rsid w:val="007D63F1"/>
    <w:rsid w:val="007D6B22"/>
    <w:rsid w:val="007D6BC1"/>
    <w:rsid w:val="007D75D2"/>
    <w:rsid w:val="007D770B"/>
    <w:rsid w:val="007E00BF"/>
    <w:rsid w:val="007E0620"/>
    <w:rsid w:val="007E0742"/>
    <w:rsid w:val="007E1957"/>
    <w:rsid w:val="007E2006"/>
    <w:rsid w:val="007E48C0"/>
    <w:rsid w:val="007E4C72"/>
    <w:rsid w:val="007E7A01"/>
    <w:rsid w:val="007F1315"/>
    <w:rsid w:val="007F178D"/>
    <w:rsid w:val="007F18A1"/>
    <w:rsid w:val="007F21D5"/>
    <w:rsid w:val="007F2272"/>
    <w:rsid w:val="007F2394"/>
    <w:rsid w:val="007F2EA3"/>
    <w:rsid w:val="007F34B9"/>
    <w:rsid w:val="007F36BF"/>
    <w:rsid w:val="007F4060"/>
    <w:rsid w:val="007F43CF"/>
    <w:rsid w:val="007F569E"/>
    <w:rsid w:val="007F56AF"/>
    <w:rsid w:val="007F6F5C"/>
    <w:rsid w:val="00800C4C"/>
    <w:rsid w:val="008011E6"/>
    <w:rsid w:val="00801773"/>
    <w:rsid w:val="00801888"/>
    <w:rsid w:val="00802D7A"/>
    <w:rsid w:val="00803BAD"/>
    <w:rsid w:val="00805583"/>
    <w:rsid w:val="00805731"/>
    <w:rsid w:val="00805D0A"/>
    <w:rsid w:val="00805FA3"/>
    <w:rsid w:val="008070E5"/>
    <w:rsid w:val="00807262"/>
    <w:rsid w:val="008072F4"/>
    <w:rsid w:val="008074FD"/>
    <w:rsid w:val="0080754D"/>
    <w:rsid w:val="0081056A"/>
    <w:rsid w:val="008109BB"/>
    <w:rsid w:val="00810B52"/>
    <w:rsid w:val="00810F38"/>
    <w:rsid w:val="008147C9"/>
    <w:rsid w:val="008164F6"/>
    <w:rsid w:val="008175A4"/>
    <w:rsid w:val="008205D7"/>
    <w:rsid w:val="00820A91"/>
    <w:rsid w:val="00820B76"/>
    <w:rsid w:val="0082213F"/>
    <w:rsid w:val="00823472"/>
    <w:rsid w:val="0082436A"/>
    <w:rsid w:val="00824489"/>
    <w:rsid w:val="00824D99"/>
    <w:rsid w:val="00824FE5"/>
    <w:rsid w:val="00825894"/>
    <w:rsid w:val="00825EA0"/>
    <w:rsid w:val="00827676"/>
    <w:rsid w:val="00827F2B"/>
    <w:rsid w:val="008302FD"/>
    <w:rsid w:val="00830CD1"/>
    <w:rsid w:val="008321C7"/>
    <w:rsid w:val="0083250B"/>
    <w:rsid w:val="0083253B"/>
    <w:rsid w:val="0083255A"/>
    <w:rsid w:val="00833065"/>
    <w:rsid w:val="00834095"/>
    <w:rsid w:val="008349BD"/>
    <w:rsid w:val="00834CB7"/>
    <w:rsid w:val="00834DBE"/>
    <w:rsid w:val="00837A8E"/>
    <w:rsid w:val="00842129"/>
    <w:rsid w:val="008421DA"/>
    <w:rsid w:val="008425A5"/>
    <w:rsid w:val="008427AE"/>
    <w:rsid w:val="0084300B"/>
    <w:rsid w:val="00846847"/>
    <w:rsid w:val="00847654"/>
    <w:rsid w:val="00847D6A"/>
    <w:rsid w:val="00851933"/>
    <w:rsid w:val="00852A8B"/>
    <w:rsid w:val="008532ED"/>
    <w:rsid w:val="008536EF"/>
    <w:rsid w:val="00853E34"/>
    <w:rsid w:val="00854926"/>
    <w:rsid w:val="00856126"/>
    <w:rsid w:val="0085637F"/>
    <w:rsid w:val="00856B92"/>
    <w:rsid w:val="008611D5"/>
    <w:rsid w:val="00861789"/>
    <w:rsid w:val="008637F0"/>
    <w:rsid w:val="00863B9F"/>
    <w:rsid w:val="00864668"/>
    <w:rsid w:val="00865FB1"/>
    <w:rsid w:val="008668D5"/>
    <w:rsid w:val="00870B07"/>
    <w:rsid w:val="0087188A"/>
    <w:rsid w:val="00872EB3"/>
    <w:rsid w:val="0087356C"/>
    <w:rsid w:val="0087396A"/>
    <w:rsid w:val="008751F9"/>
    <w:rsid w:val="00875511"/>
    <w:rsid w:val="008829BE"/>
    <w:rsid w:val="008831D8"/>
    <w:rsid w:val="00883561"/>
    <w:rsid w:val="008843EF"/>
    <w:rsid w:val="008847A2"/>
    <w:rsid w:val="0088493D"/>
    <w:rsid w:val="008852E7"/>
    <w:rsid w:val="008860DF"/>
    <w:rsid w:val="008862C8"/>
    <w:rsid w:val="00890E7D"/>
    <w:rsid w:val="0089159D"/>
    <w:rsid w:val="00892011"/>
    <w:rsid w:val="008922DA"/>
    <w:rsid w:val="0089257E"/>
    <w:rsid w:val="00892DF2"/>
    <w:rsid w:val="00893334"/>
    <w:rsid w:val="00895585"/>
    <w:rsid w:val="00895C41"/>
    <w:rsid w:val="0089619E"/>
    <w:rsid w:val="008963D2"/>
    <w:rsid w:val="008966EA"/>
    <w:rsid w:val="00897062"/>
    <w:rsid w:val="0089714C"/>
    <w:rsid w:val="008A0BF4"/>
    <w:rsid w:val="008A0CA6"/>
    <w:rsid w:val="008A1650"/>
    <w:rsid w:val="008A350B"/>
    <w:rsid w:val="008A4A83"/>
    <w:rsid w:val="008A5365"/>
    <w:rsid w:val="008A5666"/>
    <w:rsid w:val="008A5798"/>
    <w:rsid w:val="008A5FDE"/>
    <w:rsid w:val="008A6311"/>
    <w:rsid w:val="008A705E"/>
    <w:rsid w:val="008A777B"/>
    <w:rsid w:val="008B0026"/>
    <w:rsid w:val="008B19EC"/>
    <w:rsid w:val="008B1E0D"/>
    <w:rsid w:val="008B228E"/>
    <w:rsid w:val="008B3722"/>
    <w:rsid w:val="008B39D5"/>
    <w:rsid w:val="008B3D6C"/>
    <w:rsid w:val="008B4024"/>
    <w:rsid w:val="008B5F25"/>
    <w:rsid w:val="008B60F9"/>
    <w:rsid w:val="008B6839"/>
    <w:rsid w:val="008B6DB6"/>
    <w:rsid w:val="008B7F30"/>
    <w:rsid w:val="008C0052"/>
    <w:rsid w:val="008C020B"/>
    <w:rsid w:val="008C03A4"/>
    <w:rsid w:val="008C0AAA"/>
    <w:rsid w:val="008C209F"/>
    <w:rsid w:val="008C2BAF"/>
    <w:rsid w:val="008C3956"/>
    <w:rsid w:val="008C3DFB"/>
    <w:rsid w:val="008C436F"/>
    <w:rsid w:val="008C5169"/>
    <w:rsid w:val="008C5B20"/>
    <w:rsid w:val="008C5C4E"/>
    <w:rsid w:val="008C6C60"/>
    <w:rsid w:val="008D04FE"/>
    <w:rsid w:val="008D122C"/>
    <w:rsid w:val="008D15FF"/>
    <w:rsid w:val="008D1700"/>
    <w:rsid w:val="008D2D10"/>
    <w:rsid w:val="008D3AD7"/>
    <w:rsid w:val="008D74A2"/>
    <w:rsid w:val="008D7F99"/>
    <w:rsid w:val="008E3096"/>
    <w:rsid w:val="008E32CA"/>
    <w:rsid w:val="008E34A4"/>
    <w:rsid w:val="008E4226"/>
    <w:rsid w:val="008E450D"/>
    <w:rsid w:val="008E67CB"/>
    <w:rsid w:val="008E6C6A"/>
    <w:rsid w:val="008F081D"/>
    <w:rsid w:val="008F0A6D"/>
    <w:rsid w:val="008F0F4A"/>
    <w:rsid w:val="008F260B"/>
    <w:rsid w:val="008F2635"/>
    <w:rsid w:val="008F295B"/>
    <w:rsid w:val="008F2AF5"/>
    <w:rsid w:val="008F5BE6"/>
    <w:rsid w:val="008F6A7A"/>
    <w:rsid w:val="008F7115"/>
    <w:rsid w:val="008F73C5"/>
    <w:rsid w:val="008F7557"/>
    <w:rsid w:val="008F7C4B"/>
    <w:rsid w:val="00900081"/>
    <w:rsid w:val="00902642"/>
    <w:rsid w:val="009029DD"/>
    <w:rsid w:val="009041F1"/>
    <w:rsid w:val="0090421C"/>
    <w:rsid w:val="009058B0"/>
    <w:rsid w:val="00905F59"/>
    <w:rsid w:val="00906FA1"/>
    <w:rsid w:val="009106E8"/>
    <w:rsid w:val="00913086"/>
    <w:rsid w:val="0091321D"/>
    <w:rsid w:val="00914283"/>
    <w:rsid w:val="0091571D"/>
    <w:rsid w:val="00915B8F"/>
    <w:rsid w:val="0091604A"/>
    <w:rsid w:val="00920ADA"/>
    <w:rsid w:val="00921512"/>
    <w:rsid w:val="00921E4F"/>
    <w:rsid w:val="00923549"/>
    <w:rsid w:val="00925240"/>
    <w:rsid w:val="0092525A"/>
    <w:rsid w:val="0092734E"/>
    <w:rsid w:val="00927AAA"/>
    <w:rsid w:val="0093041E"/>
    <w:rsid w:val="00930D65"/>
    <w:rsid w:val="0093264B"/>
    <w:rsid w:val="00933375"/>
    <w:rsid w:val="00934982"/>
    <w:rsid w:val="00936345"/>
    <w:rsid w:val="009405E8"/>
    <w:rsid w:val="0094313E"/>
    <w:rsid w:val="00943405"/>
    <w:rsid w:val="0094378A"/>
    <w:rsid w:val="009440F5"/>
    <w:rsid w:val="009446BE"/>
    <w:rsid w:val="009451C5"/>
    <w:rsid w:val="009456AF"/>
    <w:rsid w:val="00946000"/>
    <w:rsid w:val="009504B9"/>
    <w:rsid w:val="00950E21"/>
    <w:rsid w:val="00950E44"/>
    <w:rsid w:val="00951347"/>
    <w:rsid w:val="00953688"/>
    <w:rsid w:val="009536C4"/>
    <w:rsid w:val="009542DB"/>
    <w:rsid w:val="0095440E"/>
    <w:rsid w:val="00956BA5"/>
    <w:rsid w:val="009577EF"/>
    <w:rsid w:val="00960D88"/>
    <w:rsid w:val="009611D9"/>
    <w:rsid w:val="009619D9"/>
    <w:rsid w:val="00961A7A"/>
    <w:rsid w:val="00961D88"/>
    <w:rsid w:val="00961F83"/>
    <w:rsid w:val="0096208D"/>
    <w:rsid w:val="009627CE"/>
    <w:rsid w:val="00962B8C"/>
    <w:rsid w:val="00964689"/>
    <w:rsid w:val="00964767"/>
    <w:rsid w:val="00965563"/>
    <w:rsid w:val="0096646F"/>
    <w:rsid w:val="009664A7"/>
    <w:rsid w:val="00966F86"/>
    <w:rsid w:val="00966F89"/>
    <w:rsid w:val="00970B0C"/>
    <w:rsid w:val="00970F95"/>
    <w:rsid w:val="009720FC"/>
    <w:rsid w:val="00972982"/>
    <w:rsid w:val="00972B6C"/>
    <w:rsid w:val="009739DB"/>
    <w:rsid w:val="00973A2B"/>
    <w:rsid w:val="00974139"/>
    <w:rsid w:val="00974626"/>
    <w:rsid w:val="00975320"/>
    <w:rsid w:val="00975E2E"/>
    <w:rsid w:val="00976AEE"/>
    <w:rsid w:val="00977F5A"/>
    <w:rsid w:val="00980CF3"/>
    <w:rsid w:val="00981246"/>
    <w:rsid w:val="0098209E"/>
    <w:rsid w:val="00982296"/>
    <w:rsid w:val="00983764"/>
    <w:rsid w:val="009867E1"/>
    <w:rsid w:val="00986880"/>
    <w:rsid w:val="0098737C"/>
    <w:rsid w:val="00990225"/>
    <w:rsid w:val="00990C66"/>
    <w:rsid w:val="00990CCB"/>
    <w:rsid w:val="00990F6D"/>
    <w:rsid w:val="009912A4"/>
    <w:rsid w:val="0099148A"/>
    <w:rsid w:val="009922C1"/>
    <w:rsid w:val="00993476"/>
    <w:rsid w:val="00994411"/>
    <w:rsid w:val="0099490F"/>
    <w:rsid w:val="00996311"/>
    <w:rsid w:val="009967C9"/>
    <w:rsid w:val="00997C8C"/>
    <w:rsid w:val="009A002E"/>
    <w:rsid w:val="009A0B0E"/>
    <w:rsid w:val="009A12A0"/>
    <w:rsid w:val="009A3272"/>
    <w:rsid w:val="009A3352"/>
    <w:rsid w:val="009A39F7"/>
    <w:rsid w:val="009A4188"/>
    <w:rsid w:val="009A49E5"/>
    <w:rsid w:val="009A4CC9"/>
    <w:rsid w:val="009A4EE5"/>
    <w:rsid w:val="009A5292"/>
    <w:rsid w:val="009A5E77"/>
    <w:rsid w:val="009A73E7"/>
    <w:rsid w:val="009A74DE"/>
    <w:rsid w:val="009A7D19"/>
    <w:rsid w:val="009B040B"/>
    <w:rsid w:val="009B26A4"/>
    <w:rsid w:val="009B2A48"/>
    <w:rsid w:val="009B3615"/>
    <w:rsid w:val="009B49EC"/>
    <w:rsid w:val="009B59E2"/>
    <w:rsid w:val="009B5DC2"/>
    <w:rsid w:val="009B6D44"/>
    <w:rsid w:val="009C0153"/>
    <w:rsid w:val="009C169D"/>
    <w:rsid w:val="009C1B79"/>
    <w:rsid w:val="009C4149"/>
    <w:rsid w:val="009C4DB2"/>
    <w:rsid w:val="009C5675"/>
    <w:rsid w:val="009C5CA8"/>
    <w:rsid w:val="009C679A"/>
    <w:rsid w:val="009C6B89"/>
    <w:rsid w:val="009C6BF7"/>
    <w:rsid w:val="009C6C34"/>
    <w:rsid w:val="009D1FCB"/>
    <w:rsid w:val="009D2650"/>
    <w:rsid w:val="009D3B94"/>
    <w:rsid w:val="009D3F8F"/>
    <w:rsid w:val="009D4529"/>
    <w:rsid w:val="009D4B39"/>
    <w:rsid w:val="009D5228"/>
    <w:rsid w:val="009D5737"/>
    <w:rsid w:val="009D67DF"/>
    <w:rsid w:val="009D694E"/>
    <w:rsid w:val="009E1286"/>
    <w:rsid w:val="009E24E1"/>
    <w:rsid w:val="009E270D"/>
    <w:rsid w:val="009E3ED5"/>
    <w:rsid w:val="009E520D"/>
    <w:rsid w:val="009E5A70"/>
    <w:rsid w:val="009E5C35"/>
    <w:rsid w:val="009E5DB7"/>
    <w:rsid w:val="009E7117"/>
    <w:rsid w:val="009F0484"/>
    <w:rsid w:val="009F1E79"/>
    <w:rsid w:val="009F297A"/>
    <w:rsid w:val="009F2C96"/>
    <w:rsid w:val="009F341D"/>
    <w:rsid w:val="009F4236"/>
    <w:rsid w:val="009F52EE"/>
    <w:rsid w:val="009F5EAF"/>
    <w:rsid w:val="009F6556"/>
    <w:rsid w:val="009F6799"/>
    <w:rsid w:val="009F685A"/>
    <w:rsid w:val="009F697D"/>
    <w:rsid w:val="009F6C6E"/>
    <w:rsid w:val="009F7081"/>
    <w:rsid w:val="009F72C9"/>
    <w:rsid w:val="00A02A97"/>
    <w:rsid w:val="00A033CC"/>
    <w:rsid w:val="00A049C1"/>
    <w:rsid w:val="00A05CD8"/>
    <w:rsid w:val="00A0623C"/>
    <w:rsid w:val="00A066D6"/>
    <w:rsid w:val="00A06F7B"/>
    <w:rsid w:val="00A07A60"/>
    <w:rsid w:val="00A07B56"/>
    <w:rsid w:val="00A07F5F"/>
    <w:rsid w:val="00A110E8"/>
    <w:rsid w:val="00A129AB"/>
    <w:rsid w:val="00A13E41"/>
    <w:rsid w:val="00A15FEA"/>
    <w:rsid w:val="00A169BC"/>
    <w:rsid w:val="00A1793B"/>
    <w:rsid w:val="00A1797D"/>
    <w:rsid w:val="00A17D14"/>
    <w:rsid w:val="00A206BB"/>
    <w:rsid w:val="00A220E7"/>
    <w:rsid w:val="00A23077"/>
    <w:rsid w:val="00A2447B"/>
    <w:rsid w:val="00A24FCC"/>
    <w:rsid w:val="00A25508"/>
    <w:rsid w:val="00A270E5"/>
    <w:rsid w:val="00A271A6"/>
    <w:rsid w:val="00A274CE"/>
    <w:rsid w:val="00A318C4"/>
    <w:rsid w:val="00A318F6"/>
    <w:rsid w:val="00A31A81"/>
    <w:rsid w:val="00A334AB"/>
    <w:rsid w:val="00A33B13"/>
    <w:rsid w:val="00A34FCE"/>
    <w:rsid w:val="00A360F2"/>
    <w:rsid w:val="00A36152"/>
    <w:rsid w:val="00A36361"/>
    <w:rsid w:val="00A378B5"/>
    <w:rsid w:val="00A400D4"/>
    <w:rsid w:val="00A40DBA"/>
    <w:rsid w:val="00A41120"/>
    <w:rsid w:val="00A4147C"/>
    <w:rsid w:val="00A42BC6"/>
    <w:rsid w:val="00A42FFD"/>
    <w:rsid w:val="00A43CE4"/>
    <w:rsid w:val="00A47D30"/>
    <w:rsid w:val="00A47D4C"/>
    <w:rsid w:val="00A50E7E"/>
    <w:rsid w:val="00A54A03"/>
    <w:rsid w:val="00A5569C"/>
    <w:rsid w:val="00A55B35"/>
    <w:rsid w:val="00A56545"/>
    <w:rsid w:val="00A56F07"/>
    <w:rsid w:val="00A57182"/>
    <w:rsid w:val="00A578CE"/>
    <w:rsid w:val="00A57CBD"/>
    <w:rsid w:val="00A57F47"/>
    <w:rsid w:val="00A57F5A"/>
    <w:rsid w:val="00A617EE"/>
    <w:rsid w:val="00A61D64"/>
    <w:rsid w:val="00A62F0E"/>
    <w:rsid w:val="00A636CC"/>
    <w:rsid w:val="00A647F4"/>
    <w:rsid w:val="00A65047"/>
    <w:rsid w:val="00A651BF"/>
    <w:rsid w:val="00A651CE"/>
    <w:rsid w:val="00A65F04"/>
    <w:rsid w:val="00A66EFF"/>
    <w:rsid w:val="00A66F42"/>
    <w:rsid w:val="00A66FD8"/>
    <w:rsid w:val="00A67399"/>
    <w:rsid w:val="00A67FD8"/>
    <w:rsid w:val="00A7002B"/>
    <w:rsid w:val="00A700AD"/>
    <w:rsid w:val="00A700F9"/>
    <w:rsid w:val="00A70CCE"/>
    <w:rsid w:val="00A70DCA"/>
    <w:rsid w:val="00A721CC"/>
    <w:rsid w:val="00A74699"/>
    <w:rsid w:val="00A74EB8"/>
    <w:rsid w:val="00A754B3"/>
    <w:rsid w:val="00A75659"/>
    <w:rsid w:val="00A761C0"/>
    <w:rsid w:val="00A80435"/>
    <w:rsid w:val="00A817D4"/>
    <w:rsid w:val="00A81E46"/>
    <w:rsid w:val="00A824E2"/>
    <w:rsid w:val="00A829C8"/>
    <w:rsid w:val="00A84408"/>
    <w:rsid w:val="00A8491C"/>
    <w:rsid w:val="00A84E7F"/>
    <w:rsid w:val="00A8752A"/>
    <w:rsid w:val="00A8799C"/>
    <w:rsid w:val="00A87CFC"/>
    <w:rsid w:val="00A90094"/>
    <w:rsid w:val="00A90FCF"/>
    <w:rsid w:val="00A92DC3"/>
    <w:rsid w:val="00A94B7D"/>
    <w:rsid w:val="00A94D77"/>
    <w:rsid w:val="00A950CA"/>
    <w:rsid w:val="00A97580"/>
    <w:rsid w:val="00A9785F"/>
    <w:rsid w:val="00A979B0"/>
    <w:rsid w:val="00AA0B79"/>
    <w:rsid w:val="00AA0E7E"/>
    <w:rsid w:val="00AA1170"/>
    <w:rsid w:val="00AA2D94"/>
    <w:rsid w:val="00AA3521"/>
    <w:rsid w:val="00AA3DD7"/>
    <w:rsid w:val="00AA6BF2"/>
    <w:rsid w:val="00AB077F"/>
    <w:rsid w:val="00AB0CA1"/>
    <w:rsid w:val="00AB1564"/>
    <w:rsid w:val="00AB2D1C"/>
    <w:rsid w:val="00AB2D4A"/>
    <w:rsid w:val="00AB2D5A"/>
    <w:rsid w:val="00AB40B2"/>
    <w:rsid w:val="00AB50DA"/>
    <w:rsid w:val="00AB6BDA"/>
    <w:rsid w:val="00AB785F"/>
    <w:rsid w:val="00AC1E18"/>
    <w:rsid w:val="00AC2054"/>
    <w:rsid w:val="00AC3159"/>
    <w:rsid w:val="00AC33D7"/>
    <w:rsid w:val="00AC3FAD"/>
    <w:rsid w:val="00AC4079"/>
    <w:rsid w:val="00AC4540"/>
    <w:rsid w:val="00AC47B1"/>
    <w:rsid w:val="00AC48DB"/>
    <w:rsid w:val="00AC4DC2"/>
    <w:rsid w:val="00AC5714"/>
    <w:rsid w:val="00AC6627"/>
    <w:rsid w:val="00AC6F9B"/>
    <w:rsid w:val="00AC7AEA"/>
    <w:rsid w:val="00AC7D2E"/>
    <w:rsid w:val="00AD01B3"/>
    <w:rsid w:val="00AD1331"/>
    <w:rsid w:val="00AD15FF"/>
    <w:rsid w:val="00AD1839"/>
    <w:rsid w:val="00AD243A"/>
    <w:rsid w:val="00AD3A38"/>
    <w:rsid w:val="00AD592A"/>
    <w:rsid w:val="00AD5DA2"/>
    <w:rsid w:val="00AD79A3"/>
    <w:rsid w:val="00AE08C5"/>
    <w:rsid w:val="00AE0B34"/>
    <w:rsid w:val="00AE0BBC"/>
    <w:rsid w:val="00AE2CB3"/>
    <w:rsid w:val="00AE2CBD"/>
    <w:rsid w:val="00AE2E42"/>
    <w:rsid w:val="00AE34E0"/>
    <w:rsid w:val="00AE51A3"/>
    <w:rsid w:val="00AE66F5"/>
    <w:rsid w:val="00AE69E3"/>
    <w:rsid w:val="00AE7514"/>
    <w:rsid w:val="00AE753E"/>
    <w:rsid w:val="00AF30B3"/>
    <w:rsid w:val="00AF332F"/>
    <w:rsid w:val="00AF34C5"/>
    <w:rsid w:val="00AF36E1"/>
    <w:rsid w:val="00AF3E83"/>
    <w:rsid w:val="00AF4564"/>
    <w:rsid w:val="00AF45D1"/>
    <w:rsid w:val="00AF550E"/>
    <w:rsid w:val="00AF6769"/>
    <w:rsid w:val="00AF782C"/>
    <w:rsid w:val="00AF7A73"/>
    <w:rsid w:val="00B002B2"/>
    <w:rsid w:val="00B006AF"/>
    <w:rsid w:val="00B009F8"/>
    <w:rsid w:val="00B0183D"/>
    <w:rsid w:val="00B01C4F"/>
    <w:rsid w:val="00B01E22"/>
    <w:rsid w:val="00B0248F"/>
    <w:rsid w:val="00B0251D"/>
    <w:rsid w:val="00B02612"/>
    <w:rsid w:val="00B026B6"/>
    <w:rsid w:val="00B0277B"/>
    <w:rsid w:val="00B03655"/>
    <w:rsid w:val="00B03678"/>
    <w:rsid w:val="00B03751"/>
    <w:rsid w:val="00B03F54"/>
    <w:rsid w:val="00B04652"/>
    <w:rsid w:val="00B056C1"/>
    <w:rsid w:val="00B06D00"/>
    <w:rsid w:val="00B0716B"/>
    <w:rsid w:val="00B105B6"/>
    <w:rsid w:val="00B12711"/>
    <w:rsid w:val="00B15262"/>
    <w:rsid w:val="00B15537"/>
    <w:rsid w:val="00B1556A"/>
    <w:rsid w:val="00B15651"/>
    <w:rsid w:val="00B15EC5"/>
    <w:rsid w:val="00B16CCB"/>
    <w:rsid w:val="00B16D56"/>
    <w:rsid w:val="00B17388"/>
    <w:rsid w:val="00B20EBA"/>
    <w:rsid w:val="00B2130E"/>
    <w:rsid w:val="00B2299E"/>
    <w:rsid w:val="00B23234"/>
    <w:rsid w:val="00B23E40"/>
    <w:rsid w:val="00B24A7B"/>
    <w:rsid w:val="00B24B48"/>
    <w:rsid w:val="00B25B0E"/>
    <w:rsid w:val="00B270EA"/>
    <w:rsid w:val="00B27F19"/>
    <w:rsid w:val="00B31B6C"/>
    <w:rsid w:val="00B32181"/>
    <w:rsid w:val="00B356E7"/>
    <w:rsid w:val="00B365A7"/>
    <w:rsid w:val="00B367AC"/>
    <w:rsid w:val="00B369E1"/>
    <w:rsid w:val="00B369FA"/>
    <w:rsid w:val="00B374F4"/>
    <w:rsid w:val="00B379D2"/>
    <w:rsid w:val="00B407F6"/>
    <w:rsid w:val="00B40F6D"/>
    <w:rsid w:val="00B41C62"/>
    <w:rsid w:val="00B41ECD"/>
    <w:rsid w:val="00B42493"/>
    <w:rsid w:val="00B43C82"/>
    <w:rsid w:val="00B43D29"/>
    <w:rsid w:val="00B43ED2"/>
    <w:rsid w:val="00B46C86"/>
    <w:rsid w:val="00B47807"/>
    <w:rsid w:val="00B47922"/>
    <w:rsid w:val="00B47B7A"/>
    <w:rsid w:val="00B47C50"/>
    <w:rsid w:val="00B52985"/>
    <w:rsid w:val="00B53C83"/>
    <w:rsid w:val="00B53FBD"/>
    <w:rsid w:val="00B54016"/>
    <w:rsid w:val="00B550DE"/>
    <w:rsid w:val="00B55558"/>
    <w:rsid w:val="00B55E74"/>
    <w:rsid w:val="00B560F8"/>
    <w:rsid w:val="00B56505"/>
    <w:rsid w:val="00B5679C"/>
    <w:rsid w:val="00B567B0"/>
    <w:rsid w:val="00B56B20"/>
    <w:rsid w:val="00B56EDA"/>
    <w:rsid w:val="00B56FB7"/>
    <w:rsid w:val="00B5708C"/>
    <w:rsid w:val="00B5773C"/>
    <w:rsid w:val="00B6102B"/>
    <w:rsid w:val="00B614CC"/>
    <w:rsid w:val="00B6222E"/>
    <w:rsid w:val="00B63652"/>
    <w:rsid w:val="00B63A6C"/>
    <w:rsid w:val="00B63E01"/>
    <w:rsid w:val="00B641D8"/>
    <w:rsid w:val="00B64566"/>
    <w:rsid w:val="00B64769"/>
    <w:rsid w:val="00B65404"/>
    <w:rsid w:val="00B65FB7"/>
    <w:rsid w:val="00B669E2"/>
    <w:rsid w:val="00B7006C"/>
    <w:rsid w:val="00B713A8"/>
    <w:rsid w:val="00B719C7"/>
    <w:rsid w:val="00B71D8D"/>
    <w:rsid w:val="00B7285C"/>
    <w:rsid w:val="00B72B37"/>
    <w:rsid w:val="00B75115"/>
    <w:rsid w:val="00B751EC"/>
    <w:rsid w:val="00B81919"/>
    <w:rsid w:val="00B82307"/>
    <w:rsid w:val="00B82CBC"/>
    <w:rsid w:val="00B83A8C"/>
    <w:rsid w:val="00B8458A"/>
    <w:rsid w:val="00B84CCE"/>
    <w:rsid w:val="00B85343"/>
    <w:rsid w:val="00B8613F"/>
    <w:rsid w:val="00B86F76"/>
    <w:rsid w:val="00B87ABE"/>
    <w:rsid w:val="00B910F3"/>
    <w:rsid w:val="00B91401"/>
    <w:rsid w:val="00B92345"/>
    <w:rsid w:val="00B92395"/>
    <w:rsid w:val="00B9270E"/>
    <w:rsid w:val="00B92889"/>
    <w:rsid w:val="00B92CBA"/>
    <w:rsid w:val="00B9336C"/>
    <w:rsid w:val="00B94757"/>
    <w:rsid w:val="00B9658D"/>
    <w:rsid w:val="00B96796"/>
    <w:rsid w:val="00B968FF"/>
    <w:rsid w:val="00B9738C"/>
    <w:rsid w:val="00B97846"/>
    <w:rsid w:val="00BA1D74"/>
    <w:rsid w:val="00BA3D27"/>
    <w:rsid w:val="00BA522E"/>
    <w:rsid w:val="00BA5641"/>
    <w:rsid w:val="00BA5745"/>
    <w:rsid w:val="00BA5F0C"/>
    <w:rsid w:val="00BB1FD1"/>
    <w:rsid w:val="00BB2275"/>
    <w:rsid w:val="00BB2DD3"/>
    <w:rsid w:val="00BB2E63"/>
    <w:rsid w:val="00BB3667"/>
    <w:rsid w:val="00BB4827"/>
    <w:rsid w:val="00BB58F9"/>
    <w:rsid w:val="00BB5BF8"/>
    <w:rsid w:val="00BB5EC9"/>
    <w:rsid w:val="00BB6D38"/>
    <w:rsid w:val="00BB7DEC"/>
    <w:rsid w:val="00BC2A04"/>
    <w:rsid w:val="00BC2F33"/>
    <w:rsid w:val="00BC35D9"/>
    <w:rsid w:val="00BC5438"/>
    <w:rsid w:val="00BC6489"/>
    <w:rsid w:val="00BC663A"/>
    <w:rsid w:val="00BC72A2"/>
    <w:rsid w:val="00BD09EB"/>
    <w:rsid w:val="00BD204E"/>
    <w:rsid w:val="00BD2C14"/>
    <w:rsid w:val="00BD3F02"/>
    <w:rsid w:val="00BD3FD8"/>
    <w:rsid w:val="00BD5628"/>
    <w:rsid w:val="00BD5F05"/>
    <w:rsid w:val="00BD6593"/>
    <w:rsid w:val="00BD65D7"/>
    <w:rsid w:val="00BD7A55"/>
    <w:rsid w:val="00BE03E4"/>
    <w:rsid w:val="00BE05B7"/>
    <w:rsid w:val="00BE181E"/>
    <w:rsid w:val="00BE1CDC"/>
    <w:rsid w:val="00BE1DF5"/>
    <w:rsid w:val="00BE5776"/>
    <w:rsid w:val="00BE5B2B"/>
    <w:rsid w:val="00BE624C"/>
    <w:rsid w:val="00BE7E83"/>
    <w:rsid w:val="00BF0DC5"/>
    <w:rsid w:val="00BF1C77"/>
    <w:rsid w:val="00BF2357"/>
    <w:rsid w:val="00BF27F4"/>
    <w:rsid w:val="00BF2871"/>
    <w:rsid w:val="00BF49D8"/>
    <w:rsid w:val="00BF60ED"/>
    <w:rsid w:val="00BF634C"/>
    <w:rsid w:val="00BF6464"/>
    <w:rsid w:val="00C0039F"/>
    <w:rsid w:val="00C00426"/>
    <w:rsid w:val="00C00993"/>
    <w:rsid w:val="00C010F3"/>
    <w:rsid w:val="00C01F0F"/>
    <w:rsid w:val="00C035E6"/>
    <w:rsid w:val="00C04593"/>
    <w:rsid w:val="00C047C1"/>
    <w:rsid w:val="00C052BB"/>
    <w:rsid w:val="00C0576A"/>
    <w:rsid w:val="00C07421"/>
    <w:rsid w:val="00C10347"/>
    <w:rsid w:val="00C10428"/>
    <w:rsid w:val="00C106E2"/>
    <w:rsid w:val="00C114E6"/>
    <w:rsid w:val="00C11F5B"/>
    <w:rsid w:val="00C12F6E"/>
    <w:rsid w:val="00C13C0A"/>
    <w:rsid w:val="00C14D96"/>
    <w:rsid w:val="00C14EB3"/>
    <w:rsid w:val="00C172F1"/>
    <w:rsid w:val="00C17E7E"/>
    <w:rsid w:val="00C20B28"/>
    <w:rsid w:val="00C21D69"/>
    <w:rsid w:val="00C223C8"/>
    <w:rsid w:val="00C22508"/>
    <w:rsid w:val="00C2281D"/>
    <w:rsid w:val="00C22AF2"/>
    <w:rsid w:val="00C23C42"/>
    <w:rsid w:val="00C245C5"/>
    <w:rsid w:val="00C2563E"/>
    <w:rsid w:val="00C26440"/>
    <w:rsid w:val="00C308A9"/>
    <w:rsid w:val="00C30CC3"/>
    <w:rsid w:val="00C3149E"/>
    <w:rsid w:val="00C32F5E"/>
    <w:rsid w:val="00C3407A"/>
    <w:rsid w:val="00C345F6"/>
    <w:rsid w:val="00C3494A"/>
    <w:rsid w:val="00C35238"/>
    <w:rsid w:val="00C35243"/>
    <w:rsid w:val="00C36629"/>
    <w:rsid w:val="00C36990"/>
    <w:rsid w:val="00C36A3A"/>
    <w:rsid w:val="00C36AFF"/>
    <w:rsid w:val="00C374F2"/>
    <w:rsid w:val="00C419EB"/>
    <w:rsid w:val="00C423C6"/>
    <w:rsid w:val="00C4243A"/>
    <w:rsid w:val="00C43C01"/>
    <w:rsid w:val="00C43DD3"/>
    <w:rsid w:val="00C4420A"/>
    <w:rsid w:val="00C442CF"/>
    <w:rsid w:val="00C445EB"/>
    <w:rsid w:val="00C44693"/>
    <w:rsid w:val="00C519F2"/>
    <w:rsid w:val="00C526F7"/>
    <w:rsid w:val="00C52C95"/>
    <w:rsid w:val="00C52E4E"/>
    <w:rsid w:val="00C55F30"/>
    <w:rsid w:val="00C56FC6"/>
    <w:rsid w:val="00C570E0"/>
    <w:rsid w:val="00C57E30"/>
    <w:rsid w:val="00C606EC"/>
    <w:rsid w:val="00C60DE7"/>
    <w:rsid w:val="00C60EF4"/>
    <w:rsid w:val="00C611B8"/>
    <w:rsid w:val="00C63579"/>
    <w:rsid w:val="00C63647"/>
    <w:rsid w:val="00C64053"/>
    <w:rsid w:val="00C64843"/>
    <w:rsid w:val="00C65B22"/>
    <w:rsid w:val="00C66382"/>
    <w:rsid w:val="00C66F13"/>
    <w:rsid w:val="00C6757E"/>
    <w:rsid w:val="00C676EE"/>
    <w:rsid w:val="00C70F27"/>
    <w:rsid w:val="00C72A6C"/>
    <w:rsid w:val="00C72CCD"/>
    <w:rsid w:val="00C72D66"/>
    <w:rsid w:val="00C73A17"/>
    <w:rsid w:val="00C74E66"/>
    <w:rsid w:val="00C76C6C"/>
    <w:rsid w:val="00C779A7"/>
    <w:rsid w:val="00C77C65"/>
    <w:rsid w:val="00C805A7"/>
    <w:rsid w:val="00C80ACB"/>
    <w:rsid w:val="00C80CC0"/>
    <w:rsid w:val="00C81137"/>
    <w:rsid w:val="00C846D1"/>
    <w:rsid w:val="00C853A8"/>
    <w:rsid w:val="00C85F8C"/>
    <w:rsid w:val="00C86E0C"/>
    <w:rsid w:val="00C905B4"/>
    <w:rsid w:val="00C92384"/>
    <w:rsid w:val="00C92D7B"/>
    <w:rsid w:val="00C92EA0"/>
    <w:rsid w:val="00C93D32"/>
    <w:rsid w:val="00C94B9C"/>
    <w:rsid w:val="00C95ED3"/>
    <w:rsid w:val="00C96AA0"/>
    <w:rsid w:val="00C96B87"/>
    <w:rsid w:val="00C97A6B"/>
    <w:rsid w:val="00CA06E2"/>
    <w:rsid w:val="00CA0CB1"/>
    <w:rsid w:val="00CA0D0E"/>
    <w:rsid w:val="00CA1659"/>
    <w:rsid w:val="00CA171E"/>
    <w:rsid w:val="00CA234F"/>
    <w:rsid w:val="00CA2510"/>
    <w:rsid w:val="00CA2AF6"/>
    <w:rsid w:val="00CA3719"/>
    <w:rsid w:val="00CA3C11"/>
    <w:rsid w:val="00CA3ED7"/>
    <w:rsid w:val="00CA3FE7"/>
    <w:rsid w:val="00CA4323"/>
    <w:rsid w:val="00CA4F09"/>
    <w:rsid w:val="00CA6B2D"/>
    <w:rsid w:val="00CA7CE2"/>
    <w:rsid w:val="00CA7DBE"/>
    <w:rsid w:val="00CB0A56"/>
    <w:rsid w:val="00CB0A58"/>
    <w:rsid w:val="00CB19CF"/>
    <w:rsid w:val="00CB1F9A"/>
    <w:rsid w:val="00CB2A44"/>
    <w:rsid w:val="00CB438C"/>
    <w:rsid w:val="00CB4BD9"/>
    <w:rsid w:val="00CB56D0"/>
    <w:rsid w:val="00CB61A9"/>
    <w:rsid w:val="00CB76EB"/>
    <w:rsid w:val="00CB776B"/>
    <w:rsid w:val="00CC01CD"/>
    <w:rsid w:val="00CC03B5"/>
    <w:rsid w:val="00CC0D8E"/>
    <w:rsid w:val="00CC19BD"/>
    <w:rsid w:val="00CC22F8"/>
    <w:rsid w:val="00CC2466"/>
    <w:rsid w:val="00CC28E8"/>
    <w:rsid w:val="00CC3102"/>
    <w:rsid w:val="00CC3752"/>
    <w:rsid w:val="00CC4A39"/>
    <w:rsid w:val="00CC4D86"/>
    <w:rsid w:val="00CC53DD"/>
    <w:rsid w:val="00CC76BE"/>
    <w:rsid w:val="00CC7749"/>
    <w:rsid w:val="00CC7B08"/>
    <w:rsid w:val="00CC7FBF"/>
    <w:rsid w:val="00CD0B08"/>
    <w:rsid w:val="00CD2271"/>
    <w:rsid w:val="00CD24BF"/>
    <w:rsid w:val="00CD2509"/>
    <w:rsid w:val="00CD29E7"/>
    <w:rsid w:val="00CD2F7C"/>
    <w:rsid w:val="00CD4821"/>
    <w:rsid w:val="00CD623D"/>
    <w:rsid w:val="00CD6664"/>
    <w:rsid w:val="00CD66CA"/>
    <w:rsid w:val="00CD72F1"/>
    <w:rsid w:val="00CE0160"/>
    <w:rsid w:val="00CE0D44"/>
    <w:rsid w:val="00CE1C5A"/>
    <w:rsid w:val="00CE49EA"/>
    <w:rsid w:val="00CE4A39"/>
    <w:rsid w:val="00CE6147"/>
    <w:rsid w:val="00CE6C0B"/>
    <w:rsid w:val="00CE6D22"/>
    <w:rsid w:val="00CE7711"/>
    <w:rsid w:val="00CE7D49"/>
    <w:rsid w:val="00CF06BF"/>
    <w:rsid w:val="00CF0B3E"/>
    <w:rsid w:val="00CF0C1C"/>
    <w:rsid w:val="00CF33E9"/>
    <w:rsid w:val="00CF3598"/>
    <w:rsid w:val="00CF407F"/>
    <w:rsid w:val="00CF51E4"/>
    <w:rsid w:val="00CF56CB"/>
    <w:rsid w:val="00CF56DF"/>
    <w:rsid w:val="00CF5E2E"/>
    <w:rsid w:val="00CF5FA6"/>
    <w:rsid w:val="00CF62DD"/>
    <w:rsid w:val="00D00ED8"/>
    <w:rsid w:val="00D03892"/>
    <w:rsid w:val="00D0440D"/>
    <w:rsid w:val="00D05832"/>
    <w:rsid w:val="00D05A8D"/>
    <w:rsid w:val="00D05EF3"/>
    <w:rsid w:val="00D064A0"/>
    <w:rsid w:val="00D06FEC"/>
    <w:rsid w:val="00D07610"/>
    <w:rsid w:val="00D07EF9"/>
    <w:rsid w:val="00D10534"/>
    <w:rsid w:val="00D107FA"/>
    <w:rsid w:val="00D1176A"/>
    <w:rsid w:val="00D11CE6"/>
    <w:rsid w:val="00D11DA7"/>
    <w:rsid w:val="00D123FC"/>
    <w:rsid w:val="00D12B29"/>
    <w:rsid w:val="00D12C2C"/>
    <w:rsid w:val="00D12FB1"/>
    <w:rsid w:val="00D13EAF"/>
    <w:rsid w:val="00D14C18"/>
    <w:rsid w:val="00D14E52"/>
    <w:rsid w:val="00D15BE2"/>
    <w:rsid w:val="00D16E87"/>
    <w:rsid w:val="00D17CD5"/>
    <w:rsid w:val="00D17DA9"/>
    <w:rsid w:val="00D20150"/>
    <w:rsid w:val="00D20658"/>
    <w:rsid w:val="00D2093A"/>
    <w:rsid w:val="00D214E3"/>
    <w:rsid w:val="00D224EB"/>
    <w:rsid w:val="00D22A95"/>
    <w:rsid w:val="00D243E5"/>
    <w:rsid w:val="00D277C0"/>
    <w:rsid w:val="00D30D39"/>
    <w:rsid w:val="00D31C08"/>
    <w:rsid w:val="00D31EDB"/>
    <w:rsid w:val="00D3203D"/>
    <w:rsid w:val="00D3362D"/>
    <w:rsid w:val="00D3416D"/>
    <w:rsid w:val="00D35A30"/>
    <w:rsid w:val="00D35C98"/>
    <w:rsid w:val="00D37180"/>
    <w:rsid w:val="00D40C3F"/>
    <w:rsid w:val="00D412DB"/>
    <w:rsid w:val="00D41727"/>
    <w:rsid w:val="00D41B26"/>
    <w:rsid w:val="00D42DF1"/>
    <w:rsid w:val="00D43CB6"/>
    <w:rsid w:val="00D43F06"/>
    <w:rsid w:val="00D456C9"/>
    <w:rsid w:val="00D4575F"/>
    <w:rsid w:val="00D45776"/>
    <w:rsid w:val="00D45DF5"/>
    <w:rsid w:val="00D46C07"/>
    <w:rsid w:val="00D46DD6"/>
    <w:rsid w:val="00D46EDA"/>
    <w:rsid w:val="00D4726E"/>
    <w:rsid w:val="00D5051D"/>
    <w:rsid w:val="00D5058F"/>
    <w:rsid w:val="00D511F7"/>
    <w:rsid w:val="00D521F6"/>
    <w:rsid w:val="00D5223A"/>
    <w:rsid w:val="00D526B6"/>
    <w:rsid w:val="00D528FA"/>
    <w:rsid w:val="00D52E04"/>
    <w:rsid w:val="00D53A21"/>
    <w:rsid w:val="00D547AD"/>
    <w:rsid w:val="00D548C3"/>
    <w:rsid w:val="00D54DEE"/>
    <w:rsid w:val="00D553F3"/>
    <w:rsid w:val="00D60216"/>
    <w:rsid w:val="00D607D7"/>
    <w:rsid w:val="00D6086F"/>
    <w:rsid w:val="00D615EF"/>
    <w:rsid w:val="00D61A86"/>
    <w:rsid w:val="00D627A6"/>
    <w:rsid w:val="00D6437C"/>
    <w:rsid w:val="00D645B7"/>
    <w:rsid w:val="00D67184"/>
    <w:rsid w:val="00D67A30"/>
    <w:rsid w:val="00D67A5D"/>
    <w:rsid w:val="00D70B17"/>
    <w:rsid w:val="00D718C4"/>
    <w:rsid w:val="00D7195D"/>
    <w:rsid w:val="00D721CC"/>
    <w:rsid w:val="00D725D6"/>
    <w:rsid w:val="00D731B4"/>
    <w:rsid w:val="00D7397E"/>
    <w:rsid w:val="00D73EA8"/>
    <w:rsid w:val="00D7402E"/>
    <w:rsid w:val="00D74897"/>
    <w:rsid w:val="00D74B8D"/>
    <w:rsid w:val="00D757F0"/>
    <w:rsid w:val="00D75A2B"/>
    <w:rsid w:val="00D76700"/>
    <w:rsid w:val="00D76ABD"/>
    <w:rsid w:val="00D81131"/>
    <w:rsid w:val="00D8137A"/>
    <w:rsid w:val="00D833A5"/>
    <w:rsid w:val="00D83755"/>
    <w:rsid w:val="00D83E05"/>
    <w:rsid w:val="00D85344"/>
    <w:rsid w:val="00D8574D"/>
    <w:rsid w:val="00D8743F"/>
    <w:rsid w:val="00D90462"/>
    <w:rsid w:val="00D91ED3"/>
    <w:rsid w:val="00D9243C"/>
    <w:rsid w:val="00D92E7F"/>
    <w:rsid w:val="00D94526"/>
    <w:rsid w:val="00D946D2"/>
    <w:rsid w:val="00D94D1D"/>
    <w:rsid w:val="00D95B2C"/>
    <w:rsid w:val="00D95D1E"/>
    <w:rsid w:val="00D960B3"/>
    <w:rsid w:val="00D96D59"/>
    <w:rsid w:val="00D97175"/>
    <w:rsid w:val="00D97291"/>
    <w:rsid w:val="00D974A7"/>
    <w:rsid w:val="00D9751A"/>
    <w:rsid w:val="00D97E9D"/>
    <w:rsid w:val="00DA0130"/>
    <w:rsid w:val="00DA0146"/>
    <w:rsid w:val="00DA1AB5"/>
    <w:rsid w:val="00DA24A4"/>
    <w:rsid w:val="00DA2749"/>
    <w:rsid w:val="00DA2C95"/>
    <w:rsid w:val="00DA2D15"/>
    <w:rsid w:val="00DA2D89"/>
    <w:rsid w:val="00DA3064"/>
    <w:rsid w:val="00DA3D25"/>
    <w:rsid w:val="00DA3E93"/>
    <w:rsid w:val="00DA4108"/>
    <w:rsid w:val="00DA6369"/>
    <w:rsid w:val="00DA6CE6"/>
    <w:rsid w:val="00DA772B"/>
    <w:rsid w:val="00DB03BA"/>
    <w:rsid w:val="00DB20E7"/>
    <w:rsid w:val="00DB3D7E"/>
    <w:rsid w:val="00DB3ED0"/>
    <w:rsid w:val="00DB3FAF"/>
    <w:rsid w:val="00DB4FA6"/>
    <w:rsid w:val="00DB578D"/>
    <w:rsid w:val="00DB5E50"/>
    <w:rsid w:val="00DB616C"/>
    <w:rsid w:val="00DB6456"/>
    <w:rsid w:val="00DB6B4D"/>
    <w:rsid w:val="00DB72EE"/>
    <w:rsid w:val="00DB75CF"/>
    <w:rsid w:val="00DC022D"/>
    <w:rsid w:val="00DC09BC"/>
    <w:rsid w:val="00DC32E0"/>
    <w:rsid w:val="00DC3A0B"/>
    <w:rsid w:val="00DC4D83"/>
    <w:rsid w:val="00DC5721"/>
    <w:rsid w:val="00DC63A9"/>
    <w:rsid w:val="00DC65E3"/>
    <w:rsid w:val="00DC7314"/>
    <w:rsid w:val="00DD0268"/>
    <w:rsid w:val="00DD1065"/>
    <w:rsid w:val="00DD2E76"/>
    <w:rsid w:val="00DD2FA3"/>
    <w:rsid w:val="00DD3A78"/>
    <w:rsid w:val="00DD4504"/>
    <w:rsid w:val="00DD621C"/>
    <w:rsid w:val="00DD6A91"/>
    <w:rsid w:val="00DD7076"/>
    <w:rsid w:val="00DD7F8C"/>
    <w:rsid w:val="00DE03DB"/>
    <w:rsid w:val="00DE051B"/>
    <w:rsid w:val="00DE0961"/>
    <w:rsid w:val="00DE100B"/>
    <w:rsid w:val="00DE10C7"/>
    <w:rsid w:val="00DE12F3"/>
    <w:rsid w:val="00DE2EF4"/>
    <w:rsid w:val="00DE4E4E"/>
    <w:rsid w:val="00DE5245"/>
    <w:rsid w:val="00DE53CC"/>
    <w:rsid w:val="00DE62DB"/>
    <w:rsid w:val="00DE6E02"/>
    <w:rsid w:val="00DE77FE"/>
    <w:rsid w:val="00DF0AB5"/>
    <w:rsid w:val="00DF13BC"/>
    <w:rsid w:val="00DF1724"/>
    <w:rsid w:val="00DF2472"/>
    <w:rsid w:val="00DF32BE"/>
    <w:rsid w:val="00DF342B"/>
    <w:rsid w:val="00DF4336"/>
    <w:rsid w:val="00DF71B8"/>
    <w:rsid w:val="00DF7A1F"/>
    <w:rsid w:val="00E00727"/>
    <w:rsid w:val="00E007BA"/>
    <w:rsid w:val="00E01778"/>
    <w:rsid w:val="00E031C5"/>
    <w:rsid w:val="00E03A62"/>
    <w:rsid w:val="00E03C83"/>
    <w:rsid w:val="00E044EA"/>
    <w:rsid w:val="00E045C4"/>
    <w:rsid w:val="00E05ABD"/>
    <w:rsid w:val="00E05BE1"/>
    <w:rsid w:val="00E05D15"/>
    <w:rsid w:val="00E05E53"/>
    <w:rsid w:val="00E063C7"/>
    <w:rsid w:val="00E071FB"/>
    <w:rsid w:val="00E1033E"/>
    <w:rsid w:val="00E107A8"/>
    <w:rsid w:val="00E11228"/>
    <w:rsid w:val="00E11517"/>
    <w:rsid w:val="00E11784"/>
    <w:rsid w:val="00E1217A"/>
    <w:rsid w:val="00E1392B"/>
    <w:rsid w:val="00E147D0"/>
    <w:rsid w:val="00E152EF"/>
    <w:rsid w:val="00E1545B"/>
    <w:rsid w:val="00E17402"/>
    <w:rsid w:val="00E17670"/>
    <w:rsid w:val="00E20C5B"/>
    <w:rsid w:val="00E22B44"/>
    <w:rsid w:val="00E232BB"/>
    <w:rsid w:val="00E24816"/>
    <w:rsid w:val="00E24D48"/>
    <w:rsid w:val="00E25639"/>
    <w:rsid w:val="00E2634C"/>
    <w:rsid w:val="00E2669B"/>
    <w:rsid w:val="00E26997"/>
    <w:rsid w:val="00E27095"/>
    <w:rsid w:val="00E2724C"/>
    <w:rsid w:val="00E278F1"/>
    <w:rsid w:val="00E27C28"/>
    <w:rsid w:val="00E30933"/>
    <w:rsid w:val="00E33D99"/>
    <w:rsid w:val="00E34192"/>
    <w:rsid w:val="00E344CC"/>
    <w:rsid w:val="00E348A1"/>
    <w:rsid w:val="00E353DF"/>
    <w:rsid w:val="00E3749E"/>
    <w:rsid w:val="00E4062F"/>
    <w:rsid w:val="00E40E07"/>
    <w:rsid w:val="00E41114"/>
    <w:rsid w:val="00E417EF"/>
    <w:rsid w:val="00E4356E"/>
    <w:rsid w:val="00E438CF"/>
    <w:rsid w:val="00E43918"/>
    <w:rsid w:val="00E43E29"/>
    <w:rsid w:val="00E44A2F"/>
    <w:rsid w:val="00E468FD"/>
    <w:rsid w:val="00E47538"/>
    <w:rsid w:val="00E50E6D"/>
    <w:rsid w:val="00E510F9"/>
    <w:rsid w:val="00E53A40"/>
    <w:rsid w:val="00E55225"/>
    <w:rsid w:val="00E56496"/>
    <w:rsid w:val="00E566C8"/>
    <w:rsid w:val="00E56C03"/>
    <w:rsid w:val="00E57378"/>
    <w:rsid w:val="00E57C71"/>
    <w:rsid w:val="00E60F9D"/>
    <w:rsid w:val="00E615E5"/>
    <w:rsid w:val="00E61EA3"/>
    <w:rsid w:val="00E626DF"/>
    <w:rsid w:val="00E6280E"/>
    <w:rsid w:val="00E628FC"/>
    <w:rsid w:val="00E63350"/>
    <w:rsid w:val="00E6494F"/>
    <w:rsid w:val="00E656E9"/>
    <w:rsid w:val="00E6640A"/>
    <w:rsid w:val="00E66479"/>
    <w:rsid w:val="00E66C84"/>
    <w:rsid w:val="00E67173"/>
    <w:rsid w:val="00E710C9"/>
    <w:rsid w:val="00E726F1"/>
    <w:rsid w:val="00E73548"/>
    <w:rsid w:val="00E7493D"/>
    <w:rsid w:val="00E74F95"/>
    <w:rsid w:val="00E75917"/>
    <w:rsid w:val="00E763C1"/>
    <w:rsid w:val="00E76F90"/>
    <w:rsid w:val="00E77A3E"/>
    <w:rsid w:val="00E8053D"/>
    <w:rsid w:val="00E8095B"/>
    <w:rsid w:val="00E80CE7"/>
    <w:rsid w:val="00E822EB"/>
    <w:rsid w:val="00E842EB"/>
    <w:rsid w:val="00E85385"/>
    <w:rsid w:val="00E857E4"/>
    <w:rsid w:val="00E85888"/>
    <w:rsid w:val="00E869EB"/>
    <w:rsid w:val="00E86FF5"/>
    <w:rsid w:val="00E90862"/>
    <w:rsid w:val="00E90EC2"/>
    <w:rsid w:val="00E90EFC"/>
    <w:rsid w:val="00E9297A"/>
    <w:rsid w:val="00E93629"/>
    <w:rsid w:val="00E93E2C"/>
    <w:rsid w:val="00E94FF4"/>
    <w:rsid w:val="00E956B0"/>
    <w:rsid w:val="00E95E63"/>
    <w:rsid w:val="00E9619F"/>
    <w:rsid w:val="00E96EDD"/>
    <w:rsid w:val="00E9713F"/>
    <w:rsid w:val="00EA081F"/>
    <w:rsid w:val="00EA24CD"/>
    <w:rsid w:val="00EA25D2"/>
    <w:rsid w:val="00EA496A"/>
    <w:rsid w:val="00EA4BBF"/>
    <w:rsid w:val="00EA4DE9"/>
    <w:rsid w:val="00EA522A"/>
    <w:rsid w:val="00EA6094"/>
    <w:rsid w:val="00EA78B0"/>
    <w:rsid w:val="00EA7A43"/>
    <w:rsid w:val="00EA7E1D"/>
    <w:rsid w:val="00EA7F86"/>
    <w:rsid w:val="00EB0A10"/>
    <w:rsid w:val="00EB140F"/>
    <w:rsid w:val="00EB16F1"/>
    <w:rsid w:val="00EB1E4E"/>
    <w:rsid w:val="00EB20ED"/>
    <w:rsid w:val="00EB265B"/>
    <w:rsid w:val="00EB2A0C"/>
    <w:rsid w:val="00EB2D1C"/>
    <w:rsid w:val="00EB32BF"/>
    <w:rsid w:val="00EB393D"/>
    <w:rsid w:val="00EB763B"/>
    <w:rsid w:val="00EB7882"/>
    <w:rsid w:val="00EC0B99"/>
    <w:rsid w:val="00EC0FDB"/>
    <w:rsid w:val="00EC35B9"/>
    <w:rsid w:val="00EC5AF1"/>
    <w:rsid w:val="00EC5F3B"/>
    <w:rsid w:val="00EC63A5"/>
    <w:rsid w:val="00EC7344"/>
    <w:rsid w:val="00EC791B"/>
    <w:rsid w:val="00ED0050"/>
    <w:rsid w:val="00ED0CC9"/>
    <w:rsid w:val="00ED2BB7"/>
    <w:rsid w:val="00ED31F2"/>
    <w:rsid w:val="00ED5301"/>
    <w:rsid w:val="00ED5A1B"/>
    <w:rsid w:val="00ED650E"/>
    <w:rsid w:val="00ED7A5B"/>
    <w:rsid w:val="00ED7C70"/>
    <w:rsid w:val="00EE0583"/>
    <w:rsid w:val="00EE08E3"/>
    <w:rsid w:val="00EE192F"/>
    <w:rsid w:val="00EE2856"/>
    <w:rsid w:val="00EE3C5E"/>
    <w:rsid w:val="00EE67D7"/>
    <w:rsid w:val="00EE68F0"/>
    <w:rsid w:val="00EE6F69"/>
    <w:rsid w:val="00EF0290"/>
    <w:rsid w:val="00EF0293"/>
    <w:rsid w:val="00EF0F4E"/>
    <w:rsid w:val="00EF11A9"/>
    <w:rsid w:val="00EF169A"/>
    <w:rsid w:val="00EF2170"/>
    <w:rsid w:val="00EF2187"/>
    <w:rsid w:val="00EF2B3B"/>
    <w:rsid w:val="00EF3A0B"/>
    <w:rsid w:val="00EF510D"/>
    <w:rsid w:val="00EF5734"/>
    <w:rsid w:val="00EF5FFF"/>
    <w:rsid w:val="00EF656C"/>
    <w:rsid w:val="00EF6934"/>
    <w:rsid w:val="00EF7861"/>
    <w:rsid w:val="00EF7874"/>
    <w:rsid w:val="00EF7C7B"/>
    <w:rsid w:val="00F000D2"/>
    <w:rsid w:val="00F00A93"/>
    <w:rsid w:val="00F00FAA"/>
    <w:rsid w:val="00F0143A"/>
    <w:rsid w:val="00F01A75"/>
    <w:rsid w:val="00F01A8E"/>
    <w:rsid w:val="00F02710"/>
    <w:rsid w:val="00F0384C"/>
    <w:rsid w:val="00F03964"/>
    <w:rsid w:val="00F039E5"/>
    <w:rsid w:val="00F05A3D"/>
    <w:rsid w:val="00F0669A"/>
    <w:rsid w:val="00F06912"/>
    <w:rsid w:val="00F06C1B"/>
    <w:rsid w:val="00F06D8C"/>
    <w:rsid w:val="00F07D1E"/>
    <w:rsid w:val="00F07F9D"/>
    <w:rsid w:val="00F10031"/>
    <w:rsid w:val="00F10442"/>
    <w:rsid w:val="00F10AA3"/>
    <w:rsid w:val="00F1136D"/>
    <w:rsid w:val="00F12119"/>
    <w:rsid w:val="00F12125"/>
    <w:rsid w:val="00F122CA"/>
    <w:rsid w:val="00F123F3"/>
    <w:rsid w:val="00F1443E"/>
    <w:rsid w:val="00F14DFA"/>
    <w:rsid w:val="00F17E81"/>
    <w:rsid w:val="00F224DB"/>
    <w:rsid w:val="00F22681"/>
    <w:rsid w:val="00F259E9"/>
    <w:rsid w:val="00F26081"/>
    <w:rsid w:val="00F2608D"/>
    <w:rsid w:val="00F27CC1"/>
    <w:rsid w:val="00F30463"/>
    <w:rsid w:val="00F30AC2"/>
    <w:rsid w:val="00F317EB"/>
    <w:rsid w:val="00F31978"/>
    <w:rsid w:val="00F31B7B"/>
    <w:rsid w:val="00F32EC4"/>
    <w:rsid w:val="00F33050"/>
    <w:rsid w:val="00F33142"/>
    <w:rsid w:val="00F34BCA"/>
    <w:rsid w:val="00F35365"/>
    <w:rsid w:val="00F35504"/>
    <w:rsid w:val="00F35C57"/>
    <w:rsid w:val="00F36321"/>
    <w:rsid w:val="00F4230F"/>
    <w:rsid w:val="00F4363B"/>
    <w:rsid w:val="00F44A8A"/>
    <w:rsid w:val="00F44C33"/>
    <w:rsid w:val="00F45805"/>
    <w:rsid w:val="00F46BDF"/>
    <w:rsid w:val="00F46E7F"/>
    <w:rsid w:val="00F50FBA"/>
    <w:rsid w:val="00F51177"/>
    <w:rsid w:val="00F5194B"/>
    <w:rsid w:val="00F51FB0"/>
    <w:rsid w:val="00F5227A"/>
    <w:rsid w:val="00F545E5"/>
    <w:rsid w:val="00F5481A"/>
    <w:rsid w:val="00F54B22"/>
    <w:rsid w:val="00F57549"/>
    <w:rsid w:val="00F57A79"/>
    <w:rsid w:val="00F57DE3"/>
    <w:rsid w:val="00F60C49"/>
    <w:rsid w:val="00F60D64"/>
    <w:rsid w:val="00F62079"/>
    <w:rsid w:val="00F63824"/>
    <w:rsid w:val="00F638E6"/>
    <w:rsid w:val="00F64C6E"/>
    <w:rsid w:val="00F64CB8"/>
    <w:rsid w:val="00F663D3"/>
    <w:rsid w:val="00F66F65"/>
    <w:rsid w:val="00F67DA1"/>
    <w:rsid w:val="00F67DC3"/>
    <w:rsid w:val="00F70018"/>
    <w:rsid w:val="00F70486"/>
    <w:rsid w:val="00F71226"/>
    <w:rsid w:val="00F717EF"/>
    <w:rsid w:val="00F71EE0"/>
    <w:rsid w:val="00F73048"/>
    <w:rsid w:val="00F734BD"/>
    <w:rsid w:val="00F73F4B"/>
    <w:rsid w:val="00F7431B"/>
    <w:rsid w:val="00F75554"/>
    <w:rsid w:val="00F757CC"/>
    <w:rsid w:val="00F757D7"/>
    <w:rsid w:val="00F77717"/>
    <w:rsid w:val="00F8120C"/>
    <w:rsid w:val="00F81800"/>
    <w:rsid w:val="00F81E22"/>
    <w:rsid w:val="00F81FEF"/>
    <w:rsid w:val="00F82086"/>
    <w:rsid w:val="00F82AE6"/>
    <w:rsid w:val="00F831A0"/>
    <w:rsid w:val="00F83252"/>
    <w:rsid w:val="00F835CE"/>
    <w:rsid w:val="00F835E5"/>
    <w:rsid w:val="00F83AE4"/>
    <w:rsid w:val="00F841F6"/>
    <w:rsid w:val="00F84244"/>
    <w:rsid w:val="00F8499A"/>
    <w:rsid w:val="00F84FF2"/>
    <w:rsid w:val="00F854A3"/>
    <w:rsid w:val="00F8555B"/>
    <w:rsid w:val="00F85655"/>
    <w:rsid w:val="00F85BE4"/>
    <w:rsid w:val="00F85E5C"/>
    <w:rsid w:val="00F867F8"/>
    <w:rsid w:val="00F86979"/>
    <w:rsid w:val="00F86D6B"/>
    <w:rsid w:val="00F871E9"/>
    <w:rsid w:val="00F92326"/>
    <w:rsid w:val="00F923CE"/>
    <w:rsid w:val="00F95D45"/>
    <w:rsid w:val="00F96508"/>
    <w:rsid w:val="00F9683B"/>
    <w:rsid w:val="00F970FD"/>
    <w:rsid w:val="00FA0031"/>
    <w:rsid w:val="00FA0270"/>
    <w:rsid w:val="00FA08F0"/>
    <w:rsid w:val="00FA09BC"/>
    <w:rsid w:val="00FA1388"/>
    <w:rsid w:val="00FA1B98"/>
    <w:rsid w:val="00FA46FE"/>
    <w:rsid w:val="00FA508C"/>
    <w:rsid w:val="00FA5F06"/>
    <w:rsid w:val="00FA60FD"/>
    <w:rsid w:val="00FA7384"/>
    <w:rsid w:val="00FA7B8A"/>
    <w:rsid w:val="00FB0059"/>
    <w:rsid w:val="00FB1483"/>
    <w:rsid w:val="00FB1975"/>
    <w:rsid w:val="00FB1BA6"/>
    <w:rsid w:val="00FB1C3A"/>
    <w:rsid w:val="00FB1D9B"/>
    <w:rsid w:val="00FB2D6E"/>
    <w:rsid w:val="00FB2F09"/>
    <w:rsid w:val="00FB31FE"/>
    <w:rsid w:val="00FB39F4"/>
    <w:rsid w:val="00FB4CDF"/>
    <w:rsid w:val="00FB5F9D"/>
    <w:rsid w:val="00FB61E4"/>
    <w:rsid w:val="00FB667D"/>
    <w:rsid w:val="00FB797D"/>
    <w:rsid w:val="00FC1FD2"/>
    <w:rsid w:val="00FC2B4F"/>
    <w:rsid w:val="00FC36CF"/>
    <w:rsid w:val="00FC3BBF"/>
    <w:rsid w:val="00FC41B0"/>
    <w:rsid w:val="00FC4ACE"/>
    <w:rsid w:val="00FC4D90"/>
    <w:rsid w:val="00FC52F0"/>
    <w:rsid w:val="00FC5B05"/>
    <w:rsid w:val="00FC6D9C"/>
    <w:rsid w:val="00FC743F"/>
    <w:rsid w:val="00FC7CA5"/>
    <w:rsid w:val="00FC7F83"/>
    <w:rsid w:val="00FD0C99"/>
    <w:rsid w:val="00FD0D3C"/>
    <w:rsid w:val="00FD23F7"/>
    <w:rsid w:val="00FD388A"/>
    <w:rsid w:val="00FD49F0"/>
    <w:rsid w:val="00FD526C"/>
    <w:rsid w:val="00FD620B"/>
    <w:rsid w:val="00FD69F6"/>
    <w:rsid w:val="00FD775E"/>
    <w:rsid w:val="00FE048B"/>
    <w:rsid w:val="00FE0D2E"/>
    <w:rsid w:val="00FE2290"/>
    <w:rsid w:val="00FE2901"/>
    <w:rsid w:val="00FE2E0D"/>
    <w:rsid w:val="00FE2F29"/>
    <w:rsid w:val="00FE316C"/>
    <w:rsid w:val="00FE43C9"/>
    <w:rsid w:val="00FE497B"/>
    <w:rsid w:val="00FE57AC"/>
    <w:rsid w:val="00FE589C"/>
    <w:rsid w:val="00FE75CD"/>
    <w:rsid w:val="00FE7754"/>
    <w:rsid w:val="00FE7F68"/>
    <w:rsid w:val="00FF04B6"/>
    <w:rsid w:val="00FF19FD"/>
    <w:rsid w:val="00FF207E"/>
    <w:rsid w:val="00FF2447"/>
    <w:rsid w:val="00FF3765"/>
    <w:rsid w:val="00FF44A6"/>
    <w:rsid w:val="00FF610A"/>
    <w:rsid w:val="00FF6554"/>
    <w:rsid w:val="00FF7563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55A387F"/>
  <w15:docId w15:val="{F72BA189-B62F-4FB6-B554-F0E9ECFA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A3719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8F6A7A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qFormat/>
    <w:rsid w:val="00FF207E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qFormat/>
    <w:rsid w:val="00390649"/>
    <w:pPr>
      <w:numPr>
        <w:ilvl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BD09EB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BD09EB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BD09EB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BD09EB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BD09EB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BD09EB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D334B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BD09E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D09EB"/>
  </w:style>
  <w:style w:type="paragraph" w:styleId="Recuodecorpodetexto2">
    <w:name w:val="Body Text Indent 2"/>
    <w:basedOn w:val="Normal"/>
    <w:rsid w:val="00BD09EB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BD09EB"/>
    <w:rPr>
      <w:color w:val="0000FF"/>
      <w:u w:val="single"/>
    </w:rPr>
  </w:style>
  <w:style w:type="character" w:styleId="HiperlinkVisitado">
    <w:name w:val="FollowedHyperlink"/>
    <w:basedOn w:val="Fontepargpadro"/>
    <w:rsid w:val="00BD09EB"/>
    <w:rPr>
      <w:color w:val="800080"/>
      <w:u w:val="single"/>
    </w:rPr>
  </w:style>
  <w:style w:type="paragraph" w:styleId="Recuodecorpodetexto">
    <w:name w:val="Body Text Indent"/>
    <w:basedOn w:val="Normal"/>
    <w:rsid w:val="00BD09EB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BD09EB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BD09EB"/>
    <w:rPr>
      <w:sz w:val="16"/>
      <w:szCs w:val="16"/>
    </w:rPr>
  </w:style>
  <w:style w:type="paragraph" w:styleId="Textodecomentrio">
    <w:name w:val="annotation text"/>
    <w:basedOn w:val="Normal"/>
    <w:semiHidden/>
    <w:rsid w:val="00BD09EB"/>
  </w:style>
  <w:style w:type="paragraph" w:styleId="Corpodetexto">
    <w:name w:val="Body Text"/>
    <w:basedOn w:val="Normal"/>
    <w:rsid w:val="00BD09EB"/>
    <w:rPr>
      <w:rFonts w:ascii="Verdana" w:hAnsi="Verdana"/>
    </w:rPr>
  </w:style>
  <w:style w:type="table" w:styleId="Tabelacomgrade">
    <w:name w:val="Table Grid"/>
    <w:basedOn w:val="Tabelanormal"/>
    <w:rsid w:val="00962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306A0F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306A0F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3940E3"/>
    <w:pPr>
      <w:tabs>
        <w:tab w:val="left" w:pos="480"/>
        <w:tab w:val="right" w:leader="dot" w:pos="8931"/>
      </w:tabs>
      <w:ind w:right="283"/>
    </w:pPr>
  </w:style>
  <w:style w:type="paragraph" w:styleId="Ttulo">
    <w:name w:val="Title"/>
    <w:basedOn w:val="Normal"/>
    <w:qFormat/>
    <w:rsid w:val="009F4236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01B78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B92395"/>
    <w:rPr>
      <w:b/>
      <w:bCs/>
    </w:rPr>
  </w:style>
  <w:style w:type="paragraph" w:styleId="Textodebalo">
    <w:name w:val="Balloon Text"/>
    <w:basedOn w:val="Normal"/>
    <w:semiHidden/>
    <w:rsid w:val="00B92395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A70DCA"/>
    <w:pPr>
      <w:tabs>
        <w:tab w:val="left" w:pos="880"/>
        <w:tab w:val="right" w:leader="dot" w:pos="8931"/>
      </w:tabs>
      <w:ind w:left="200"/>
    </w:pPr>
  </w:style>
  <w:style w:type="paragraph" w:customStyle="1" w:styleId="TituloDocumento">
    <w:name w:val="TituloDocumento"/>
    <w:basedOn w:val="Normal"/>
    <w:rsid w:val="003271BF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294967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294967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00139F"/>
    <w:pPr>
      <w:ind w:left="440"/>
    </w:pPr>
  </w:style>
  <w:style w:type="paragraph" w:customStyle="1" w:styleId="Dica">
    <w:name w:val="Dica"/>
    <w:basedOn w:val="Normal"/>
    <w:rsid w:val="00752489"/>
    <w:rPr>
      <w:i/>
      <w:color w:val="008080"/>
      <w:szCs w:val="22"/>
    </w:rPr>
  </w:style>
  <w:style w:type="paragraph" w:customStyle="1" w:styleId="TituloTabela">
    <w:name w:val="Titulo Tabela"/>
    <w:basedOn w:val="Normal"/>
    <w:rsid w:val="003C0803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3C0803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3C0803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3C0803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1F64ED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character" w:customStyle="1" w:styleId="postbody1">
    <w:name w:val="postbody1"/>
    <w:basedOn w:val="Fontepargpadro"/>
    <w:rsid w:val="00210819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EE08E3"/>
    <w:pPr>
      <w:spacing w:before="0" w:after="0"/>
      <w:ind w:left="720"/>
      <w:jc w:val="left"/>
    </w:pPr>
    <w:rPr>
      <w:rFonts w:ascii="Calibri" w:eastAsiaTheme="minorHAnsi" w:hAnsi="Calibri"/>
      <w:szCs w:val="22"/>
      <w:lang w:eastAsia="en-US"/>
    </w:rPr>
  </w:style>
  <w:style w:type="character" w:styleId="Refdenotaderodap">
    <w:name w:val="footnote reference"/>
    <w:basedOn w:val="Fontepargpadro"/>
    <w:rsid w:val="00F835CE"/>
    <w:rPr>
      <w:vertAlign w:val="superscript"/>
    </w:rPr>
  </w:style>
  <w:style w:type="paragraph" w:customStyle="1" w:styleId="CTMISInstrues">
    <w:name w:val="CTM/IS Instruções"/>
    <w:uiPriority w:val="99"/>
    <w:rsid w:val="00D75A2B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i/>
      <w:iCs/>
      <w:color w:val="0000FF"/>
      <w:sz w:val="18"/>
      <w:szCs w:val="18"/>
    </w:rPr>
  </w:style>
  <w:style w:type="paragraph" w:customStyle="1" w:styleId="CTMISTabela">
    <w:name w:val="CTM/IS Tabela"/>
    <w:uiPriority w:val="99"/>
    <w:rsid w:val="00D75A2B"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</w:rPr>
  </w:style>
  <w:style w:type="paragraph" w:customStyle="1" w:styleId="EstiloMSPrfNormalNegritondigoCentralizado3">
    <w:name w:val="Estilo _MS_Prf_Normal + Negrito Índigo Centralizado3"/>
    <w:basedOn w:val="Normal"/>
    <w:autoRedefine/>
    <w:rsid w:val="00FF7563"/>
    <w:pPr>
      <w:numPr>
        <w:numId w:val="2"/>
      </w:numPr>
      <w:spacing w:before="40" w:after="40" w:line="276" w:lineRule="auto"/>
      <w:jc w:val="center"/>
    </w:pPr>
    <w:rPr>
      <w:rFonts w:ascii="Calibri" w:eastAsia="Calibri" w:hAnsi="Calibri"/>
      <w:b/>
      <w:bCs/>
      <w:color w:val="800000"/>
      <w:lang w:eastAsia="en-US"/>
    </w:rPr>
  </w:style>
  <w:style w:type="character" w:styleId="nfase">
    <w:name w:val="Emphasis"/>
    <w:basedOn w:val="Fontepargpadro"/>
    <w:qFormat/>
    <w:rsid w:val="00311582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8F0A6D"/>
    <w:rPr>
      <w:color w:val="808080"/>
      <w:shd w:val="clear" w:color="auto" w:fill="E6E6E6"/>
    </w:rPr>
  </w:style>
  <w:style w:type="paragraph" w:customStyle="1" w:styleId="xxmsonormal">
    <w:name w:val="x_x_msonormal"/>
    <w:basedOn w:val="Normal"/>
    <w:rsid w:val="00E11784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xmsolistparagraph">
    <w:name w:val="x_x_msolistparagraph"/>
    <w:basedOn w:val="Normal"/>
    <w:rsid w:val="00E11784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umeracaoPassos">
    <w:name w:val="NumeracaoPassos"/>
    <w:basedOn w:val="Normal"/>
    <w:uiPriority w:val="99"/>
    <w:rsid w:val="000B7537"/>
    <w:pPr>
      <w:widowControl w:val="0"/>
      <w:spacing w:before="0" w:after="0" w:line="240" w:lineRule="atLeast"/>
      <w:jc w:val="left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6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3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5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6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8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8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sCVS\squadra\Produtos\Portal_Processos\Business_Modelling\Requisitos\DV-template_documento_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FEDB253B1A314BBB9312087312A86A" ma:contentTypeVersion="10" ma:contentTypeDescription="Crie um novo documento." ma:contentTypeScope="" ma:versionID="f926d93f6dd3db96bf522444c8ebfe9e">
  <xsd:schema xmlns:xsd="http://www.w3.org/2001/XMLSchema" xmlns:xs="http://www.w3.org/2001/XMLSchema" xmlns:p="http://schemas.microsoft.com/office/2006/metadata/properties" xmlns:ns3="553ec744-c959-4bbe-80eb-708df26c8f5a" xmlns:ns4="6ee83505-e26c-4dac-a929-1f053f348929" targetNamespace="http://schemas.microsoft.com/office/2006/metadata/properties" ma:root="true" ma:fieldsID="53b1a1772d5dbcf6d9d9d48218bf19a0" ns3:_="" ns4:_="">
    <xsd:import namespace="553ec744-c959-4bbe-80eb-708df26c8f5a"/>
    <xsd:import namespace="6ee83505-e26c-4dac-a929-1f053f34892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ec744-c959-4bbe-80eb-708df26c8f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83505-e26c-4dac-a929-1f053f3489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02825-0093-488B-8359-0A0E72F77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ec744-c959-4bbe-80eb-708df26c8f5a"/>
    <ds:schemaRef ds:uri="6ee83505-e26c-4dac-a929-1f053f348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DEC412-E400-42B5-ADAE-9815435A44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14FF8F-D941-4734-9CA5-367091AF8F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8943BF-6B66-4285-91AD-69C1F16C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DV-template_documento_visao</Template>
  <TotalTime>1079</TotalTime>
  <Pages>9</Pages>
  <Words>1402</Words>
  <Characters>8612</Characters>
  <Application>Microsoft Office Word</Application>
  <DocSecurity>0</DocSecurity>
  <Lines>71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&lt; Nome Documento &gt;</vt:lpstr>
    </vt:vector>
  </TitlesOfParts>
  <Company>Squadra Tecnologia</Company>
  <LinksUpToDate>false</LinksUpToDate>
  <CharactersWithSpaces>9995</CharactersWithSpaces>
  <SharedDoc>false</SharedDoc>
  <HLinks>
    <vt:vector size="48" baseType="variant">
      <vt:variant>
        <vt:i4>2031673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_Toc193620976</vt:lpwstr>
      </vt:variant>
      <vt:variant>
        <vt:i4>2031673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_Toc193620975</vt:lpwstr>
      </vt:variant>
      <vt:variant>
        <vt:i4>2031673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_Toc193620974</vt:lpwstr>
      </vt:variant>
      <vt:variant>
        <vt:i4>2031673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_Toc193620973</vt:lpwstr>
      </vt:variant>
      <vt:variant>
        <vt:i4>2031673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_Toc193620972</vt:lpwstr>
      </vt:variant>
      <vt:variant>
        <vt:i4>2031673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_Toc193620971</vt:lpwstr>
      </vt:variant>
      <vt:variant>
        <vt:i4>2031673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_Toc193620970</vt:lpwstr>
      </vt:variant>
      <vt:variant>
        <vt:i4>1966137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_Toc193620969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/>
  <dc:creator>Cyro</dc:creator>
  <cp:keywords/>
  <dc:description/>
  <cp:lastModifiedBy>Matheus Batista Correa</cp:lastModifiedBy>
  <cp:revision>29</cp:revision>
  <cp:lastPrinted>2006-08-08T20:14:00Z</cp:lastPrinted>
  <dcterms:created xsi:type="dcterms:W3CDTF">2020-01-03T20:37:00Z</dcterms:created>
  <dcterms:modified xsi:type="dcterms:W3CDTF">2020-01-08T11:32:00Z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0x01010099FEDB253B1A314BBB9312087312A86A</vt:lpwstr>
  </property>
</Properties>
</file>